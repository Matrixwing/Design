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comments.xml" ContentType="application/vnd.openxmlformats-officedocument.wordprocessingml.comment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82C" w:rsidRPr="00C4267B" w:rsidRDefault="00F56393" w:rsidP="0099482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  <w:noProof/>
        </w:rPr>
        <w:drawing>
          <wp:inline distT="0" distB="0" distL="0" distR="0">
            <wp:extent cx="482600" cy="482600"/>
            <wp:effectExtent l="0" t="0" r="0" b="0"/>
            <wp:docPr id="9" name="Picture 9" descr="/Users/tangjian/iWork/iWorkshop/iPic/mwlogo-3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tangjian/iWork/iWorkshop/iPic/mwlogo-3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600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82C" w:rsidRPr="00C4267B" w:rsidRDefault="004628A6" w:rsidP="003869FF">
      <w:pPr>
        <w:pStyle w:val="BookTitle1"/>
        <w:spacing w:before="240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数据库</w:t>
      </w:r>
      <w:r w:rsidR="00F67C09" w:rsidRPr="00C4267B">
        <w:rPr>
          <w:rFonts w:ascii="Microsoft YaHei" w:eastAsia="Microsoft YaHei" w:hAnsi="Microsoft YaHei" w:hint="eastAsia"/>
        </w:rPr>
        <w:t>设计</w:t>
      </w:r>
      <w:r w:rsidR="00AA6D01" w:rsidRPr="00C4267B">
        <w:rPr>
          <w:rFonts w:ascii="Microsoft YaHei" w:eastAsia="Microsoft YaHei" w:hAnsi="Microsoft YaHei" w:hint="eastAsia"/>
        </w:rPr>
        <w:t>说明书</w:t>
      </w:r>
    </w:p>
    <w:p w:rsidR="00D275E6" w:rsidRPr="00C4267B" w:rsidRDefault="00D275E6" w:rsidP="003869FF">
      <w:pPr>
        <w:pStyle w:val="BookTitle1"/>
        <w:spacing w:before="2400"/>
        <w:rPr>
          <w:rFonts w:ascii="Microsoft YaHei" w:eastAsia="Microsoft YaHei" w:hAnsi="Microsoft YaHei"/>
        </w:rPr>
      </w:pPr>
    </w:p>
    <w:p w:rsidR="00D275E6" w:rsidRPr="00C4267B" w:rsidRDefault="00D275E6" w:rsidP="005B5F75">
      <w:pPr>
        <w:pStyle w:val="af"/>
        <w:jc w:val="both"/>
        <w:rPr>
          <w:rFonts w:ascii="Microsoft YaHei" w:eastAsia="Microsoft YaHei" w:hAnsi="Microsoft YaHei"/>
        </w:rPr>
      </w:pPr>
    </w:p>
    <w:p w:rsidR="00E633EB" w:rsidRPr="00C4267B" w:rsidRDefault="00CF6E14" w:rsidP="00E633EB">
      <w:pPr>
        <w:jc w:val="center"/>
        <w:rPr>
          <w:rFonts w:ascii="Microsoft YaHei" w:eastAsia="Microsoft YaHei" w:hAnsi="Microsoft YaHei"/>
          <w:b/>
          <w:sz w:val="30"/>
          <w:szCs w:val="30"/>
        </w:rPr>
      </w:pPr>
      <w:r w:rsidRPr="00C4267B">
        <w:rPr>
          <w:rFonts w:ascii="Microsoft YaHei" w:eastAsia="Microsoft YaHei" w:hAnsi="Microsoft YaHei"/>
          <w:b/>
          <w:sz w:val="30"/>
          <w:szCs w:val="30"/>
        </w:rPr>
        <w:t>2016/10/28</w:t>
      </w:r>
    </w:p>
    <w:p w:rsidR="0099482C" w:rsidRPr="00C4267B" w:rsidRDefault="0099482C" w:rsidP="0099482C">
      <w:pPr>
        <w:pStyle w:val="af"/>
        <w:rPr>
          <w:rFonts w:ascii="Microsoft YaHei" w:eastAsia="Microsoft YaHei" w:hAnsi="Microsoft YaHei"/>
        </w:rPr>
      </w:pPr>
    </w:p>
    <w:p w:rsidR="0099482C" w:rsidRPr="00C4267B" w:rsidRDefault="0099482C" w:rsidP="00426E38">
      <w:pPr>
        <w:pStyle w:val="AuthorInfo"/>
        <w:ind w:leftChars="-1" w:left="-2" w:firstLineChars="94" w:firstLine="283"/>
        <w:rPr>
          <w:rFonts w:ascii="Microsoft YaHei" w:eastAsia="Microsoft YaHei" w:hAnsi="Microsoft YaHei"/>
        </w:rPr>
      </w:pPr>
    </w:p>
    <w:p w:rsidR="0070583A" w:rsidRPr="00C4267B" w:rsidRDefault="0070583A" w:rsidP="00584133">
      <w:pPr>
        <w:pStyle w:val="AuthorInfo"/>
        <w:rPr>
          <w:rFonts w:ascii="Microsoft YaHei" w:eastAsia="Microsoft YaHei" w:hAnsi="Microsoft YaHei"/>
        </w:rPr>
        <w:sectPr w:rsidR="0070583A" w:rsidRPr="00C4267B" w:rsidSect="00314030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851" w:gutter="0"/>
          <w:pgNumType w:fmt="upperRoman" w:start="1"/>
          <w:cols w:space="425"/>
          <w:docGrid w:linePitch="312"/>
        </w:sectPr>
      </w:pPr>
    </w:p>
    <w:p w:rsidR="00D47131" w:rsidRPr="00C4267B" w:rsidRDefault="00D47131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文档修订记录表</w:t>
      </w:r>
    </w:p>
    <w:p w:rsidR="00D47131" w:rsidRPr="00C4267B" w:rsidRDefault="00D47131" w:rsidP="00D47131">
      <w:pPr>
        <w:rPr>
          <w:rFonts w:ascii="Microsoft YaHei" w:eastAsia="Microsoft YaHei" w:hAnsi="Microsoft YaHei"/>
        </w:rPr>
      </w:pPr>
    </w:p>
    <w:p w:rsidR="00D47131" w:rsidRPr="00C4267B" w:rsidRDefault="00D47131" w:rsidP="00D47131">
      <w:pPr>
        <w:pStyle w:val="af8"/>
        <w:spacing w:line="360" w:lineRule="auto"/>
        <w:ind w:firstLine="420"/>
        <w:jc w:val="center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（</w:t>
      </w:r>
      <w:r w:rsidRPr="00C4267B">
        <w:rPr>
          <w:rFonts w:ascii="Microsoft YaHei" w:eastAsia="Microsoft YaHei" w:hAnsi="Microsoft YaHei"/>
        </w:rPr>
        <w:t>状态：C―创建，A—增加，M—修改，D—删除</w:t>
      </w:r>
      <w:r w:rsidRPr="00C4267B">
        <w:rPr>
          <w:rFonts w:ascii="Microsoft YaHei" w:eastAsia="Microsoft YaHei" w:hAnsi="Microsoft YaHei" w:hint="eastAsia"/>
        </w:rPr>
        <w:t>，R</w:t>
      </w:r>
      <w:r w:rsidRPr="00C4267B">
        <w:rPr>
          <w:rFonts w:ascii="Microsoft YaHei" w:eastAsia="Microsoft YaHei" w:hAnsi="Microsoft YaHei"/>
        </w:rPr>
        <w:t>—</w:t>
      </w:r>
      <w:r w:rsidRPr="00C4267B">
        <w:rPr>
          <w:rFonts w:ascii="Microsoft YaHei" w:eastAsia="Microsoft YaHei" w:hAnsi="Microsoft YaHei" w:hint="eastAsia"/>
        </w:rPr>
        <w:t>发布）</w:t>
      </w:r>
    </w:p>
    <w:tbl>
      <w:tblPr>
        <w:tblStyle w:val="ListTable31"/>
        <w:tblW w:w="8897" w:type="dxa"/>
        <w:tblLook w:val="00A0"/>
      </w:tblPr>
      <w:tblGrid>
        <w:gridCol w:w="752"/>
        <w:gridCol w:w="689"/>
        <w:gridCol w:w="3248"/>
        <w:gridCol w:w="976"/>
        <w:gridCol w:w="1328"/>
        <w:gridCol w:w="870"/>
        <w:gridCol w:w="1034"/>
      </w:tblGrid>
      <w:tr w:rsidR="002E54D0" w:rsidRPr="00C4267B" w:rsidTr="00C862F2">
        <w:trPr>
          <w:cnfStyle w:val="100000000000"/>
        </w:trPr>
        <w:tc>
          <w:tcPr>
            <w:cnfStyle w:val="001000000100"/>
            <w:tcW w:w="752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版本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状态</w:t>
            </w:r>
          </w:p>
        </w:tc>
        <w:tc>
          <w:tcPr>
            <w:tcW w:w="324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简要说明（内容和范围）</w:t>
            </w:r>
          </w:p>
        </w:tc>
        <w:tc>
          <w:tcPr>
            <w:cnfStyle w:val="000010000000"/>
            <w:tcW w:w="976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更改人</w:t>
            </w:r>
          </w:p>
        </w:tc>
        <w:tc>
          <w:tcPr>
            <w:tcW w:w="1328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更改日期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D275E6">
            <w:pPr>
              <w:pStyle w:val="ad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审批人</w:t>
            </w:r>
          </w:p>
        </w:tc>
        <w:tc>
          <w:tcPr>
            <w:tcW w:w="1034" w:type="dxa"/>
          </w:tcPr>
          <w:p w:rsidR="00D47131" w:rsidRPr="00C4267B" w:rsidRDefault="00D47131" w:rsidP="00D275E6">
            <w:pPr>
              <w:pStyle w:val="ad"/>
              <w:cnfStyle w:val="100000000000"/>
              <w:rPr>
                <w:rFonts w:ascii="Microsoft YaHei" w:eastAsia="Microsoft YaHei" w:hAnsi="Microsoft YaHei"/>
                <w:color w:val="FFFFFF"/>
              </w:rPr>
            </w:pPr>
            <w:r w:rsidRPr="00C4267B">
              <w:rPr>
                <w:rFonts w:ascii="Microsoft YaHei" w:eastAsia="Microsoft YaHei" w:hAnsi="Microsoft YaHei" w:hint="eastAsia"/>
                <w:color w:val="FFFFFF"/>
              </w:rPr>
              <w:t>审批日期</w:t>
            </w: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V0.1</w:t>
            </w:r>
          </w:p>
        </w:tc>
        <w:tc>
          <w:tcPr>
            <w:cnfStyle w:val="000010000000"/>
            <w:tcW w:w="689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C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F67C0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</w:t>
            </w:r>
            <w:r w:rsidRPr="00C4267B">
              <w:rPr>
                <w:rFonts w:ascii="Microsoft YaHei" w:eastAsia="Microsoft YaHei" w:hAnsi="Microsoft YaHei" w:cs="Courier New" w:hint="eastAsia"/>
              </w:rPr>
              <w:t>hl</w:t>
            </w:r>
          </w:p>
        </w:tc>
        <w:tc>
          <w:tcPr>
            <w:tcW w:w="1328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V0.2</w:t>
            </w:r>
          </w:p>
        </w:tc>
        <w:tc>
          <w:tcPr>
            <w:cnfStyle w:val="000010000000"/>
            <w:tcW w:w="689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D47131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cnfStyle w:val="000010000000"/>
            <w:tcW w:w="976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836B4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11</w:t>
            </w:r>
            <w:r w:rsidR="00836A5A" w:rsidRPr="00C4267B">
              <w:rPr>
                <w:rFonts w:ascii="Microsoft YaHei" w:eastAsia="Microsoft YaHei" w:hAnsi="Microsoft YaHei" w:cs="Courier New" w:hint="eastAsia"/>
              </w:rPr>
              <w:t>/</w:t>
            </w:r>
            <w:r w:rsidRPr="00C4267B">
              <w:rPr>
                <w:rFonts w:ascii="Microsoft YaHei" w:eastAsia="Microsoft YaHei" w:hAnsi="Microsoft YaHei" w:cs="Courier New" w:hint="eastAsia"/>
              </w:rPr>
              <w:t>15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V0.3</w:t>
            </w:r>
          </w:p>
        </w:tc>
        <w:tc>
          <w:tcPr>
            <w:cnfStyle w:val="000010000000"/>
            <w:tcW w:w="689" w:type="dxa"/>
          </w:tcPr>
          <w:p w:rsidR="00D47131" w:rsidRPr="00C4267B" w:rsidRDefault="00DB44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403FD2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修正表设计的错误，完善Tag表，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重新改版文档，</w:t>
            </w:r>
            <w:r w:rsidRPr="00C4267B">
              <w:rPr>
                <w:rFonts w:ascii="Microsoft YaHei" w:eastAsia="Microsoft YaHei" w:hAnsi="Microsoft YaHei" w:cs="Courier New" w:hint="eastAsia"/>
              </w:rPr>
              <w:t>增加必要的文字说明</w:t>
            </w:r>
            <w:r w:rsidR="003732A2" w:rsidRPr="00C4267B">
              <w:rPr>
                <w:rFonts w:ascii="Microsoft YaHei" w:eastAsia="Microsoft YaHei" w:hAnsi="Microsoft YaHei" w:cs="Courier New" w:hint="eastAsia"/>
              </w:rPr>
              <w:t>等。</w:t>
            </w:r>
          </w:p>
        </w:tc>
        <w:tc>
          <w:tcPr>
            <w:cnfStyle w:val="000010000000"/>
            <w:tcW w:w="976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403FD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2016/11/16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V0.4</w:t>
            </w:r>
          </w:p>
        </w:tc>
        <w:tc>
          <w:tcPr>
            <w:cnfStyle w:val="000010000000"/>
            <w:tcW w:w="689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090C" w:rsidRPr="00C4267B" w:rsidRDefault="004F090C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调整文档结构，增加“</w:t>
            </w:r>
            <w:r w:rsidR="00CA287C" w:rsidRPr="00C4267B">
              <w:rPr>
                <w:rFonts w:ascii="Microsoft YaHei" w:eastAsia="Microsoft YaHei" w:hAnsi="Microsoft YaHei" w:cs="Courier New"/>
              </w:rPr>
              <w:t>推荐薪资</w:t>
            </w:r>
            <w:r w:rsidRPr="00C4267B">
              <w:rPr>
                <w:rFonts w:ascii="Microsoft YaHei" w:eastAsia="Microsoft YaHei" w:hAnsi="Microsoft YaHei" w:cs="Courier New" w:hint="eastAsia"/>
              </w:rPr>
              <w:t>”计算范围说明，完善2.4的说明。</w:t>
            </w:r>
          </w:p>
        </w:tc>
        <w:tc>
          <w:tcPr>
            <w:cnfStyle w:val="000010000000"/>
            <w:tcW w:w="976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2016/11/17</w:t>
            </w:r>
          </w:p>
        </w:tc>
        <w:tc>
          <w:tcPr>
            <w:cnfStyle w:val="000010000000"/>
            <w:tcW w:w="870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090C" w:rsidRPr="00C4267B" w:rsidRDefault="004F090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V0.5</w:t>
            </w:r>
          </w:p>
        </w:tc>
        <w:tc>
          <w:tcPr>
            <w:cnfStyle w:val="000010000000"/>
            <w:tcW w:w="689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2E54D0" w:rsidRPr="00C4267B" w:rsidRDefault="002E54D0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在User表中增加certificate和worktype字段，tag表增加工作内容标签，修改worktype表，恢复taglevel表。</w:t>
            </w:r>
          </w:p>
        </w:tc>
        <w:tc>
          <w:tcPr>
            <w:cnfStyle w:val="000010000000"/>
            <w:tcW w:w="976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2E54D0" w:rsidRPr="00C4267B" w:rsidRDefault="002E54D0" w:rsidP="003869FF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2E54D0" w:rsidRPr="00C4267B" w:rsidRDefault="002E54D0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364517" w:rsidRPr="00C4267B" w:rsidTr="00C862F2">
        <w:tc>
          <w:tcPr>
            <w:cnfStyle w:val="001000000000"/>
            <w:tcW w:w="752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V0.6</w:t>
            </w:r>
          </w:p>
        </w:tc>
        <w:tc>
          <w:tcPr>
            <w:cnfStyle w:val="000010000000"/>
            <w:tcW w:w="689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364517" w:rsidRPr="00C4267B" w:rsidRDefault="00364517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增加2.4.2中证书和特色标签的区别</w:t>
            </w:r>
            <w:r w:rsidR="00FC0A84" w:rsidRPr="00C4267B">
              <w:rPr>
                <w:rFonts w:ascii="Microsoft YaHei" w:eastAsia="Microsoft YaHei" w:hAnsi="Microsoft YaHei" w:cs="Courier New" w:hint="eastAsia"/>
              </w:rPr>
              <w:t>，更新目录结构</w:t>
            </w:r>
            <w:r w:rsidR="00CF2314" w:rsidRPr="00C4267B">
              <w:rPr>
                <w:rFonts w:ascii="Microsoft YaHei" w:eastAsia="Microsoft YaHei" w:hAnsi="Microsoft YaHei" w:cs="Courier New" w:hint="eastAsia"/>
              </w:rPr>
              <w:t>，修改taglevel表。</w:t>
            </w:r>
          </w:p>
        </w:tc>
        <w:tc>
          <w:tcPr>
            <w:cnfStyle w:val="000010000000"/>
            <w:tcW w:w="976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364517" w:rsidRPr="00C4267B" w:rsidRDefault="00364517" w:rsidP="003869FF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869FF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364517" w:rsidRPr="00C4267B" w:rsidRDefault="0036451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V0.7</w:t>
            </w:r>
          </w:p>
        </w:tc>
        <w:tc>
          <w:tcPr>
            <w:cnfStyle w:val="000010000000"/>
            <w:tcW w:w="689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869F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完善2.4.2 中“工作内容标签”，新增“照顾老人”，“照顾小孩”的子标签以及其说明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。新增</w:t>
            </w:r>
            <w:r w:rsidR="00C7087B" w:rsidRPr="00C4267B">
              <w:rPr>
                <w:rFonts w:ascii="Microsoft YaHei" w:eastAsia="Microsoft YaHei" w:hAnsi="Microsoft YaHei" w:cs="Courier New" w:hint="eastAsia"/>
              </w:rPr>
              <w:t>2.4.4</w:t>
            </w:r>
            <w:r w:rsidR="00411728" w:rsidRPr="00C4267B">
              <w:rPr>
                <w:rFonts w:ascii="Microsoft YaHei" w:eastAsia="Microsoft YaHei" w:hAnsi="Microsoft YaHei" w:cs="Courier New" w:hint="eastAsia"/>
              </w:rPr>
              <w:t>发送至前端的tag信息的josn对象说明</w:t>
            </w:r>
          </w:p>
        </w:tc>
        <w:tc>
          <w:tcPr>
            <w:cnfStyle w:val="000010000000"/>
            <w:tcW w:w="976" w:type="dxa"/>
          </w:tcPr>
          <w:p w:rsidR="00D47131" w:rsidRPr="00C4267B" w:rsidRDefault="003869F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869FF" w:rsidP="005850E2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5850E2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V0.8</w:t>
            </w:r>
          </w:p>
        </w:tc>
        <w:tc>
          <w:tcPr>
            <w:cnfStyle w:val="000010000000"/>
            <w:tcW w:w="689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5850E2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修改2.4.4，把证书类型与特色类型分开了。修改2.4，tag表中type字段中个标签的顺序</w:t>
            </w:r>
          </w:p>
        </w:tc>
        <w:tc>
          <w:tcPr>
            <w:cnfStyle w:val="000010000000"/>
            <w:tcW w:w="976" w:type="dxa"/>
          </w:tcPr>
          <w:p w:rsidR="00D47131" w:rsidRPr="00C4267B" w:rsidRDefault="005850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5850E2" w:rsidP="003A7BCE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</w:t>
            </w:r>
            <w:r w:rsidR="003A7BCE" w:rsidRPr="00C4267B">
              <w:rPr>
                <w:rFonts w:ascii="Microsoft YaHei" w:eastAsia="Microsoft YaHei" w:hAnsi="Microsoft YaHei" w:cs="Courier New" w:hint="eastAsia"/>
              </w:rPr>
              <w:t>7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V0.9</w:t>
            </w:r>
          </w:p>
        </w:tc>
        <w:tc>
          <w:tcPr>
            <w:cnfStyle w:val="000010000000"/>
            <w:tcW w:w="689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M</w:t>
            </w:r>
          </w:p>
        </w:tc>
        <w:tc>
          <w:tcPr>
            <w:tcW w:w="3248" w:type="dxa"/>
          </w:tcPr>
          <w:p w:rsidR="00D47131" w:rsidRPr="00C4267B" w:rsidRDefault="003A7BCE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修改2.4.2增加每个标签的权重说明</w:t>
            </w:r>
            <w:r w:rsidR="00B33AD3" w:rsidRPr="00C4267B">
              <w:rPr>
                <w:rFonts w:ascii="Microsoft YaHei" w:eastAsia="Microsoft YaHei" w:hAnsi="Microsoft YaHei" w:cs="Courier New"/>
              </w:rPr>
              <w:t>,</w:t>
            </w:r>
            <w:r w:rsidR="00B33AD3" w:rsidRPr="00C4267B">
              <w:rPr>
                <w:rFonts w:ascii="Microsoft YaHei" w:eastAsia="Microsoft YaHei" w:hAnsi="Microsoft YaHei" w:cs="Courier New" w:hint="eastAsia"/>
              </w:rPr>
              <w:t>增加个别标签的描述</w:t>
            </w:r>
            <w:r w:rsidRPr="00C4267B">
              <w:rPr>
                <w:rFonts w:ascii="Microsoft YaHei" w:eastAsia="Microsoft YaHei" w:hAnsi="Microsoft YaHei" w:cs="Courier New" w:hint="eastAsia"/>
              </w:rPr>
              <w:t>。修改了3.2权重算法</w:t>
            </w:r>
          </w:p>
        </w:tc>
        <w:tc>
          <w:tcPr>
            <w:cnfStyle w:val="000010000000"/>
            <w:tcW w:w="976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whl</w:t>
            </w:r>
          </w:p>
        </w:tc>
        <w:tc>
          <w:tcPr>
            <w:tcW w:w="1328" w:type="dxa"/>
          </w:tcPr>
          <w:p w:rsidR="00D47131" w:rsidRPr="00C4267B" w:rsidRDefault="003A7BCE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2E54D0" w:rsidRPr="00C4267B" w:rsidTr="00C862F2">
        <w:tc>
          <w:tcPr>
            <w:cnfStyle w:val="001000000000"/>
            <w:tcW w:w="752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</w:t>
            </w:r>
          </w:p>
        </w:tc>
        <w:tc>
          <w:tcPr>
            <w:cnfStyle w:val="000010000000"/>
            <w:tcW w:w="689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D47131" w:rsidRPr="00C4267B" w:rsidRDefault="008652EA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增加Redenvelope，Hint，Message三张表，增加Order表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eden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  <w:r w:rsidRPr="00C4267B">
              <w:rPr>
                <w:rFonts w:ascii="Microsoft YaHei" w:eastAsia="Microsoft YaHei" w:hAnsi="Microsoft YaHei" w:cs="Courier New" w:hint="eastAsia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D47131" w:rsidRPr="00C4267B" w:rsidRDefault="008652E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2016/11/18</w:t>
            </w:r>
          </w:p>
        </w:tc>
        <w:tc>
          <w:tcPr>
            <w:cnfStyle w:val="000010000000"/>
            <w:tcW w:w="870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D47131" w:rsidRPr="00C4267B" w:rsidRDefault="00D4713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 w:cs="Courier New"/>
              </w:rPr>
            </w:pPr>
          </w:p>
        </w:tc>
      </w:tr>
      <w:tr w:rsidR="004F21F8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  <w:b w:val="0"/>
                <w:bCs w:val="0"/>
              </w:rPr>
            </w:pPr>
            <w:r w:rsidRPr="00C4267B">
              <w:rPr>
                <w:rFonts w:ascii="Microsoft YaHei" w:eastAsia="Microsoft YaHei" w:hAnsi="Microsoft YaHei" w:cs="Courier New" w:hint="eastAsia"/>
                <w:b w:val="0"/>
                <w:bCs w:val="0"/>
              </w:rPr>
              <w:t>V</w:t>
            </w:r>
            <w:r w:rsidRPr="00C4267B">
              <w:rPr>
                <w:rFonts w:ascii="Microsoft YaHei" w:eastAsia="Microsoft YaHei" w:hAnsi="Microsoft YaHei" w:cs="Courier New"/>
                <w:b w:val="0"/>
                <w:bCs w:val="0"/>
              </w:rPr>
              <w:t>1.01</w:t>
            </w:r>
          </w:p>
        </w:tc>
        <w:tc>
          <w:tcPr>
            <w:cnfStyle w:val="000010000000"/>
            <w:tcW w:w="689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/>
              </w:rPr>
              <w:t>M</w:t>
            </w:r>
          </w:p>
        </w:tc>
        <w:tc>
          <w:tcPr>
            <w:tcW w:w="3248" w:type="dxa"/>
          </w:tcPr>
          <w:p w:rsidR="004F21F8" w:rsidRPr="00C4267B" w:rsidRDefault="004F21F8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，调整几个字段默认初始化的值，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成都对应编号</w:t>
            </w:r>
            <w:r w:rsidR="001F204F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  <w:r w:rsidR="001F204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</w:t>
            </w:r>
            <w:r w:rsidR="00C602B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调整文档结构。</w:t>
            </w:r>
          </w:p>
        </w:tc>
        <w:tc>
          <w:tcPr>
            <w:cnfStyle w:val="000010000000"/>
            <w:tcW w:w="976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Jet</w:t>
            </w:r>
          </w:p>
        </w:tc>
        <w:tc>
          <w:tcPr>
            <w:tcW w:w="1328" w:type="dxa"/>
          </w:tcPr>
          <w:p w:rsidR="004F21F8" w:rsidRPr="00C4267B" w:rsidRDefault="00C602B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  <w:r w:rsidRPr="00C4267B">
              <w:rPr>
                <w:rFonts w:ascii="Microsoft YaHei" w:eastAsia="Microsoft YaHei" w:hAnsi="Microsoft YaHei" w:cs="Courier New" w:hint="eastAsia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cs="Courier New"/>
              </w:rPr>
            </w:pPr>
          </w:p>
        </w:tc>
        <w:tc>
          <w:tcPr>
            <w:tcW w:w="1034" w:type="dxa"/>
          </w:tcPr>
          <w:p w:rsidR="004F21F8" w:rsidRPr="00C4267B" w:rsidRDefault="004F21F8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 w:cs="Courier New"/>
              </w:rPr>
            </w:pPr>
          </w:p>
        </w:tc>
      </w:tr>
      <w:tr w:rsidR="0015680E" w:rsidRPr="00C4267B" w:rsidTr="00C862F2">
        <w:tc>
          <w:tcPr>
            <w:cnfStyle w:val="001000000000"/>
            <w:tcW w:w="752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lastRenderedPageBreak/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</w:t>
            </w:r>
            <w:r w:rsidR="001B70AF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2</w:t>
            </w:r>
          </w:p>
        </w:tc>
        <w:tc>
          <w:tcPr>
            <w:cnfStyle w:val="000010000000"/>
            <w:tcW w:w="689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5680E" w:rsidRPr="00C4267B" w:rsidRDefault="0015680E" w:rsidP="00403FD2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User表中,服务城市svericeCity类型改为int，password类型改为varchar（32）</w:t>
            </w:r>
          </w:p>
        </w:tc>
        <w:tc>
          <w:tcPr>
            <w:cnfStyle w:val="000010000000"/>
            <w:tcW w:w="976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2016/11/19</w:t>
            </w:r>
          </w:p>
        </w:tc>
        <w:tc>
          <w:tcPr>
            <w:cnfStyle w:val="000010000000"/>
            <w:tcW w:w="870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5680E" w:rsidRPr="00C4267B" w:rsidRDefault="0015680E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B70A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1.03</w:t>
            </w:r>
          </w:p>
        </w:tc>
        <w:tc>
          <w:tcPr>
            <w:cnfStyle w:val="000010000000"/>
            <w:tcW w:w="689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1B70AF" w:rsidRPr="00C4267B" w:rsidRDefault="001B70AF" w:rsidP="00403FD2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照顾老人</w:t>
            </w:r>
            <w:r w:rsidR="005E757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的精度改为1</w:t>
            </w:r>
          </w:p>
        </w:tc>
        <w:tc>
          <w:tcPr>
            <w:cnfStyle w:val="000010000000"/>
            <w:tcW w:w="976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B70AF" w:rsidRPr="00C4267B" w:rsidRDefault="001B70A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D30D66" w:rsidRPr="00C4267B" w:rsidTr="00C862F2">
        <w:tc>
          <w:tcPr>
            <w:cnfStyle w:val="001000000000"/>
            <w:tcW w:w="752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1.04</w:t>
            </w:r>
          </w:p>
        </w:tc>
        <w:tc>
          <w:tcPr>
            <w:cnfStyle w:val="000010000000"/>
            <w:tcW w:w="689" w:type="dxa"/>
          </w:tcPr>
          <w:p w:rsidR="00D30D66" w:rsidRPr="00C4267B" w:rsidRDefault="00D30D6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D30D66" w:rsidRPr="00C4267B" w:rsidRDefault="00D30D66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2.4.2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修改“周六工作”标签编号</w:t>
            </w:r>
            <w:r w:rsidR="00170E0C" w:rsidRPr="00C4267B">
              <w:rPr>
                <w:rFonts w:ascii="Microsoft YaHei" w:eastAsia="Microsoft YaHei" w:hAnsi="Microsoft YaHei"/>
                <w:color w:val="000000"/>
                <w:szCs w:val="20"/>
              </w:rPr>
              <w:t>17</w:t>
            </w:r>
            <w:r w:rsidR="007460FA" w:rsidRPr="00C4267B">
              <w:rPr>
                <w:rFonts w:ascii="Microsoft YaHei" w:eastAsia="Microsoft YaHei" w:hAnsi="Microsoft YaHei"/>
                <w:color w:val="000000"/>
                <w:szCs w:val="20"/>
              </w:rPr>
              <w:t>，</w:t>
            </w:r>
            <w:r w:rsidR="007460F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调整文档结构</w:t>
            </w:r>
            <w:r w:rsidR="00FA325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。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删除原有</w:t>
            </w:r>
            <w:r w:rsidR="00BC017A" w:rsidRPr="00C4267B">
              <w:rPr>
                <w:rFonts w:ascii="Microsoft YaHei" w:eastAsia="Microsoft YaHei" w:hAnsi="Microsoft YaHei"/>
                <w:color w:val="000000"/>
                <w:szCs w:val="20"/>
              </w:rPr>
              <w:t>2.4.1</w:t>
            </w:r>
            <w:r w:rsidR="00BC017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需求条件，需求条件中文通过TagName来获取。</w:t>
            </w:r>
          </w:p>
        </w:tc>
        <w:tc>
          <w:tcPr>
            <w:cnfStyle w:val="000010000000"/>
            <w:tcW w:w="976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2016/11/20</w:t>
            </w:r>
          </w:p>
        </w:tc>
        <w:tc>
          <w:tcPr>
            <w:cnfStyle w:val="000010000000"/>
            <w:tcW w:w="870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D30D66" w:rsidRPr="00C4267B" w:rsidRDefault="00D30D6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C15D6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V1.05</w:t>
            </w:r>
          </w:p>
        </w:tc>
        <w:tc>
          <w:tcPr>
            <w:cnfStyle w:val="000010000000"/>
            <w:tcW w:w="689" w:type="dxa"/>
          </w:tcPr>
          <w:p w:rsidR="00FC15D6" w:rsidRPr="00C4267B" w:rsidRDefault="00FC15D6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C15D6" w:rsidRPr="00C4267B" w:rsidRDefault="00FC15D6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</w:t>
            </w:r>
            <w:r w:rsidR="00707F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2.13IDImage</w:t>
            </w:r>
          </w:p>
        </w:tc>
        <w:tc>
          <w:tcPr>
            <w:cnfStyle w:val="000010000000"/>
            <w:tcW w:w="976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FC15D6" w:rsidRPr="00C4267B" w:rsidRDefault="00707FFC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2016/11/21</w:t>
            </w:r>
          </w:p>
        </w:tc>
        <w:tc>
          <w:tcPr>
            <w:cnfStyle w:val="000010000000"/>
            <w:tcW w:w="870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C15D6" w:rsidRPr="00C4267B" w:rsidRDefault="00FC15D6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F726B" w:rsidRPr="00C4267B" w:rsidTr="00C862F2">
        <w:tc>
          <w:tcPr>
            <w:cnfStyle w:val="001000000000"/>
            <w:tcW w:w="752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V1.06</w:t>
            </w:r>
          </w:p>
        </w:tc>
        <w:tc>
          <w:tcPr>
            <w:cnfStyle w:val="000010000000"/>
            <w:tcW w:w="689" w:type="dxa"/>
          </w:tcPr>
          <w:p w:rsidR="00AF726B" w:rsidRPr="00C4267B" w:rsidRDefault="00AF726B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AF726B" w:rsidRPr="00C4267B" w:rsidRDefault="00AF726B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表中期望薪水E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xpectSalary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字段类型改为int</w:t>
            </w:r>
          </w:p>
        </w:tc>
        <w:tc>
          <w:tcPr>
            <w:cnfStyle w:val="000010000000"/>
            <w:tcW w:w="976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AF726B" w:rsidRPr="00C4267B" w:rsidRDefault="00AF726B" w:rsidP="00AF726B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2016-11-21 </w:t>
            </w:r>
          </w:p>
        </w:tc>
        <w:tc>
          <w:tcPr>
            <w:cnfStyle w:val="000010000000"/>
            <w:tcW w:w="870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AF726B" w:rsidRPr="00C4267B" w:rsidRDefault="00AF726B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F92714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F92714" w:rsidRPr="00C4267B" w:rsidRDefault="00F92714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</w:t>
            </w:r>
            <w:r w:rsidR="00BD09A2"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7</w:t>
            </w:r>
          </w:p>
        </w:tc>
        <w:tc>
          <w:tcPr>
            <w:cnfStyle w:val="000010000000"/>
            <w:tcW w:w="689" w:type="dxa"/>
          </w:tcPr>
          <w:p w:rsidR="00F92714" w:rsidRPr="00C4267B" w:rsidRDefault="00F92714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F92714" w:rsidRPr="00C4267B" w:rsidRDefault="00F92714" w:rsidP="004566A6">
            <w:pPr>
              <w:pStyle w:val="af8"/>
              <w:spacing w:line="360" w:lineRule="auto"/>
              <w:jc w:val="left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增加dict表</w:t>
            </w:r>
          </w:p>
        </w:tc>
        <w:tc>
          <w:tcPr>
            <w:cnfStyle w:val="000010000000"/>
            <w:tcW w:w="976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whl</w:t>
            </w:r>
          </w:p>
        </w:tc>
        <w:tc>
          <w:tcPr>
            <w:tcW w:w="1328" w:type="dxa"/>
          </w:tcPr>
          <w:p w:rsidR="00F92714" w:rsidRPr="00C4267B" w:rsidRDefault="001B734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3</w:t>
            </w:r>
          </w:p>
        </w:tc>
        <w:tc>
          <w:tcPr>
            <w:cnfStyle w:val="000010000000"/>
            <w:tcW w:w="870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F92714" w:rsidRPr="00C4267B" w:rsidRDefault="00F92714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A287C" w:rsidRPr="00C4267B" w:rsidTr="00C862F2">
        <w:tc>
          <w:tcPr>
            <w:cnfStyle w:val="001000000000"/>
            <w:tcW w:w="752" w:type="dxa"/>
          </w:tcPr>
          <w:p w:rsidR="00CA287C" w:rsidRPr="00C4267B" w:rsidRDefault="00CA287C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V1.08</w:t>
            </w:r>
          </w:p>
        </w:tc>
        <w:tc>
          <w:tcPr>
            <w:cnfStyle w:val="000010000000"/>
            <w:tcW w:w="689" w:type="dxa"/>
          </w:tcPr>
          <w:p w:rsidR="00CA287C" w:rsidRPr="00C4267B" w:rsidRDefault="00CA287C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A287C" w:rsidRPr="00C4267B" w:rsidRDefault="00CA287C" w:rsidP="004566A6">
            <w:pPr>
              <w:pStyle w:val="af8"/>
              <w:spacing w:line="360" w:lineRule="auto"/>
              <w:jc w:val="left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增加user表中星座和属相字段，“推荐薪水”改为“推荐薪资”</w:t>
            </w:r>
            <w:r w:rsidR="003B1649">
              <w:rPr>
                <w:rFonts w:ascii="Microsoft YaHei" w:eastAsia="Microsoft YaHei" w:hAnsi="Microsoft YaHei"/>
                <w:color w:val="000000"/>
                <w:szCs w:val="20"/>
              </w:rPr>
              <w:t>,</w:t>
            </w:r>
            <w:r w:rsidR="003B1649">
              <w:rPr>
                <w:rFonts w:ascii="Microsoft YaHei" w:eastAsia="Microsoft YaHei" w:hAnsi="Microsoft YaHei" w:hint="eastAsia"/>
                <w:color w:val="000000"/>
                <w:szCs w:val="20"/>
              </w:rPr>
              <w:t>更新文档结构。</w:t>
            </w:r>
          </w:p>
        </w:tc>
        <w:tc>
          <w:tcPr>
            <w:cnfStyle w:val="000010000000"/>
            <w:tcW w:w="976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A287C" w:rsidRPr="00C4267B" w:rsidRDefault="00CA287C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2016-11-2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</w:p>
        </w:tc>
        <w:tc>
          <w:tcPr>
            <w:cnfStyle w:val="000010000000"/>
            <w:tcW w:w="870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A287C" w:rsidRPr="00C4267B" w:rsidRDefault="00CA287C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C862F2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C862F2" w:rsidRPr="00C4267B" w:rsidRDefault="00C862F2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b w:val="0"/>
                <w:bCs w:val="0"/>
                <w:color w:val="000000"/>
                <w:szCs w:val="20"/>
              </w:rPr>
              <w:t>V</w:t>
            </w: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1.09</w:t>
            </w:r>
          </w:p>
        </w:tc>
        <w:tc>
          <w:tcPr>
            <w:cnfStyle w:val="000010000000"/>
            <w:tcW w:w="689" w:type="dxa"/>
          </w:tcPr>
          <w:p w:rsidR="00C862F2" w:rsidRPr="00C4267B" w:rsidRDefault="00C862F2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C862F2" w:rsidRPr="00200420" w:rsidRDefault="00C862F2" w:rsidP="00200420">
            <w:pPr>
              <w:pStyle w:val="p1"/>
              <w:cnfStyle w:val="000000100000"/>
              <w:rPr>
                <w:rFonts w:ascii="Arial" w:hAnsi="Arial" w:cs="Arial"/>
                <w:color w:val="3D3D3D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“</w:t>
            </w: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”改为“育婴师”；增加</w:t>
            </w:r>
            <w:r w:rsidR="007855C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 xml:space="preserve"> </w:t>
            </w:r>
            <w:r w:rsidR="00641B53" w:rsidRPr="00641B53">
              <w:rPr>
                <w:rFonts w:ascii="Microsoft YaHei" w:eastAsia="Microsoft YaHei" w:hAnsi="Microsoft YaHei"/>
                <w:color w:val="000000" w:themeColor="text1"/>
                <w:szCs w:val="20"/>
              </w:rPr>
              <w:t>Medical</w:t>
            </w:r>
            <w:r w:rsidR="00082D8A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r w:rsidR="00200420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；修改IDImage表字段名称，face、back</w:t>
            </w:r>
          </w:p>
        </w:tc>
        <w:tc>
          <w:tcPr>
            <w:cnfStyle w:val="000010000000"/>
            <w:tcW w:w="976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C862F2" w:rsidRDefault="00C862F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</w:t>
            </w:r>
            <w:r w:rsidR="002B707C">
              <w:rPr>
                <w:rFonts w:ascii="Microsoft YaHei" w:eastAsia="Microsoft YaHei" w:hAnsi="Microsoft YaHei" w:hint="eastAsia"/>
                <w:color w:val="000000"/>
                <w:szCs w:val="20"/>
              </w:rPr>
              <w:t>-</w:t>
            </w:r>
            <w:r w:rsidR="002B707C">
              <w:rPr>
                <w:rFonts w:ascii="Microsoft YaHei" w:eastAsia="Microsoft YaHei" w:hAnsi="Microsoft YaHei"/>
                <w:color w:val="000000"/>
                <w:szCs w:val="20"/>
              </w:rPr>
              <w:t>4</w:t>
            </w:r>
          </w:p>
          <w:p w:rsidR="002B707C" w:rsidRPr="00C4267B" w:rsidRDefault="002B707C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2016-12-5</w:t>
            </w:r>
          </w:p>
        </w:tc>
        <w:tc>
          <w:tcPr>
            <w:cnfStyle w:val="000010000000"/>
            <w:tcW w:w="870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C862F2" w:rsidRPr="00C4267B" w:rsidRDefault="00C862F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80DF7" w:rsidRPr="00C4267B" w:rsidTr="00C862F2">
        <w:tc>
          <w:tcPr>
            <w:cnfStyle w:val="001000000000"/>
            <w:tcW w:w="752" w:type="dxa"/>
          </w:tcPr>
          <w:p w:rsidR="00480DF7" w:rsidRDefault="00480DF7" w:rsidP="00BD09A2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b w:val="0"/>
                <w:bCs w:val="0"/>
                <w:color w:val="000000"/>
                <w:szCs w:val="20"/>
              </w:rPr>
              <w:t>V1.10</w:t>
            </w:r>
          </w:p>
        </w:tc>
        <w:tc>
          <w:tcPr>
            <w:cnfStyle w:val="000010000000"/>
            <w:tcW w:w="689" w:type="dxa"/>
          </w:tcPr>
          <w:p w:rsidR="00480DF7" w:rsidRDefault="00480DF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</w:p>
        </w:tc>
        <w:tc>
          <w:tcPr>
            <w:tcW w:w="3248" w:type="dxa"/>
          </w:tcPr>
          <w:p w:rsidR="00480DF7" w:rsidRDefault="00480DF7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增加order表的comment字段</w:t>
            </w:r>
          </w:p>
        </w:tc>
        <w:tc>
          <w:tcPr>
            <w:cnfStyle w:val="000010000000"/>
            <w:tcW w:w="976" w:type="dxa"/>
          </w:tcPr>
          <w:p w:rsidR="00480DF7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Jet</w:t>
            </w:r>
          </w:p>
        </w:tc>
        <w:tc>
          <w:tcPr>
            <w:tcW w:w="1328" w:type="dxa"/>
          </w:tcPr>
          <w:p w:rsidR="00480DF7" w:rsidRDefault="00480DF7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480DF7" w:rsidRPr="00C4267B" w:rsidRDefault="00480DF7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86094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860947" w:rsidRPr="00860947" w:rsidRDefault="00860947" w:rsidP="00860947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kern w:val="0"/>
                <w:szCs w:val="20"/>
              </w:rPr>
              <w:t>V1.1</w:t>
            </w:r>
            <w:r>
              <w:rPr>
                <w:rFonts w:ascii="Microsoft YaHei" w:eastAsiaTheme="minorEastAsia" w:hAnsi="Microsoft YaHei" w:hint="eastAsia"/>
                <w:b w:val="0"/>
                <w:bCs w:val="0"/>
                <w:color w:val="000000" w:themeColor="text1"/>
                <w:kern w:val="0"/>
                <w:szCs w:val="20"/>
              </w:rPr>
              <w:t>1</w:t>
            </w:r>
          </w:p>
        </w:tc>
        <w:tc>
          <w:tcPr>
            <w:cnfStyle w:val="000010000000"/>
            <w:tcW w:w="689" w:type="dxa"/>
          </w:tcPr>
          <w:p w:rsidR="00860947" w:rsidRPr="00860947" w:rsidRDefault="00860947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860947" w:rsidRPr="00860947" w:rsidRDefault="00860947" w:rsidP="00200420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OrderId</w:t>
            </w:r>
            <w:r w:rsidRPr="00860947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  <w:r w:rsidRPr="00860947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改为时间戳加四位随机数</w:t>
            </w:r>
          </w:p>
        </w:tc>
        <w:tc>
          <w:tcPr>
            <w:cnfStyle w:val="000010000000"/>
            <w:tcW w:w="976" w:type="dxa"/>
          </w:tcPr>
          <w:p w:rsidR="00860947" w:rsidRPr="00860947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860947" w:rsidRPr="00860947" w:rsidRDefault="00860947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860947"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2016-12-6</w:t>
            </w:r>
          </w:p>
        </w:tc>
        <w:tc>
          <w:tcPr>
            <w:cnfStyle w:val="000010000000"/>
            <w:tcW w:w="870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860947" w:rsidRPr="00C4267B" w:rsidRDefault="0086094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9106A" w:rsidRPr="00C4267B" w:rsidTr="00C862F2">
        <w:tc>
          <w:tcPr>
            <w:cnfStyle w:val="001000000000"/>
            <w:tcW w:w="752" w:type="dxa"/>
          </w:tcPr>
          <w:p w:rsidR="0019106A" w:rsidRPr="00A85151" w:rsidRDefault="0019106A" w:rsidP="00A85151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A8515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V1.12</w:t>
            </w:r>
          </w:p>
        </w:tc>
        <w:tc>
          <w:tcPr>
            <w:cnfStyle w:val="000010000000"/>
            <w:tcW w:w="689" w:type="dxa"/>
          </w:tcPr>
          <w:p w:rsidR="0019106A" w:rsidRPr="00D06FED" w:rsidRDefault="0019106A" w:rsidP="00D30D66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M</w:t>
            </w:r>
          </w:p>
        </w:tc>
        <w:tc>
          <w:tcPr>
            <w:tcW w:w="3248" w:type="dxa"/>
          </w:tcPr>
          <w:p w:rsidR="0019106A" w:rsidRPr="00D06FED" w:rsidRDefault="0019106A" w:rsidP="00200420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增加服务价格</w:t>
            </w:r>
            <w:r w:rsidR="002A699B">
              <w:rPr>
                <w:rFonts w:ascii="Microsoft YaHei" w:eastAsiaTheme="minorEastAsia" w:hAnsi="Microsoft YaHei" w:hint="eastAsia"/>
                <w:color w:val="000000" w:themeColor="text1"/>
                <w:szCs w:val="20"/>
              </w:rPr>
              <w:t>规格</w:t>
            </w:r>
            <w:r w:rsidRPr="00D06FED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</w:p>
        </w:tc>
        <w:tc>
          <w:tcPr>
            <w:cnfStyle w:val="000010000000"/>
            <w:tcW w:w="976" w:type="dxa"/>
          </w:tcPr>
          <w:p w:rsidR="0019106A" w:rsidRPr="0019106A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9106A" w:rsidRPr="0019106A" w:rsidRDefault="0019106A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2016-12-07</w:t>
            </w:r>
          </w:p>
        </w:tc>
        <w:tc>
          <w:tcPr>
            <w:cnfStyle w:val="000010000000"/>
            <w:tcW w:w="870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9106A" w:rsidRPr="00C4267B" w:rsidRDefault="0019106A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3BBF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213BBF" w:rsidRPr="00213BBF" w:rsidRDefault="00213BBF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13BBF" w:rsidRPr="00213BBF" w:rsidRDefault="00213BBF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订单表增加折扣，手续费字段，增加returnCode字段，记录支付平台返回的信息</w:t>
            </w:r>
          </w:p>
        </w:tc>
        <w:tc>
          <w:tcPr>
            <w:cnfStyle w:val="000010000000"/>
            <w:tcW w:w="976" w:type="dxa"/>
          </w:tcPr>
          <w:p w:rsidR="00213BBF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13BBF" w:rsidRDefault="00213BBF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2016-12-8</w:t>
            </w:r>
          </w:p>
        </w:tc>
        <w:tc>
          <w:tcPr>
            <w:cnfStyle w:val="000010000000"/>
            <w:tcW w:w="870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213BBF" w:rsidRPr="00C4267B" w:rsidRDefault="00213BBF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45726" w:rsidRPr="00C4267B" w:rsidTr="00C862F2">
        <w:tc>
          <w:tcPr>
            <w:cnfStyle w:val="001000000000"/>
            <w:tcW w:w="752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V1.13</w:t>
            </w:r>
          </w:p>
        </w:tc>
        <w:tc>
          <w:tcPr>
            <w:cnfStyle w:val="000010000000"/>
            <w:tcW w:w="689" w:type="dxa"/>
          </w:tcPr>
          <w:p w:rsidR="00145726" w:rsidRPr="00F371A3" w:rsidRDefault="00145726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145726" w:rsidRPr="00F371A3" w:rsidRDefault="00145726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增加order表的remark字段描述</w:t>
            </w:r>
          </w:p>
        </w:tc>
        <w:tc>
          <w:tcPr>
            <w:cnfStyle w:val="000010000000"/>
            <w:tcW w:w="976" w:type="dxa"/>
          </w:tcPr>
          <w:p w:rsidR="00145726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145726" w:rsidRDefault="00145726" w:rsidP="001B7342">
            <w:pPr>
              <w:pStyle w:val="af8"/>
              <w:spacing w:line="360" w:lineRule="auto"/>
              <w:cnfStyle w:val="0000000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 xml:space="preserve">2016-12-10 </w:t>
            </w:r>
          </w:p>
        </w:tc>
        <w:tc>
          <w:tcPr>
            <w:cnfStyle w:val="000010000000"/>
            <w:tcW w:w="870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145726" w:rsidRPr="00C4267B" w:rsidRDefault="00145726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304F87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V1.14</w:t>
            </w:r>
          </w:p>
        </w:tc>
        <w:tc>
          <w:tcPr>
            <w:cnfStyle w:val="000010000000"/>
            <w:tcW w:w="689" w:type="dxa"/>
          </w:tcPr>
          <w:p w:rsidR="00304F87" w:rsidRPr="00F371A3" w:rsidRDefault="00304F87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304F87" w:rsidRPr="00F371A3" w:rsidRDefault="00304F87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F371A3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增加评价便签’做饭好吃’，‘工作认真’，‘热情亲切’</w:t>
            </w:r>
          </w:p>
        </w:tc>
        <w:tc>
          <w:tcPr>
            <w:cnfStyle w:val="000010000000"/>
            <w:tcW w:w="976" w:type="dxa"/>
          </w:tcPr>
          <w:p w:rsidR="00304F87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304F87" w:rsidRDefault="00304F87" w:rsidP="001B7342">
            <w:pPr>
              <w:pStyle w:val="af8"/>
              <w:spacing w:line="360" w:lineRule="auto"/>
              <w:cnfStyle w:val="000000100000"/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 w:themeColor="text1"/>
                <w:kern w:val="0"/>
                <w:szCs w:val="20"/>
              </w:rPr>
              <w:t>2016-12-13</w:t>
            </w:r>
          </w:p>
        </w:tc>
        <w:tc>
          <w:tcPr>
            <w:cnfStyle w:val="000010000000"/>
            <w:tcW w:w="870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034" w:type="dxa"/>
          </w:tcPr>
          <w:p w:rsidR="00304F87" w:rsidRPr="00C4267B" w:rsidRDefault="00304F87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53E68" w:rsidRPr="00C4267B" w:rsidTr="00C862F2">
        <w:tc>
          <w:tcPr>
            <w:cnfStyle w:val="001000000000"/>
            <w:tcW w:w="752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V1.15</w:t>
            </w:r>
          </w:p>
        </w:tc>
        <w:tc>
          <w:tcPr>
            <w:cnfStyle w:val="000010000000"/>
            <w:tcW w:w="689" w:type="dxa"/>
          </w:tcPr>
          <w:p w:rsidR="00253E68" w:rsidRPr="00253E68" w:rsidRDefault="00253E6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253E68" w:rsidRPr="00253E68" w:rsidRDefault="00253E6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增加measPrice表，用于记录‘算一算’活动中用户计算出的价格</w:t>
            </w:r>
          </w:p>
        </w:tc>
        <w:tc>
          <w:tcPr>
            <w:cnfStyle w:val="000010000000"/>
            <w:tcW w:w="976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253E68" w:rsidRPr="00253E68" w:rsidRDefault="00253E6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253E6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2016-12-15</w:t>
            </w:r>
          </w:p>
        </w:tc>
        <w:tc>
          <w:tcPr>
            <w:cnfStyle w:val="000010000000"/>
            <w:tcW w:w="870" w:type="dxa"/>
          </w:tcPr>
          <w:p w:rsidR="00253E68" w:rsidRPr="00253E68" w:rsidRDefault="00253E6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253E68" w:rsidRPr="00C4267B" w:rsidRDefault="00253E6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A03349" w:rsidRPr="00C4267B" w:rsidTr="00C862F2">
        <w:trPr>
          <w:cnfStyle w:val="000000100000"/>
        </w:trPr>
        <w:tc>
          <w:tcPr>
            <w:cnfStyle w:val="001000000000"/>
            <w:tcW w:w="752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</w:t>
            </w: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1.16</w:t>
            </w:r>
          </w:p>
        </w:tc>
        <w:tc>
          <w:tcPr>
            <w:cnfStyle w:val="000010000000"/>
            <w:tcW w:w="689" w:type="dxa"/>
          </w:tcPr>
          <w:p w:rsidR="00A03349" w:rsidRPr="00253E68" w:rsidRDefault="00A03349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A03349" w:rsidRPr="00253E68" w:rsidRDefault="00A03349" w:rsidP="00213BBF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RedE</w:t>
            </w:r>
            <w:r w:rsidR="005B1198">
              <w:rPr>
                <w:rFonts w:ascii="Microsoft YaHei" w:eastAsia="Microsoft YaHei" w:hAnsi="Microsoft YaHei"/>
                <w:color w:val="000000" w:themeColor="text1"/>
                <w:szCs w:val="20"/>
              </w:rPr>
              <w:t>n</w:t>
            </w:r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velope</w:t>
            </w:r>
            <w:r w:rsidR="005B119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表</w:t>
            </w:r>
            <w:bookmarkStart w:id="0" w:name="_GoBack"/>
            <w:bookmarkEnd w:id="0"/>
            <w:r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R</w:t>
            </w:r>
            <w:r w:rsidRPr="00862847">
              <w:rPr>
                <w:rFonts w:ascii="Microsoft YaHei" w:eastAsia="Microsoft YaHei" w:hAnsi="Microsoft YaHei"/>
                <w:color w:val="000000"/>
                <w:szCs w:val="20"/>
              </w:rPr>
              <w:t>atio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字段</w:t>
            </w:r>
          </w:p>
        </w:tc>
        <w:tc>
          <w:tcPr>
            <w:cnfStyle w:val="000010000000"/>
            <w:tcW w:w="976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Jet</w:t>
            </w:r>
          </w:p>
        </w:tc>
        <w:tc>
          <w:tcPr>
            <w:tcW w:w="1328" w:type="dxa"/>
          </w:tcPr>
          <w:p w:rsidR="00A03349" w:rsidRPr="00253E68" w:rsidRDefault="00A03349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  <w:t>2016/12/19</w:t>
            </w:r>
          </w:p>
        </w:tc>
        <w:tc>
          <w:tcPr>
            <w:cnfStyle w:val="000010000000"/>
            <w:tcW w:w="870" w:type="dxa"/>
          </w:tcPr>
          <w:p w:rsidR="00A03349" w:rsidRPr="00253E68" w:rsidRDefault="00A03349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A03349" w:rsidRPr="00C4267B" w:rsidRDefault="00A03349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426E38" w:rsidRPr="00C4267B" w:rsidTr="00C862F2">
        <w:tc>
          <w:tcPr>
            <w:cnfStyle w:val="001000000000"/>
            <w:tcW w:w="752" w:type="dxa"/>
          </w:tcPr>
          <w:p w:rsidR="00426E38" w:rsidRPr="00426E38" w:rsidRDefault="00426E38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V1.17</w:t>
            </w:r>
          </w:p>
        </w:tc>
        <w:tc>
          <w:tcPr>
            <w:cnfStyle w:val="000010000000"/>
            <w:tcW w:w="689" w:type="dxa"/>
          </w:tcPr>
          <w:p w:rsidR="00426E38" w:rsidRDefault="00426E38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426E38" w:rsidRPr="00426E38" w:rsidRDefault="00426E38" w:rsidP="00213BBF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增加紅包-用戶關係表</w:t>
            </w:r>
          </w:p>
        </w:tc>
        <w:tc>
          <w:tcPr>
            <w:cnfStyle w:val="000010000000"/>
            <w:tcW w:w="976" w:type="dxa"/>
          </w:tcPr>
          <w:p w:rsidR="00426E38" w:rsidRPr="00426E3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426E38" w:rsidRPr="00426E38" w:rsidRDefault="00426E38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  <w:r w:rsidRPr="00426E38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426E38" w:rsidRPr="00253E68" w:rsidRDefault="00426E38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426E38" w:rsidRPr="00C4267B" w:rsidRDefault="00426E38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7614C5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V1.18</w:t>
            </w:r>
          </w:p>
        </w:tc>
        <w:tc>
          <w:tcPr>
            <w:cnfStyle w:val="000010000000"/>
            <w:tcW w:w="689" w:type="dxa"/>
          </w:tcPr>
          <w:p w:rsidR="007614C5" w:rsidRPr="007614C5" w:rsidRDefault="007614C5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7614C5" w:rsidRPr="007614C5" w:rsidRDefault="007614C5" w:rsidP="007614C5">
            <w:pPr>
              <w:pStyle w:val="p1"/>
              <w:cnfStyle w:val="0000001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7614C5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修改‘月嫂’的基础价格和权重</w:t>
            </w:r>
          </w:p>
        </w:tc>
        <w:tc>
          <w:tcPr>
            <w:cnfStyle w:val="000010000000"/>
            <w:tcW w:w="976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7614C5" w:rsidRPr="00E454E2" w:rsidRDefault="007614C5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7614C5" w:rsidRPr="00253E68" w:rsidRDefault="007614C5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7614C5" w:rsidRPr="00E454E2" w:rsidRDefault="007614C5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5E6681" w:rsidRPr="00E454E2" w:rsidTr="00C862F2">
        <w:tc>
          <w:tcPr>
            <w:cnfStyle w:val="001000000000"/>
            <w:tcW w:w="752" w:type="dxa"/>
          </w:tcPr>
          <w:p w:rsidR="005E6681" w:rsidRPr="00E454E2" w:rsidRDefault="005E6681" w:rsidP="00213BBF">
            <w:pPr>
              <w:pStyle w:val="p1"/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  <w:t>V1.19</w:t>
            </w:r>
          </w:p>
        </w:tc>
        <w:tc>
          <w:tcPr>
            <w:cnfStyle w:val="000010000000"/>
            <w:tcW w:w="689" w:type="dxa"/>
          </w:tcPr>
          <w:p w:rsidR="005E6681" w:rsidRPr="005E6681" w:rsidRDefault="005E6681" w:rsidP="00213BBF">
            <w:pPr>
              <w:pStyle w:val="p1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5E6681" w:rsidRPr="005E6681" w:rsidRDefault="005E6681" w:rsidP="007614C5">
            <w:pPr>
              <w:pStyle w:val="p1"/>
              <w:cnfStyle w:val="000000000000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5E6681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修改用户表stauts字段的说明</w:t>
            </w:r>
          </w:p>
        </w:tc>
        <w:tc>
          <w:tcPr>
            <w:cnfStyle w:val="000010000000"/>
            <w:tcW w:w="976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5E6681" w:rsidRPr="00E454E2" w:rsidRDefault="005E6681" w:rsidP="001B7342">
            <w:pPr>
              <w:pStyle w:val="af8"/>
              <w:spacing w:line="360" w:lineRule="auto"/>
              <w:cnfStyle w:val="0000000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5E6681" w:rsidRPr="00253E68" w:rsidRDefault="005E6681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5E6681" w:rsidRPr="00E454E2" w:rsidRDefault="005E6681" w:rsidP="002A516D">
            <w:pPr>
              <w:pStyle w:val="af8"/>
              <w:spacing w:line="360" w:lineRule="auto"/>
              <w:jc w:val="center"/>
              <w:cnfStyle w:val="0000000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  <w:tr w:rsidR="00E454E2" w:rsidRPr="00E454E2" w:rsidTr="00C862F2">
        <w:trPr>
          <w:cnfStyle w:val="000000100000"/>
        </w:trPr>
        <w:tc>
          <w:tcPr>
            <w:cnfStyle w:val="001000000000"/>
            <w:tcW w:w="752" w:type="dxa"/>
          </w:tcPr>
          <w:p w:rsidR="00E454E2" w:rsidRPr="00E454E2" w:rsidRDefault="00E454E2" w:rsidP="00213BBF">
            <w:pPr>
              <w:pStyle w:val="p1"/>
              <w:rPr>
                <w:rFonts w:ascii="Microsoft YaHei" w:eastAsia="Microsoft YaHei" w:hAnsi="Microsoft YaHei" w:hint="eastAsia"/>
                <w:b w:val="0"/>
                <w:bCs w:val="0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/>
                <w:b w:val="0"/>
                <w:bCs w:val="0"/>
                <w:color w:val="000000" w:themeColor="text1"/>
                <w:szCs w:val="20"/>
              </w:rPr>
              <w:t>V1.20</w:t>
            </w:r>
          </w:p>
        </w:tc>
        <w:tc>
          <w:tcPr>
            <w:cnfStyle w:val="000010000000"/>
            <w:tcW w:w="689" w:type="dxa"/>
          </w:tcPr>
          <w:p w:rsidR="00E454E2" w:rsidRPr="005E6681" w:rsidRDefault="00E454E2" w:rsidP="00213BBF">
            <w:pPr>
              <w:pStyle w:val="p1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0"/>
              </w:rPr>
              <w:t>M</w:t>
            </w:r>
          </w:p>
        </w:tc>
        <w:tc>
          <w:tcPr>
            <w:tcW w:w="3248" w:type="dxa"/>
          </w:tcPr>
          <w:p w:rsidR="00E454E2" w:rsidRPr="00E454E2" w:rsidRDefault="00E454E2" w:rsidP="007614C5">
            <w:pPr>
              <w:pStyle w:val="p1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增加branch门店表</w:t>
            </w:r>
          </w:p>
        </w:tc>
        <w:tc>
          <w:tcPr>
            <w:cnfStyle w:val="000010000000"/>
            <w:tcW w:w="976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Whl</w:t>
            </w:r>
          </w:p>
        </w:tc>
        <w:tc>
          <w:tcPr>
            <w:tcW w:w="1328" w:type="dxa"/>
          </w:tcPr>
          <w:p w:rsidR="00E454E2" w:rsidRPr="00E454E2" w:rsidRDefault="00E454E2" w:rsidP="001B7342">
            <w:pPr>
              <w:pStyle w:val="af8"/>
              <w:spacing w:line="360" w:lineRule="auto"/>
              <w:cnfStyle w:val="000000100000"/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</w:pPr>
            <w:r w:rsidRPr="00E454E2">
              <w:rPr>
                <w:rFonts w:ascii="Microsoft YaHei" w:eastAsia="Microsoft YaHei" w:hAnsi="Microsoft YaHei" w:hint="eastAsia"/>
                <w:color w:val="000000" w:themeColor="text1"/>
                <w:kern w:val="0"/>
                <w:szCs w:val="20"/>
              </w:rPr>
              <w:t>2016-12-20</w:t>
            </w:r>
          </w:p>
        </w:tc>
        <w:tc>
          <w:tcPr>
            <w:cnfStyle w:val="000010000000"/>
            <w:tcW w:w="870" w:type="dxa"/>
          </w:tcPr>
          <w:p w:rsidR="00E454E2" w:rsidRPr="00253E68" w:rsidRDefault="00E454E2" w:rsidP="002A516D">
            <w:pPr>
              <w:pStyle w:val="af8"/>
              <w:spacing w:line="360" w:lineRule="auto"/>
              <w:jc w:val="center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  <w:tc>
          <w:tcPr>
            <w:tcW w:w="1034" w:type="dxa"/>
          </w:tcPr>
          <w:p w:rsidR="00E454E2" w:rsidRPr="00E454E2" w:rsidRDefault="00E454E2" w:rsidP="002A516D">
            <w:pPr>
              <w:pStyle w:val="af8"/>
              <w:spacing w:line="360" w:lineRule="auto"/>
              <w:jc w:val="center"/>
              <w:cnfStyle w:val="000000100000"/>
              <w:rPr>
                <w:rFonts w:ascii="Microsoft YaHei" w:eastAsia="Microsoft YaHei" w:hAnsi="Microsoft YaHei"/>
                <w:color w:val="000000" w:themeColor="text1"/>
                <w:kern w:val="0"/>
                <w:szCs w:val="20"/>
              </w:rPr>
            </w:pPr>
          </w:p>
        </w:tc>
      </w:tr>
    </w:tbl>
    <w:p w:rsidR="0070583A" w:rsidRPr="00C4267B" w:rsidRDefault="0070583A" w:rsidP="00746275">
      <w:pPr>
        <w:pStyle w:val="af1"/>
        <w:spacing w:before="240" w:after="24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lastRenderedPageBreak/>
        <w:t>目  录</w:t>
      </w:r>
    </w:p>
    <w:p w:rsidR="00C4267B" w:rsidRPr="00C4267B" w:rsidRDefault="005C0AC9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r w:rsidRPr="005C0AC9">
        <w:rPr>
          <w:rFonts w:ascii="Microsoft YaHei" w:eastAsia="Microsoft YaHei" w:hAnsi="Microsoft YaHei"/>
        </w:rPr>
        <w:fldChar w:fldCharType="begin"/>
      </w:r>
      <w:r w:rsidR="00202D86" w:rsidRPr="00C4267B">
        <w:rPr>
          <w:rFonts w:ascii="Microsoft YaHei" w:eastAsia="Microsoft YaHei" w:hAnsi="Microsoft YaHei"/>
        </w:rPr>
        <w:instrText xml:space="preserve"> TOC \o "1-3" \h \z \u </w:instrText>
      </w:r>
      <w:r w:rsidRPr="005C0AC9">
        <w:rPr>
          <w:rFonts w:ascii="Microsoft YaHei" w:eastAsia="Microsoft YaHei" w:hAnsi="Microsoft YaHei"/>
        </w:rPr>
        <w:fldChar w:fldCharType="separate"/>
      </w:r>
      <w:hyperlink w:anchor="_Toc46787718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1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前言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18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数据表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User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Certificate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WorkType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8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标签价格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18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2.4.2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工作内容计算字段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_Toc467877189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7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0" w:history="1"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2.5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strike/>
            <w:noProof/>
          </w:rPr>
          <w:t>TagLevel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2.6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TagUserRe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2.7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9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2.8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InsSpec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10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2.9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InsOrder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11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2.10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RedEnvelope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Hint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7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Message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_Toc467877197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12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105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8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2.13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IDImage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_Toc467877198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199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Dict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_Toc467877199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13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0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2.14.1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含义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_Toc467877200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10"/>
        <w:tabs>
          <w:tab w:val="left" w:pos="420"/>
          <w:tab w:val="right" w:leader="dot" w:pos="8630"/>
        </w:tabs>
        <w:rPr>
          <w:rFonts w:ascii="Microsoft YaHei" w:eastAsia="Microsoft YaHei" w:hAnsi="Microsoft YaHei" w:cstheme="minorBidi"/>
          <w:b w:val="0"/>
          <w:bCs w:val="0"/>
          <w:caps w:val="0"/>
          <w:noProof/>
          <w:kern w:val="0"/>
          <w:sz w:val="24"/>
          <w:szCs w:val="24"/>
        </w:rPr>
      </w:pPr>
      <w:hyperlink w:anchor="_Toc467877201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</w:t>
        </w:r>
        <w:r w:rsidR="00C4267B" w:rsidRPr="00C4267B">
          <w:rPr>
            <w:rFonts w:ascii="Microsoft YaHei" w:eastAsia="Microsoft YaHei" w:hAnsi="Microsoft YaHei" w:cstheme="minorBidi"/>
            <w:b w:val="0"/>
            <w:bCs w:val="0"/>
            <w: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_Toc467877201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2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小元“推荐薪资</w:t>
        </w:r>
        <w:r w:rsidR="00C4267B" w:rsidRPr="00C4267B">
          <w:rPr>
            <w:rStyle w:val="a5"/>
            <w:rFonts w:ascii="Microsoft YaHei" w:eastAsia="Microsoft YaHei" w:hAnsi="Microsoft YaHei"/>
            <w:noProof/>
          </w:rPr>
          <w:t>”</w:t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_Toc467877202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3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3.1.1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推荐薪资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_Toc467877203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14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4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3.1.2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计算条件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_Toc467877204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32"/>
        <w:tabs>
          <w:tab w:val="left" w:pos="1260"/>
          <w:tab w:val="right" w:leader="dot" w:pos="8630"/>
        </w:tabs>
        <w:rPr>
          <w:rFonts w:ascii="Microsoft YaHei" w:eastAsia="Microsoft YaHei" w:hAnsi="Microsoft YaHei" w:cstheme="minorBidi"/>
          <w:i w:val="0"/>
          <w:iCs w:val="0"/>
          <w:noProof/>
          <w:kern w:val="0"/>
          <w:sz w:val="24"/>
          <w:szCs w:val="24"/>
        </w:rPr>
      </w:pPr>
      <w:hyperlink w:anchor="_Toc467877205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3.1.3</w:t>
        </w:r>
        <w:r w:rsidR="00C4267B" w:rsidRPr="00C4267B">
          <w:rPr>
            <w:rFonts w:ascii="Microsoft YaHei" w:eastAsia="Microsoft YaHei" w:hAnsi="Microsoft YaHei" w:cstheme="minorBidi"/>
            <w:i w:val="0"/>
            <w:iC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标签单价算法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_Toc467877205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15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C4267B" w:rsidRPr="00C4267B" w:rsidRDefault="005C0AC9">
      <w:pPr>
        <w:pStyle w:val="23"/>
        <w:tabs>
          <w:tab w:val="left" w:pos="840"/>
          <w:tab w:val="right" w:leader="dot" w:pos="8630"/>
        </w:tabs>
        <w:rPr>
          <w:rFonts w:ascii="Microsoft YaHei" w:eastAsia="Microsoft YaHei" w:hAnsi="Microsoft YaHei" w:cstheme="minorBidi"/>
          <w:smallCaps w:val="0"/>
          <w:noProof/>
          <w:kern w:val="0"/>
          <w:sz w:val="24"/>
          <w:szCs w:val="24"/>
        </w:rPr>
      </w:pPr>
      <w:hyperlink w:anchor="_Toc467877206" w:history="1">
        <w:r w:rsidR="00C4267B" w:rsidRPr="00C4267B">
          <w:rPr>
            <w:rStyle w:val="a5"/>
            <w:rFonts w:ascii="Microsoft YaHei" w:eastAsia="Microsoft YaHei" w:hAnsi="Microsoft YaHei"/>
            <w:noProof/>
          </w:rPr>
          <w:t>3.2</w:t>
        </w:r>
        <w:r w:rsidR="00C4267B" w:rsidRPr="00C4267B">
          <w:rPr>
            <w:rFonts w:ascii="Microsoft YaHei" w:eastAsia="Microsoft YaHei" w:hAnsi="Microsoft YaHei" w:cstheme="minorBidi"/>
            <w:smallCaps w:val="0"/>
            <w:noProof/>
            <w:kern w:val="0"/>
            <w:sz w:val="24"/>
            <w:szCs w:val="24"/>
          </w:rPr>
          <w:tab/>
        </w:r>
        <w:r w:rsidR="00C4267B" w:rsidRPr="00C4267B">
          <w:rPr>
            <w:rStyle w:val="a5"/>
            <w:rFonts w:ascii="Microsoft YaHei" w:eastAsia="Microsoft YaHei" w:hAnsi="Microsoft YaHei" w:hint="eastAsia"/>
            <w:noProof/>
          </w:rPr>
          <w:t>筛选排序的算法</w:t>
        </w:r>
        <w:r w:rsidR="00C4267B" w:rsidRPr="00C4267B">
          <w:rPr>
            <w:rFonts w:ascii="Microsoft YaHei" w:eastAsia="Microsoft YaHei" w:hAnsi="Microsoft YaHei"/>
            <w:noProof/>
            <w:webHidden/>
          </w:rPr>
          <w:tab/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begin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instrText xml:space="preserve"> PAGEREF _Toc467877206 \h </w:instrText>
        </w:r>
        <w:r w:rsidRPr="00C4267B">
          <w:rPr>
            <w:rFonts w:ascii="Microsoft YaHei" w:eastAsia="Microsoft YaHei" w:hAnsi="Microsoft YaHei"/>
            <w:noProof/>
            <w:webHidden/>
          </w:rPr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separate"/>
        </w:r>
        <w:r w:rsidR="00C4267B" w:rsidRPr="00C4267B">
          <w:rPr>
            <w:rFonts w:ascii="Microsoft YaHei" w:eastAsia="Microsoft YaHei" w:hAnsi="Microsoft YaHei"/>
            <w:noProof/>
            <w:webHidden/>
          </w:rPr>
          <w:t>16</w:t>
        </w:r>
        <w:r w:rsidRPr="00C4267B">
          <w:rPr>
            <w:rFonts w:ascii="Microsoft YaHei" w:eastAsia="Microsoft YaHei" w:hAnsi="Microsoft YaHei"/>
            <w:noProof/>
            <w:webHidden/>
          </w:rPr>
          <w:fldChar w:fldCharType="end"/>
        </w:r>
      </w:hyperlink>
    </w:p>
    <w:p w:rsidR="0070583A" w:rsidRPr="00C4267B" w:rsidRDefault="005C0AC9" w:rsidP="00202D86">
      <w:pPr>
        <w:spacing w:line="276" w:lineRule="auto"/>
        <w:rPr>
          <w:rFonts w:ascii="Microsoft YaHei" w:eastAsia="Microsoft YaHei" w:hAnsi="Microsoft YaHei"/>
        </w:rPr>
        <w:sectPr w:rsidR="0070583A" w:rsidRPr="00C4267B" w:rsidSect="00314030">
          <w:headerReference w:type="default" r:id="rId12"/>
          <w:pgSz w:w="11906" w:h="16838" w:code="9"/>
          <w:pgMar w:top="1440" w:right="1466" w:bottom="1440" w:left="1800" w:header="851" w:footer="992" w:gutter="0"/>
          <w:pgNumType w:fmt="upperRoman"/>
          <w:cols w:space="425"/>
          <w:docGrid w:linePitch="312"/>
        </w:sectPr>
      </w:pPr>
      <w:r w:rsidRPr="00C4267B">
        <w:rPr>
          <w:rFonts w:ascii="Microsoft YaHei" w:eastAsia="Microsoft YaHei" w:hAnsi="Microsoft YaHei" w:cs="Calibri"/>
          <w:szCs w:val="20"/>
        </w:rPr>
        <w:fldChar w:fldCharType="end"/>
      </w:r>
    </w:p>
    <w:p w:rsidR="00E36B78" w:rsidRPr="00C4267B" w:rsidRDefault="0089584B" w:rsidP="00446817">
      <w:pPr>
        <w:pStyle w:val="1"/>
        <w:rPr>
          <w:rFonts w:ascii="Microsoft YaHei" w:eastAsia="Microsoft YaHei" w:hAnsi="Microsoft YaHei"/>
        </w:rPr>
      </w:pPr>
      <w:bookmarkStart w:id="1" w:name="_Toc467877182"/>
      <w:r w:rsidRPr="00C4267B">
        <w:rPr>
          <w:rFonts w:ascii="Microsoft YaHei" w:eastAsia="Microsoft YaHei" w:hAnsi="Microsoft YaHei" w:hint="eastAsia"/>
        </w:rPr>
        <w:lastRenderedPageBreak/>
        <w:t>前言</w:t>
      </w:r>
      <w:bookmarkEnd w:id="1"/>
    </w:p>
    <w:p w:rsidR="0089584B" w:rsidRPr="00C4267B" w:rsidRDefault="0089584B" w:rsidP="0089584B">
      <w:pPr>
        <w:ind w:left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本文档是针对微元汇数据库结构设计的说明。</w:t>
      </w:r>
      <w:r w:rsidR="002C1AA3" w:rsidRPr="00C4267B">
        <w:rPr>
          <w:rFonts w:ascii="Microsoft YaHei" w:eastAsia="Microsoft YaHei" w:hAnsi="Microsoft YaHei" w:hint="eastAsia"/>
          <w:szCs w:val="20"/>
        </w:rPr>
        <w:t>包含</w:t>
      </w:r>
      <w:hyperlink w:anchor="_数据表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数据表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和</w:t>
      </w:r>
      <w:hyperlink w:anchor="_算法" w:history="1">
        <w:r w:rsidR="002C1AA3" w:rsidRPr="00C4267B">
          <w:rPr>
            <w:rStyle w:val="a5"/>
            <w:rFonts w:ascii="Microsoft YaHei" w:eastAsia="Microsoft YaHei" w:hAnsi="Microsoft YaHei" w:hint="eastAsia"/>
            <w:szCs w:val="20"/>
          </w:rPr>
          <w:t>算法</w:t>
        </w:r>
      </w:hyperlink>
      <w:r w:rsidR="002C1AA3" w:rsidRPr="00C4267B">
        <w:rPr>
          <w:rFonts w:ascii="Microsoft YaHei" w:eastAsia="Microsoft YaHei" w:hAnsi="Microsoft YaHei" w:hint="eastAsia"/>
          <w:szCs w:val="20"/>
        </w:rPr>
        <w:t>两个部分</w:t>
      </w:r>
      <w:r w:rsidR="005B2985" w:rsidRPr="00C4267B">
        <w:rPr>
          <w:rFonts w:ascii="Microsoft YaHei" w:eastAsia="Microsoft YaHei" w:hAnsi="Microsoft YaHei" w:hint="eastAsia"/>
          <w:szCs w:val="20"/>
        </w:rPr>
        <w:t>。</w:t>
      </w:r>
    </w:p>
    <w:p w:rsidR="0089584B" w:rsidRPr="00C4267B" w:rsidRDefault="0089584B" w:rsidP="0089584B">
      <w:pPr>
        <w:pStyle w:val="1"/>
        <w:rPr>
          <w:rFonts w:ascii="Microsoft YaHei" w:eastAsia="Microsoft YaHei" w:hAnsi="Microsoft YaHei"/>
        </w:rPr>
      </w:pPr>
      <w:bookmarkStart w:id="2" w:name="_数据表"/>
      <w:bookmarkStart w:id="3" w:name="_Toc467877183"/>
      <w:bookmarkEnd w:id="2"/>
      <w:r w:rsidRPr="00C4267B">
        <w:rPr>
          <w:rFonts w:ascii="Microsoft YaHei" w:eastAsia="Microsoft YaHei" w:hAnsi="Microsoft YaHei" w:hint="eastAsia"/>
        </w:rPr>
        <w:t>数据表</w:t>
      </w:r>
      <w:bookmarkEnd w:id="3"/>
    </w:p>
    <w:p w:rsidR="0089584B" w:rsidRPr="00C4267B" w:rsidRDefault="0089584B" w:rsidP="0089584B">
      <w:pPr>
        <w:rPr>
          <w:rFonts w:ascii="Microsoft YaHei" w:eastAsia="Microsoft YaHei" w:hAnsi="Microsoft YaHei"/>
        </w:rPr>
      </w:pPr>
    </w:p>
    <w:p w:rsidR="00F67C09" w:rsidRPr="00C4267B" w:rsidRDefault="00314030" w:rsidP="000532A7">
      <w:pPr>
        <w:pStyle w:val="2"/>
        <w:rPr>
          <w:rFonts w:ascii="Microsoft YaHei" w:eastAsia="Microsoft YaHei" w:hAnsi="Microsoft YaHei"/>
        </w:rPr>
      </w:pPr>
      <w:bookmarkStart w:id="4" w:name="_User"/>
      <w:bookmarkStart w:id="5" w:name="_Toc467877184"/>
      <w:bookmarkEnd w:id="4"/>
      <w:r w:rsidRPr="00C4267B">
        <w:rPr>
          <w:rFonts w:ascii="Microsoft YaHei" w:eastAsia="Microsoft YaHei" w:hAnsi="Microsoft YaHei"/>
        </w:rPr>
        <w:t>U</w:t>
      </w:r>
      <w:r w:rsidR="00C301D5" w:rsidRPr="00C4267B">
        <w:rPr>
          <w:rFonts w:ascii="Microsoft YaHei" w:eastAsia="Microsoft YaHei" w:hAnsi="Microsoft YaHei" w:hint="eastAsia"/>
        </w:rPr>
        <w:t>ser</w:t>
      </w:r>
      <w:bookmarkEnd w:id="5"/>
    </w:p>
    <w:p w:rsidR="000532A7" w:rsidRPr="00C4267B" w:rsidRDefault="007E0816" w:rsidP="000532A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用户表</w:t>
      </w:r>
      <w:r w:rsidR="00D80596" w:rsidRPr="00C4267B">
        <w:rPr>
          <w:rFonts w:ascii="Microsoft YaHei" w:eastAsia="Microsoft YaHei" w:hAnsi="Microsoft YaHei" w:hint="eastAsia"/>
          <w:szCs w:val="20"/>
        </w:rPr>
        <w:t>，</w:t>
      </w:r>
      <w:r w:rsidRPr="00C4267B">
        <w:rPr>
          <w:rFonts w:ascii="Microsoft YaHei" w:eastAsia="Microsoft YaHei" w:hAnsi="Microsoft YaHei" w:hint="eastAsia"/>
          <w:szCs w:val="20"/>
        </w:rPr>
        <w:t>用于存储</w:t>
      </w:r>
      <w:r w:rsidR="000532A7" w:rsidRPr="00C4267B">
        <w:rPr>
          <w:rFonts w:ascii="Microsoft YaHei" w:eastAsia="Microsoft YaHei" w:hAnsi="Microsoft YaHei" w:hint="eastAsia"/>
          <w:szCs w:val="20"/>
        </w:rPr>
        <w:t>用户的基本信息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21"/>
        <w:gridCol w:w="990"/>
        <w:gridCol w:w="1080"/>
        <w:gridCol w:w="990"/>
        <w:gridCol w:w="1890"/>
        <w:gridCol w:w="2066"/>
      </w:tblGrid>
      <w:tr w:rsidR="001E1931" w:rsidRPr="00C4267B" w:rsidTr="001E1931">
        <w:trPr>
          <w:trHeight w:val="555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ABLE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字段类型及长度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64136F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7E75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duLevel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DF75B2">
            <w:pPr>
              <w:jc w:val="left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教育</w:t>
            </w:r>
            <w:r w:rsidR="002921A3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程度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E751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81CF3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小学：1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中学：2</w:t>
            </w:r>
          </w:p>
          <w:p w:rsidR="00F902ED" w:rsidRPr="00C4267B" w:rsidRDefault="00F902E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大学：3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B12545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Role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020C0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角色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45018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CA120D" w:rsidP="007A5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3073D8" w:rsidRPr="00C4267B" w:rsidRDefault="00307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雇主：1</w:t>
            </w:r>
          </w:p>
          <w:p w:rsidR="003073D8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</w:p>
          <w:p w:rsidR="003073D8" w:rsidRPr="00C4267B" w:rsidRDefault="00060FC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：3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运营人员</w:t>
            </w:r>
            <w:r w:rsidR="003073D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用户 0002  服务人员用户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serName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姓名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57147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经过小元认证的用户真实姓名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ick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昵称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B6CB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varchar(10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BE14B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用户昵称，通过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</w:t>
            </w:r>
            <w:r w:rsidR="00462BC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授权</w:t>
            </w:r>
            <w:r w:rsidR="00A1759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或者手动修改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assword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密码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1F50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15680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加密之后的32为md5码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</w:t>
            </w:r>
            <w:r w:rsidR="005803A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reateTime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创建时间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9A5A1A" w:rsidRPr="00C4267B" w:rsidRDefault="009A5A1A" w:rsidP="009A5A1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penid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微信的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openid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P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hone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电话号码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876FF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varchar(11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7E3D3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11位手机号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66791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Card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varchar(18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AB2F0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18位身份证号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ender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性别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61213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484CA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男：</w:t>
            </w:r>
            <w:r w:rsidR="00484CA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女：2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alance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余额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7A06D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291C9A" w:rsidRPr="00C4267B">
              <w:rPr>
                <w:rFonts w:ascii="Microsoft YaHei" w:eastAsia="Microsoft YaHei" w:hAnsi="Microsoft YaHei"/>
                <w:color w:val="000000"/>
                <w:szCs w:val="20"/>
              </w:rPr>
              <w:t>.0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float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94409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用户充值的金额</w:t>
            </w:r>
            <w:r w:rsidR="005228F3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初始化是0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vatarUrl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头像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24E5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存储头像的URL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xpValue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经验值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484C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F0400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初始化0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irthday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生日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ED33E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18192C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18192C" w:rsidRPr="00C4267B" w:rsidRDefault="00AE6E62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Zodiac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星座</w:t>
            </w:r>
          </w:p>
        </w:tc>
        <w:tc>
          <w:tcPr>
            <w:tcW w:w="1080" w:type="dxa"/>
            <w:shd w:val="clear" w:color="auto" w:fill="auto"/>
            <w:noWrap/>
          </w:tcPr>
          <w:p w:rsidR="0018192C" w:rsidRPr="00C4267B" w:rsidRDefault="00AE6E62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18192C" w:rsidRPr="00C4267B" w:rsidRDefault="0018192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18192C" w:rsidRPr="00C4267B" w:rsidRDefault="00755A1D" w:rsidP="005334C5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用户生日计算得出，例如：射手座、金牛座</w:t>
            </w:r>
          </w:p>
        </w:tc>
      </w:tr>
      <w:tr w:rsidR="00755A1D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755A1D" w:rsidRPr="00C4267B" w:rsidRDefault="00755A1D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CZodiac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属相</w:t>
            </w:r>
          </w:p>
        </w:tc>
        <w:tc>
          <w:tcPr>
            <w:tcW w:w="1080" w:type="dxa"/>
            <w:shd w:val="clear" w:color="auto" w:fill="auto"/>
            <w:noWrap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755A1D" w:rsidRPr="00C4267B" w:rsidRDefault="00755A1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varchar(30)</w:t>
            </w:r>
          </w:p>
        </w:tc>
        <w:tc>
          <w:tcPr>
            <w:tcW w:w="2066" w:type="dxa"/>
            <w:shd w:val="clear" w:color="auto" w:fill="auto"/>
            <w:noWrap/>
          </w:tcPr>
          <w:p w:rsidR="00755A1D" w:rsidRPr="00C4267B" w:rsidRDefault="00755A1D" w:rsidP="007855CD">
            <w:pPr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用户生日计算得出，例如：马、猴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tatus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0377E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7A60B6" w:rsidRPr="007A60B6" w:rsidRDefault="007A60B6" w:rsidP="00015FEA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未激活：</w:t>
            </w:r>
            <w:r w:rsidRPr="007A60B6">
              <w:rPr>
                <w:rStyle w:val="s1"/>
                <w:rFonts w:eastAsia="Microsoft YaHei" w:hint="eastAsia"/>
              </w:rPr>
              <w:t>1</w:t>
            </w:r>
          </w:p>
          <w:p w:rsidR="007A60B6" w:rsidRDefault="007A60B6" w:rsidP="007A60B6">
            <w:pPr>
              <w:rPr>
                <w:rStyle w:val="s1"/>
                <w:rFonts w:eastAsiaTheme="minorEastAsia"/>
              </w:rPr>
            </w:pPr>
            <w:r w:rsidRPr="007A60B6">
              <w:rPr>
                <w:rStyle w:val="s1"/>
                <w:rFonts w:eastAsia="Microsoft YaHei" w:hint="eastAsia"/>
              </w:rPr>
              <w:t>已激活：</w:t>
            </w:r>
            <w:r w:rsidRPr="007A60B6">
              <w:rPr>
                <w:rStyle w:val="s1"/>
                <w:rFonts w:eastAsia="Microsoft YaHei" w:hint="eastAsia"/>
              </w:rPr>
              <w:t>2</w:t>
            </w:r>
          </w:p>
          <w:p w:rsidR="007A60B6" w:rsidRPr="007A60B6" w:rsidRDefault="007A60B6" w:rsidP="007A60B6">
            <w:pPr>
              <w:rPr>
                <w:rStyle w:val="s1"/>
                <w:rFonts w:eastAsia="Microsoft YaHei"/>
              </w:rPr>
            </w:pPr>
            <w:r w:rsidRPr="007A60B6">
              <w:rPr>
                <w:rStyle w:val="s1"/>
                <w:rFonts w:eastAsia="Microsoft YaHei" w:hint="eastAsia"/>
              </w:rPr>
              <w:t>外部导入的数据默认为未激活。</w:t>
            </w:r>
          </w:p>
          <w:p w:rsidR="00020C09" w:rsidRPr="00C4267B" w:rsidRDefault="007A60B6" w:rsidP="007A60B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A60B6">
              <w:rPr>
                <w:rStyle w:val="s1"/>
                <w:rFonts w:eastAsia="Microsoft YaHei" w:hint="eastAsia"/>
              </w:rPr>
              <w:t>用户通过注册</w:t>
            </w:r>
            <w:r w:rsidRPr="007A60B6">
              <w:rPr>
                <w:rStyle w:val="s1"/>
                <w:rFonts w:eastAsia="Microsoft YaHei" w:hint="eastAsia"/>
              </w:rPr>
              <w:t>/</w:t>
            </w:r>
            <w:r w:rsidRPr="007A60B6">
              <w:rPr>
                <w:rStyle w:val="s1"/>
                <w:rFonts w:eastAsia="Microsoft YaHei" w:hint="eastAsia"/>
              </w:rPr>
              <w:t>完善资料等操作，数据会变为激活状态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启用</w:t>
            </w:r>
          </w:p>
        </w:tc>
      </w:tr>
      <w:tr w:rsidR="00682214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</w:tcPr>
          <w:p w:rsidR="00682214" w:rsidRPr="00C4267B" w:rsidRDefault="0068221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Cert</w:t>
            </w:r>
            <w:r w:rsidR="00C00EB1" w:rsidRPr="00C4267B">
              <w:rPr>
                <w:rFonts w:ascii="Microsoft YaHei" w:eastAsia="Microsoft YaHei" w:hAnsi="Microsoft YaHei"/>
                <w:color w:val="000000"/>
                <w:szCs w:val="20"/>
              </w:rPr>
              <w:t>ificate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</w:t>
            </w:r>
          </w:p>
        </w:tc>
        <w:tc>
          <w:tcPr>
            <w:tcW w:w="1080" w:type="dxa"/>
            <w:shd w:val="clear" w:color="auto" w:fill="auto"/>
            <w:noWrap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682214" w:rsidRPr="00C4267B" w:rsidRDefault="0068221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2066" w:type="dxa"/>
            <w:shd w:val="clear" w:color="auto" w:fill="auto"/>
            <w:noWrap/>
          </w:tcPr>
          <w:p w:rsidR="00682214" w:rsidRPr="00C4267B" w:rsidRDefault="00682214" w:rsidP="00682214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数据结构参见此表备注1</w:t>
            </w:r>
          </w:p>
          <w:p w:rsidR="00682214" w:rsidRPr="00C4267B" w:rsidRDefault="00682214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Certificate" w:history="1"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2.</w:t>
              </w:r>
              <w:r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vAlign w:val="center"/>
          </w:tcPr>
          <w:p w:rsidR="007B0890" w:rsidRPr="00C4267B" w:rsidRDefault="007B089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WorkType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</w:t>
            </w:r>
          </w:p>
        </w:tc>
        <w:tc>
          <w:tcPr>
            <w:tcW w:w="1080" w:type="dxa"/>
            <w:shd w:val="clear" w:color="auto" w:fill="auto"/>
            <w:noWrap/>
            <w:vAlign w:val="center"/>
          </w:tcPr>
          <w:p w:rsidR="007B0890" w:rsidRPr="00C4267B" w:rsidRDefault="007B089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7B0890" w:rsidRPr="00C4267B" w:rsidRDefault="004D06B7" w:rsidP="004D06B7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JSON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数组对象</w:t>
            </w:r>
          </w:p>
        </w:tc>
        <w:tc>
          <w:tcPr>
            <w:tcW w:w="1890" w:type="dxa"/>
            <w:shd w:val="clear" w:color="auto" w:fill="auto"/>
            <w:noWrap/>
            <w:vAlign w:val="center"/>
          </w:tcPr>
          <w:p w:rsidR="007B0890" w:rsidRPr="00C4267B" w:rsidRDefault="001946C9" w:rsidP="0068221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r(</w:t>
            </w:r>
            <w:r w:rsidR="00682214" w:rsidRPr="00C4267B">
              <w:rPr>
                <w:rFonts w:ascii="Microsoft YaHei" w:eastAsia="Microsoft YaHei" w:hAnsi="Microsoft YaHei"/>
                <w:color w:val="000000"/>
                <w:szCs w:val="20"/>
              </w:rPr>
              <w:t>5</w:t>
            </w:r>
            <w:r w:rsidR="004244AC" w:rsidRPr="00C4267B">
              <w:rPr>
                <w:rFonts w:ascii="Microsoft YaHei" w:eastAsia="Microsoft YaHei" w:hAnsi="Microsoft YaHei"/>
                <w:color w:val="000000"/>
                <w:szCs w:val="20"/>
              </w:rPr>
              <w:t>0)</w:t>
            </w:r>
          </w:p>
        </w:tc>
        <w:tc>
          <w:tcPr>
            <w:tcW w:w="2066" w:type="dxa"/>
            <w:shd w:val="clear" w:color="auto" w:fill="auto"/>
            <w:noWrap/>
            <w:vAlign w:val="center"/>
          </w:tcPr>
          <w:p w:rsidR="0052015A" w:rsidRPr="00C4267B" w:rsidRDefault="0052015A" w:rsidP="00015FEA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数据结构参见此表备注</w:t>
            </w:r>
            <w:r w:rsidR="00682214"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2</w:t>
            </w:r>
          </w:p>
          <w:p w:rsidR="007B0890" w:rsidRPr="00C4267B" w:rsidRDefault="007B0890" w:rsidP="00015FE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WorkType" w:history="1">
              <w:r w:rsidR="004244AC"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2</w:t>
              </w:r>
              <w:r w:rsidRPr="00C4267B">
                <w:rPr>
                  <w:rStyle w:val="a5"/>
                  <w:rFonts w:ascii="Microsoft YaHei" w:eastAsia="Microsoft YaHei" w:hAnsi="Microsoft YaHei" w:cs="宋体" w:hint="eastAsia"/>
                  <w:szCs w:val="20"/>
                </w:rPr>
                <w:t>.3</w:t>
              </w:r>
            </w:hyperlink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</w:t>
            </w:r>
            <w:r w:rsidR="00DA19C9" w:rsidRPr="00C4267B">
              <w:rPr>
                <w:rFonts w:ascii="Microsoft YaHei" w:eastAsia="Microsoft YaHei" w:hAnsi="Microsoft YaHei"/>
                <w:color w:val="000000"/>
                <w:szCs w:val="20"/>
              </w:rPr>
              <w:t>Status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在岗状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态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9C37A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CE778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61213F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805E57" w:rsidRPr="00C4267B" w:rsidRDefault="00805E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在岗：0</w:t>
            </w:r>
          </w:p>
          <w:p w:rsidR="00EB4C6B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待岗</w:t>
            </w:r>
            <w:r w:rsidR="00EB4C6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：1</w:t>
            </w:r>
          </w:p>
          <w:p w:rsidR="004D6C97" w:rsidRPr="00C4267B" w:rsidRDefault="00AB76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未知：</w:t>
            </w:r>
            <w:r w:rsidR="009359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020C09" w:rsidRPr="00C4267B" w:rsidRDefault="003207F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  <w:r w:rsidR="00927FD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于系统判断，目前还没有完成订单，暂时用这个字段表示状态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A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ddress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地址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varchar(256)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C165F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家庭住址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outhRest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每月休息</w:t>
            </w:r>
            <w:r w:rsidR="00AF51D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天数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orkExp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EE443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EC7E2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3A3EE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服务/工作经验</w:t>
            </w:r>
            <w:r w:rsidR="00350C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，单位是月。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A6682F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elfEval</w:t>
            </w:r>
            <w:r w:rsidR="00020C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uation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varchar(512)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72F20" w:rsidRPr="00C4267B" w:rsidRDefault="00272F20" w:rsidP="00272F20">
            <w:pPr>
              <w:widowControl/>
              <w:spacing w:line="240" w:lineRule="auto"/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self-evaluation</w:t>
            </w:r>
          </w:p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自我评价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927D74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H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omeTown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varchar(32)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籍贯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arriage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婚姻情况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5F687A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5F687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2</w:t>
            </w: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2266F9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F5517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inyint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282E79" w:rsidRPr="00C4267B" w:rsidRDefault="00272BA4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：0 </w:t>
            </w:r>
          </w:p>
          <w:p w:rsidR="002266F9" w:rsidRPr="00C4267B" w:rsidRDefault="00272B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未婚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020C09" w:rsidRPr="00C4267B" w:rsidRDefault="00020C09" w:rsidP="00282E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保密</w:t>
            </w:r>
            <w:r w:rsidR="00D6181D" w:rsidRPr="00C4267B">
              <w:rPr>
                <w:rFonts w:ascii="Microsoft YaHei" w:eastAsia="Microsoft YaHei" w:hAnsi="Microsoft YaHei"/>
                <w:color w:val="000000"/>
                <w:szCs w:val="20"/>
              </w:rPr>
              <w:t>：</w:t>
            </w:r>
            <w:r w:rsidR="00282E7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olk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2867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</w:p>
        </w:tc>
        <w:tc>
          <w:tcPr>
            <w:tcW w:w="1080" w:type="dxa"/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shd w:val="clear" w:color="auto" w:fill="auto"/>
            <w:noWrap/>
            <w:hideMark/>
          </w:tcPr>
          <w:p w:rsidR="00020C09" w:rsidRPr="00C4267B" w:rsidRDefault="00020C09" w:rsidP="006E4E9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6E4E9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2066" w:type="dxa"/>
            <w:shd w:val="clear" w:color="auto" w:fill="auto"/>
            <w:noWrap/>
            <w:hideMark/>
          </w:tcPr>
          <w:p w:rsidR="00020C09" w:rsidRPr="00C4267B" w:rsidRDefault="00D4615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民族</w:t>
            </w:r>
            <w:r w:rsidR="002867F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：汉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D46157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</w:t>
            </w:r>
            <w:r w:rsidR="00F436B3" w:rsidRPr="00C4267B">
              <w:rPr>
                <w:rFonts w:ascii="Microsoft YaHei" w:eastAsia="Microsoft YaHei" w:hAnsi="Microsoft YaHei"/>
                <w:color w:val="000000"/>
                <w:szCs w:val="20"/>
              </w:rPr>
              <w:t>ice</w:t>
            </w:r>
            <w:r w:rsidR="00020C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City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020C09" w:rsidRPr="00C4267B" w:rsidRDefault="00841CD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9E7140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841CDA" w:rsidRPr="00C4267B" w:rsidRDefault="00020C0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服务城市</w:t>
            </w:r>
            <w:r w:rsidR="00BE520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  <w:p w:rsidR="00020C09" w:rsidRPr="00C4267B" w:rsidRDefault="00841CDA" w:rsidP="0015680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成都：</w:t>
            </w:r>
            <w:r w:rsidR="0015680E" w:rsidRPr="00C4267B">
              <w:rPr>
                <w:rFonts w:ascii="Microsoft YaHei" w:eastAsia="Microsoft YaHei" w:hAnsi="Microsoft YaHei"/>
                <w:color w:val="000000"/>
                <w:szCs w:val="20"/>
              </w:rPr>
              <w:t>510100</w:t>
            </w:r>
          </w:p>
        </w:tc>
      </w:tr>
      <w:tr w:rsidR="001E1931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922B3A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EE4116" w:rsidRPr="00C4267B">
              <w:rPr>
                <w:rFonts w:ascii="Microsoft YaHei" w:eastAsia="Microsoft YaHei" w:hAnsi="Microsoft YaHei"/>
                <w:color w:val="000000"/>
                <w:szCs w:val="20"/>
              </w:rPr>
              <w:t>rofitUserI</w:t>
            </w:r>
            <w:r w:rsidR="00EE411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857AF7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利益分享人的用户编号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D5E4C" w:rsidRPr="00C4267B" w:rsidRDefault="001D5E4C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1D5E4C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1D5E4C" w:rsidRPr="00C4267B" w:rsidRDefault="007D3DA3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平台和线下服务站站长的一个利益分享字段。该服务员成单后平台需要分享收益给该userid。</w:t>
            </w:r>
          </w:p>
        </w:tc>
      </w:tr>
      <w:tr w:rsidR="00152B46" w:rsidRPr="00C4267B" w:rsidTr="001E1931">
        <w:trPr>
          <w:trHeight w:val="434"/>
        </w:trPr>
        <w:tc>
          <w:tcPr>
            <w:tcW w:w="1621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AD1BC0" w:rsidP="002C40A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xpect</w:t>
            </w:r>
            <w:r w:rsidR="009241A4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alary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9241A4" w:rsidP="00857AF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期望薪水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405D0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auto"/>
          </w:tcPr>
          <w:p w:rsidR="00152B46" w:rsidRPr="00C4267B" w:rsidRDefault="006E13D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6E13D8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smallint</w:t>
            </w:r>
          </w:p>
        </w:tc>
        <w:tc>
          <w:tcPr>
            <w:tcW w:w="2066" w:type="dxa"/>
            <w:tcBorders>
              <w:bottom w:val="single" w:sz="4" w:space="0" w:color="auto"/>
            </w:tcBorders>
            <w:shd w:val="clear" w:color="auto" w:fill="auto"/>
            <w:noWrap/>
          </w:tcPr>
          <w:p w:rsidR="00152B46" w:rsidRPr="00C4267B" w:rsidRDefault="009241A4" w:rsidP="007D3DA3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服务员自己填写的期望薪水</w:t>
            </w:r>
          </w:p>
        </w:tc>
      </w:tr>
      <w:tr w:rsidR="001E1931" w:rsidRPr="00C4267B" w:rsidTr="001E1931">
        <w:trPr>
          <w:trHeight w:val="232"/>
          <w:hidden/>
        </w:trPr>
        <w:tc>
          <w:tcPr>
            <w:tcW w:w="1621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2C40AA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990" w:type="dxa"/>
            <w:tcBorders>
              <w:top w:val="single" w:sz="4" w:space="0" w:color="auto"/>
            </w:tcBorders>
            <w:shd w:val="clear" w:color="auto" w:fill="auto"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  <w:tc>
          <w:tcPr>
            <w:tcW w:w="2066" w:type="dxa"/>
            <w:tcBorders>
              <w:top w:val="single" w:sz="4" w:space="0" w:color="auto"/>
            </w:tcBorders>
            <w:shd w:val="clear" w:color="auto" w:fill="auto"/>
            <w:noWrap/>
            <w:hideMark/>
          </w:tcPr>
          <w:p w:rsidR="00020C09" w:rsidRPr="00C4267B" w:rsidRDefault="00020C09" w:rsidP="005334C5">
            <w:pPr>
              <w:rPr>
                <w:rFonts w:ascii="Microsoft YaHei" w:eastAsia="Microsoft YaHei" w:hAnsi="Microsoft YaHei"/>
                <w:vanish/>
                <w:color w:val="000000"/>
                <w:szCs w:val="20"/>
              </w:rPr>
            </w:pPr>
          </w:p>
        </w:tc>
      </w:tr>
    </w:tbl>
    <w:p w:rsidR="000A3B08" w:rsidRPr="00C4267B" w:rsidRDefault="000A3B08" w:rsidP="00F67C09">
      <w:pPr>
        <w:rPr>
          <w:rFonts w:ascii="Microsoft YaHei" w:eastAsia="Microsoft YaHei" w:hAnsi="Microsoft YaHei"/>
          <w:szCs w:val="20"/>
        </w:rPr>
      </w:pPr>
    </w:p>
    <w:p w:rsidR="00D82167" w:rsidRPr="00C4267B" w:rsidRDefault="00D82167" w:rsidP="00933B17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备注1：</w:t>
      </w:r>
      <w:r w:rsidR="00E70AC7" w:rsidRPr="00C4267B">
        <w:rPr>
          <w:rFonts w:ascii="Microsoft YaHei" w:eastAsia="Microsoft YaHei" w:hAnsi="Microsoft YaHei" w:hint="eastAsia"/>
          <w:color w:val="000000"/>
          <w:szCs w:val="20"/>
        </w:rPr>
        <w:t>Cert</w:t>
      </w:r>
      <w:r w:rsidR="00E70AC7" w:rsidRPr="00C4267B">
        <w:rPr>
          <w:rFonts w:ascii="Microsoft YaHei" w:eastAsia="Microsoft YaHei" w:hAnsi="Microsoft YaHei"/>
          <w:color w:val="000000"/>
          <w:szCs w:val="20"/>
        </w:rPr>
        <w:t>ificate</w:t>
      </w:r>
      <w:r w:rsidRPr="00C4267B">
        <w:rPr>
          <w:rFonts w:ascii="Microsoft YaHei" w:eastAsia="Microsoft YaHei" w:hAnsi="Microsoft YaHei" w:hint="eastAsia"/>
          <w:color w:val="000000"/>
          <w:szCs w:val="20"/>
        </w:rPr>
        <w:t>字段数据结构</w:t>
      </w:r>
      <w:r w:rsidR="00E14E2A" w:rsidRPr="00C4267B">
        <w:rPr>
          <w:rFonts w:ascii="Microsoft YaHei" w:eastAsia="Microsoft YaHei" w:hAnsi="Microsoft YaHei" w:hint="eastAsia"/>
          <w:color w:val="000000"/>
          <w:szCs w:val="20"/>
        </w:rPr>
        <w:t>：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[{ "id":"表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id字段1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表name字段1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},{ "id":"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表id字段2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" , "name":"</w:t>
      </w:r>
      <w:r w:rsidR="00506A49" w:rsidRPr="00C4267B">
        <w:rPr>
          <w:rFonts w:ascii="Microsoft YaHei" w:eastAsia="Microsoft YaHei" w:hAnsi="Microsoft YaHei" w:hint="eastAsia"/>
          <w:color w:val="000000"/>
          <w:szCs w:val="20"/>
        </w:rPr>
        <w:t>表name字段2</w:t>
      </w:r>
      <w:r w:rsidR="007D0220" w:rsidRPr="00C4267B">
        <w:rPr>
          <w:rFonts w:ascii="Microsoft YaHei" w:eastAsia="Microsoft YaHei" w:hAnsi="Microsoft YaHei" w:hint="eastAsia"/>
          <w:color w:val="000000"/>
          <w:szCs w:val="20"/>
        </w:rPr>
        <w:t>” }]</w:t>
      </w:r>
    </w:p>
    <w:p w:rsidR="003E5E5D" w:rsidRPr="00C4267B" w:rsidRDefault="00506A49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备注2：WorkType字段数据结构：</w:t>
      </w:r>
      <w:r w:rsidR="007C4CAC" w:rsidRPr="00C4267B">
        <w:rPr>
          <w:rFonts w:ascii="Microsoft YaHei" w:eastAsia="Microsoft YaHei" w:hAnsi="Microsoft YaHei" w:hint="eastAsia"/>
          <w:color w:val="000000"/>
          <w:szCs w:val="20"/>
        </w:rPr>
        <w:t>[{ "id":"表id字段1" , "name":"表name字段1” },{ "id":"表id字段2" , "name":"表name字段2” }]</w:t>
      </w:r>
    </w:p>
    <w:p w:rsidR="00314030" w:rsidRPr="00C4267B" w:rsidRDefault="003A7E70" w:rsidP="007C4CAC">
      <w:pPr>
        <w:pStyle w:val="p1"/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</w:t>
      </w:r>
      <w:r w:rsidR="00F20669" w:rsidRPr="00C4267B">
        <w:rPr>
          <w:rFonts w:ascii="Microsoft YaHei" w:eastAsia="Microsoft YaHei" w:hAnsi="Microsoft YaHei" w:hint="eastAsia"/>
          <w:szCs w:val="20"/>
        </w:rPr>
        <w:t>3</w:t>
      </w:r>
      <w:r w:rsidRPr="00C4267B">
        <w:rPr>
          <w:rFonts w:ascii="Microsoft YaHei" w:eastAsia="Microsoft YaHei" w:hAnsi="Microsoft YaHei" w:hint="eastAsia"/>
          <w:szCs w:val="20"/>
        </w:rPr>
        <w:t>：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W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ork</w:t>
      </w:r>
      <w:r w:rsidR="004061F5" w:rsidRPr="00C4267B">
        <w:rPr>
          <w:rFonts w:ascii="Microsoft YaHei" w:eastAsia="Microsoft YaHei" w:hAnsi="Microsoft YaHei"/>
          <w:color w:val="000000"/>
          <w:szCs w:val="20"/>
        </w:rPr>
        <w:t>S</w:t>
      </w:r>
      <w:r w:rsidR="004061F5" w:rsidRPr="00C4267B">
        <w:rPr>
          <w:rFonts w:ascii="Microsoft YaHei" w:eastAsia="Microsoft YaHei" w:hAnsi="Microsoft YaHei" w:hint="eastAsia"/>
          <w:color w:val="000000"/>
          <w:szCs w:val="20"/>
        </w:rPr>
        <w:t>tat字段，</w:t>
      </w:r>
      <w:r w:rsidR="00EB4C6B" w:rsidRPr="00C4267B">
        <w:rPr>
          <w:rFonts w:ascii="Microsoft YaHei" w:eastAsia="Microsoft YaHei" w:hAnsi="Microsoft YaHei" w:hint="eastAsia"/>
          <w:szCs w:val="20"/>
        </w:rPr>
        <w:t>在岗与否的判断</w:t>
      </w:r>
      <w:r w:rsidR="007E5F59" w:rsidRPr="00C4267B">
        <w:rPr>
          <w:rFonts w:ascii="Microsoft YaHei" w:eastAsia="Microsoft YaHei" w:hAnsi="Microsoft YaHei" w:hint="eastAsia"/>
          <w:szCs w:val="20"/>
        </w:rPr>
        <w:t>，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根据订单判断在岗情况，每天23</w:t>
      </w:r>
      <w:r w:rsidR="00C43582" w:rsidRPr="00C4267B">
        <w:rPr>
          <w:rFonts w:ascii="Microsoft YaHei" w:eastAsia="Microsoft YaHei" w:hAnsi="Microsoft YaHei" w:hint="eastAsia"/>
          <w:color w:val="000000"/>
          <w:szCs w:val="20"/>
        </w:rPr>
        <w:t>点做一个自动运行的服务，只要当前有订单</w:t>
      </w:r>
      <w:r w:rsidR="00EB4C6B" w:rsidRPr="00C4267B">
        <w:rPr>
          <w:rFonts w:ascii="Microsoft YaHei" w:eastAsia="Microsoft YaHei" w:hAnsi="Microsoft YaHei" w:hint="eastAsia"/>
          <w:color w:val="000000"/>
          <w:szCs w:val="20"/>
        </w:rPr>
        <w:t>则认为该服务员在岗。</w:t>
      </w:r>
      <w:r w:rsidR="001C37F8" w:rsidRPr="00C4267B">
        <w:rPr>
          <w:rFonts w:ascii="Microsoft YaHei" w:eastAsia="Microsoft YaHei" w:hAnsi="Microsoft YaHei" w:hint="eastAsia"/>
          <w:color w:val="000000"/>
          <w:szCs w:val="20"/>
        </w:rPr>
        <w:t>若不清楚则填</w:t>
      </w:r>
      <w:r w:rsidR="00935974" w:rsidRPr="00C4267B">
        <w:rPr>
          <w:rFonts w:ascii="Microsoft YaHei" w:eastAsia="Microsoft YaHei" w:hAnsi="Microsoft YaHei" w:hint="eastAsia"/>
          <w:color w:val="000000"/>
          <w:szCs w:val="20"/>
        </w:rPr>
        <w:t>2</w:t>
      </w:r>
      <w:r w:rsidR="002F0F34" w:rsidRPr="00C4267B">
        <w:rPr>
          <w:rFonts w:ascii="Microsoft YaHei" w:eastAsia="Microsoft YaHei" w:hAnsi="Microsoft YaHei" w:hint="eastAsia"/>
          <w:color w:val="000000"/>
          <w:szCs w:val="20"/>
        </w:rPr>
        <w:t>（未知）。</w:t>
      </w:r>
    </w:p>
    <w:p w:rsidR="001D5E4C" w:rsidRPr="00C4267B" w:rsidRDefault="001D5E4C" w:rsidP="00F67C09">
      <w:pPr>
        <w:rPr>
          <w:rFonts w:ascii="Microsoft YaHei" w:eastAsia="Microsoft YaHei" w:hAnsi="Microsoft YaHei"/>
        </w:rPr>
      </w:pPr>
    </w:p>
    <w:p w:rsidR="00D275E6" w:rsidRPr="00C4267B" w:rsidRDefault="00A41422" w:rsidP="00AC64F9">
      <w:pPr>
        <w:pStyle w:val="2"/>
        <w:rPr>
          <w:rFonts w:ascii="Microsoft YaHei" w:eastAsia="Microsoft YaHei" w:hAnsi="Microsoft YaHei"/>
        </w:rPr>
      </w:pPr>
      <w:bookmarkStart w:id="6" w:name="_Certificate"/>
      <w:bookmarkStart w:id="7" w:name="_Toc467877185"/>
      <w:bookmarkEnd w:id="6"/>
      <w:r w:rsidRPr="00C4267B">
        <w:rPr>
          <w:rFonts w:ascii="Microsoft YaHei" w:eastAsia="Microsoft YaHei" w:hAnsi="Microsoft YaHei" w:hint="eastAsia"/>
        </w:rPr>
        <w:lastRenderedPageBreak/>
        <w:t>C</w:t>
      </w:r>
      <w:r w:rsidR="00AC64F9" w:rsidRPr="00C4267B">
        <w:rPr>
          <w:rFonts w:ascii="Microsoft YaHei" w:eastAsia="Microsoft YaHei" w:hAnsi="Microsoft YaHei"/>
        </w:rPr>
        <w:t>ert</w:t>
      </w:r>
      <w:r w:rsidR="00C00EB1" w:rsidRPr="00C4267B">
        <w:rPr>
          <w:rFonts w:ascii="Microsoft YaHei" w:eastAsia="Microsoft YaHei" w:hAnsi="Microsoft YaHei" w:hint="eastAsia"/>
        </w:rPr>
        <w:t>i</w:t>
      </w:r>
      <w:r w:rsidR="00C00EB1" w:rsidRPr="00C4267B">
        <w:rPr>
          <w:rFonts w:ascii="Microsoft YaHei" w:eastAsia="Microsoft YaHei" w:hAnsi="Microsoft YaHei"/>
        </w:rPr>
        <w:t>ficate</w:t>
      </w:r>
      <w:bookmarkEnd w:id="7"/>
    </w:p>
    <w:p w:rsidR="001006C5" w:rsidRPr="00C4267B" w:rsidRDefault="001006C5" w:rsidP="00C00EB1">
      <w:pPr>
        <w:pStyle w:val="p1"/>
        <w:rPr>
          <w:rFonts w:ascii="Microsoft YaHei" w:eastAsia="Microsoft YaHei" w:hAnsi="Microsoft YaHei" w:cs="Arial"/>
          <w:color w:val="313131"/>
          <w:sz w:val="18"/>
          <w:szCs w:val="18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证书表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，用于存储</w:t>
      </w:r>
      <w:r w:rsidR="00D24504" w:rsidRPr="00C4267B">
        <w:rPr>
          <w:rFonts w:ascii="Microsoft YaHei" w:eastAsia="Microsoft YaHei" w:hAnsi="Microsoft YaHei" w:hint="eastAsia"/>
          <w:color w:val="000000"/>
          <w:szCs w:val="20"/>
        </w:rPr>
        <w:t>用户</w:t>
      </w:r>
      <w:r w:rsidR="001D1CE4" w:rsidRPr="00C4267B">
        <w:rPr>
          <w:rFonts w:ascii="Microsoft YaHei" w:eastAsia="Microsoft YaHei" w:hAnsi="Microsoft YaHei" w:hint="eastAsia"/>
          <w:color w:val="000000"/>
          <w:szCs w:val="20"/>
        </w:rPr>
        <w:t>证书的相关信息</w:t>
      </w:r>
      <w:r w:rsidR="002A4CE8" w:rsidRPr="00C4267B">
        <w:rPr>
          <w:rFonts w:ascii="Microsoft YaHei" w:eastAsia="Microsoft YaHei" w:hAnsi="Microsoft YaHei" w:hint="eastAsia"/>
          <w:color w:val="000000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93"/>
        <w:gridCol w:w="1370"/>
        <w:gridCol w:w="900"/>
        <w:gridCol w:w="1178"/>
        <w:gridCol w:w="1773"/>
        <w:gridCol w:w="1843"/>
      </w:tblGrid>
      <w:tr w:rsidR="00AC64F9" w:rsidRPr="00C4267B" w:rsidTr="003E4C1C">
        <w:trPr>
          <w:trHeight w:val="270"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370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78" w:type="dxa"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735B2A" w:rsidP="00525D6D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2266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EB3375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266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100C5A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serId</w:t>
            </w:r>
          </w:p>
        </w:tc>
        <w:tc>
          <w:tcPr>
            <w:tcW w:w="1370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100C5A" w:rsidRPr="00C4267B" w:rsidRDefault="00100C5A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100C5A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00C5A" w:rsidRPr="00C4267B" w:rsidRDefault="00EC287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可重复，一人有多个证。</w:t>
            </w:r>
            <w:r w:rsidR="00100C5A"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参见</w:t>
            </w:r>
            <w:hyperlink w:anchor="_User" w:history="1">
              <w:r w:rsidR="00100C5A" w:rsidRPr="00C4267B">
                <w:rPr>
                  <w:rStyle w:val="a5"/>
                  <w:rFonts w:ascii="Microsoft YaHei" w:eastAsia="Microsoft YaHei" w:hAnsi="Microsoft YaHei" w:cs="宋体"/>
                  <w:szCs w:val="20"/>
                </w:rPr>
                <w:t>2.1</w:t>
              </w:r>
            </w:hyperlink>
          </w:p>
        </w:tc>
      </w:tr>
      <w:tr w:rsidR="00290EA4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370" w:type="dxa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290EA4" w:rsidRPr="00C4267B" w:rsidRDefault="00FE253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证书中文名称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2266F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90EA4" w:rsidRPr="00C4267B" w:rsidRDefault="00290EA4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例如：育婴师，营养师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</w:t>
            </w:r>
            <w:r w:rsidR="00AC64F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ertificateID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ateID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1B479B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1B479B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证书编号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varchar(45)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AC64F9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02587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A02587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Grade</w:t>
            </w:r>
          </w:p>
        </w:tc>
        <w:tc>
          <w:tcPr>
            <w:tcW w:w="1370" w:type="dxa"/>
          </w:tcPr>
          <w:p w:rsidR="00A02587" w:rsidRPr="00C4267B" w:rsidRDefault="00A02587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等级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02587" w:rsidRPr="00C4267B" w:rsidRDefault="00352808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5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02587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初级：5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中级：4</w:t>
            </w:r>
          </w:p>
          <w:p w:rsidR="000B6E4C" w:rsidRPr="00C4267B" w:rsidRDefault="000B6E4C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高级：3</w:t>
            </w:r>
          </w:p>
          <w:p w:rsidR="00A02587" w:rsidRPr="00C4267B" w:rsidRDefault="00C37385" w:rsidP="00C3738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</w:t>
            </w:r>
            <w:r w:rsidR="003207FC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此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表备注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ssessment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 w:themeColor="text1"/>
                <w:szCs w:val="20"/>
              </w:rPr>
              <w:t>nt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评定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52808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NO</w:t>
            </w:r>
          </w:p>
        </w:tc>
        <w:tc>
          <w:tcPr>
            <w:tcW w:w="1178" w:type="dxa"/>
          </w:tcPr>
          <w:p w:rsidR="00AC64F9" w:rsidRPr="00C4267B" w:rsidRDefault="00A5070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0</w:t>
            </w: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722B97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合格：0</w:t>
            </w:r>
          </w:p>
          <w:p w:rsidR="003E0C63" w:rsidRPr="00C4267B" w:rsidRDefault="003E0C63" w:rsidP="005334C5">
            <w:pPr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 w:themeColor="text1"/>
                <w:szCs w:val="20"/>
              </w:rPr>
              <w:t>不合格：1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uthorityDate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yDate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颁发日期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04664F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uthorityUnit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yUnit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发证单位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F436B3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AC64F9" w:rsidRPr="00C4267B">
              <w:rPr>
                <w:rFonts w:ascii="Microsoft YaHei" w:eastAsia="Microsoft YaHei" w:hAnsi="Microsoft YaHei"/>
                <w:color w:val="000000"/>
                <w:szCs w:val="20"/>
              </w:rPr>
              <w:t>erialNumber</w:t>
            </w:r>
            <w:r w:rsidR="00AC64F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mber</w:t>
            </w: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发证流水码所属段号</w:t>
            </w: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2A7CC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varchar(</w:t>
            </w:r>
            <w:r w:rsidR="002A7CC3" w:rsidRPr="00C4267B">
              <w:rPr>
                <w:rFonts w:ascii="Microsoft YaHei" w:eastAsia="Microsoft YaHei" w:hAnsi="Microsoft YaHei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</w:p>
        </w:tc>
      </w:tr>
      <w:tr w:rsidR="00AC64F9" w:rsidRPr="00C4267B" w:rsidTr="003E4C1C">
        <w:trPr>
          <w:hidden/>
        </w:trPr>
        <w:tc>
          <w:tcPr>
            <w:tcW w:w="159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370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9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178" w:type="dxa"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7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C64F9" w:rsidRPr="00C4267B" w:rsidRDefault="00AC64F9" w:rsidP="005334C5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0532A7" w:rsidRPr="00C4267B" w:rsidRDefault="00EE4C3C" w:rsidP="00D275E6">
      <w:pPr>
        <w:rPr>
          <w:rFonts w:ascii="Microsoft YaHei" w:eastAsia="Microsoft YaHei" w:hAnsi="Microsoft YaHei"/>
          <w:szCs w:val="20"/>
        </w:rPr>
      </w:pPr>
      <w:commentRangeStart w:id="8"/>
      <w:r w:rsidRPr="00C4267B">
        <w:rPr>
          <w:rFonts w:ascii="Microsoft YaHei" w:eastAsia="Microsoft YaHei" w:hAnsi="Microsoft YaHei" w:hint="eastAsia"/>
          <w:szCs w:val="20"/>
        </w:rPr>
        <w:t>备注：初级5级，中级4级，高级3级</w:t>
      </w:r>
      <w:commentRangeEnd w:id="8"/>
      <w:r w:rsidR="0041279E" w:rsidRPr="00C4267B">
        <w:rPr>
          <w:rStyle w:val="aff"/>
          <w:rFonts w:ascii="Microsoft YaHei" w:eastAsia="Microsoft YaHei" w:hAnsi="Microsoft YaHei"/>
        </w:rPr>
        <w:commentReference w:id="8"/>
      </w:r>
    </w:p>
    <w:p w:rsidR="007F63C1" w:rsidRPr="00C4267B" w:rsidRDefault="007F63C1" w:rsidP="007F63C1">
      <w:pPr>
        <w:pStyle w:val="2"/>
        <w:rPr>
          <w:rFonts w:ascii="Microsoft YaHei" w:eastAsia="Microsoft YaHei" w:hAnsi="Microsoft YaHei"/>
        </w:rPr>
      </w:pPr>
      <w:bookmarkStart w:id="9" w:name="_WorkType"/>
      <w:bookmarkStart w:id="10" w:name="_Toc467877186"/>
      <w:bookmarkEnd w:id="9"/>
      <w:r w:rsidRPr="00C4267B">
        <w:rPr>
          <w:rFonts w:ascii="Microsoft YaHei" w:eastAsia="Microsoft YaHei" w:hAnsi="Microsoft YaHei" w:hint="eastAsia"/>
        </w:rPr>
        <w:t>Work</w:t>
      </w:r>
      <w:r w:rsidR="00553ED5"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/>
        </w:rPr>
        <w:t>ype</w:t>
      </w:r>
      <w:bookmarkEnd w:id="10"/>
    </w:p>
    <w:p w:rsidR="007F63C1" w:rsidRPr="00C4267B" w:rsidRDefault="00817EDC" w:rsidP="007F63C1">
      <w:pPr>
        <w:rPr>
          <w:rFonts w:ascii="Microsoft YaHei" w:eastAsia="Microsoft YaHei" w:hAnsi="Microsoft YaHei"/>
          <w:color w:val="000000"/>
          <w:szCs w:val="20"/>
        </w:rPr>
      </w:pPr>
      <w:r w:rsidRPr="00C4267B">
        <w:rPr>
          <w:rFonts w:ascii="Microsoft YaHei" w:eastAsia="Microsoft YaHei" w:hAnsi="Microsoft YaHei" w:hint="eastAsia"/>
          <w:color w:val="000000"/>
          <w:szCs w:val="20"/>
        </w:rPr>
        <w:t>工种</w:t>
      </w:r>
      <w:r w:rsidR="007F63C1" w:rsidRPr="00C4267B">
        <w:rPr>
          <w:rFonts w:ascii="Microsoft YaHei" w:eastAsia="Microsoft YaHei" w:hAnsi="Microsoft YaHei" w:hint="eastAsia"/>
          <w:color w:val="000000"/>
          <w:szCs w:val="20"/>
        </w:rPr>
        <w:t>，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记录工作类型的中文和编号，是</w:t>
      </w:r>
      <w:r w:rsidR="000B271E" w:rsidRPr="00C4267B">
        <w:rPr>
          <w:rFonts w:ascii="Microsoft YaHei" w:eastAsia="Microsoft YaHei" w:hAnsi="Microsoft YaHei" w:hint="eastAsia"/>
          <w:color w:val="000000"/>
          <w:szCs w:val="20"/>
        </w:rPr>
        <w:t>用户、</w:t>
      </w:r>
      <w:r w:rsidR="0042252F" w:rsidRPr="00C4267B">
        <w:rPr>
          <w:rFonts w:ascii="Microsoft YaHei" w:eastAsia="Microsoft YaHei" w:hAnsi="Microsoft YaHei" w:hint="eastAsia"/>
          <w:color w:val="000000"/>
          <w:szCs w:val="20"/>
        </w:rPr>
        <w:t>证书表的附表。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60"/>
        <w:gridCol w:w="1141"/>
        <w:gridCol w:w="810"/>
        <w:gridCol w:w="1080"/>
        <w:gridCol w:w="2223"/>
        <w:gridCol w:w="1843"/>
      </w:tblGrid>
      <w:tr w:rsidR="00543A4F" w:rsidRPr="00C4267B" w:rsidTr="00141962">
        <w:trPr>
          <w:trHeight w:val="270"/>
        </w:trPr>
        <w:tc>
          <w:tcPr>
            <w:tcW w:w="15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1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0" w:type="dxa"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30595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描述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C13ED2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A6682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1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14196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数字</w:t>
            </w: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A6682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A6682F" w:rsidRPr="00C4267B" w:rsidRDefault="00B07FDF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自定义编号</w:t>
            </w:r>
          </w:p>
        </w:tc>
      </w:tr>
      <w:tr w:rsidR="00543A4F" w:rsidRPr="00C4267B" w:rsidTr="00141962">
        <w:trPr>
          <w:trHeight w:val="270"/>
        </w:trPr>
        <w:tc>
          <w:tcPr>
            <w:tcW w:w="0" w:type="auto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1" w:type="dxa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工作名称</w:t>
            </w:r>
          </w:p>
        </w:tc>
        <w:tc>
          <w:tcPr>
            <w:tcW w:w="81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0" w:type="dxa"/>
          </w:tcPr>
          <w:p w:rsidR="00A6682F" w:rsidRPr="00C4267B" w:rsidRDefault="00A6682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22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C13ED2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A6682F" w:rsidRPr="00C4267B" w:rsidRDefault="00817EDC" w:rsidP="00991EF4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参见当前表备注</w:t>
            </w:r>
          </w:p>
        </w:tc>
      </w:tr>
    </w:tbl>
    <w:p w:rsidR="00991EF4" w:rsidRPr="00C4267B" w:rsidRDefault="007904DE" w:rsidP="00D275E6">
      <w:pPr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备注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522"/>
        <w:gridCol w:w="7135"/>
      </w:tblGrid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2D44B1" w:rsidP="00991EF4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I</w:t>
            </w: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d</w:t>
            </w:r>
            <w:r w:rsidR="00991EF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135" w:type="dxa"/>
          </w:tcPr>
          <w:p w:rsidR="00991EF4" w:rsidRPr="00C4267B" w:rsidRDefault="002D44B1" w:rsidP="002D44B1">
            <w:pPr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Name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91EF4" w:rsidRPr="00C4267B" w:rsidRDefault="009D69DC" w:rsidP="00991EF4">
            <w:pPr>
              <w:jc w:val="center"/>
              <w:rPr>
                <w:rFonts w:ascii="Microsoft YaHei" w:eastAsia="Microsoft YaHei" w:hAnsi="Microsoft YaHei" w:cs="宋体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7135" w:type="dxa"/>
          </w:tcPr>
          <w:p w:rsidR="00991EF4" w:rsidRPr="00C4267B" w:rsidRDefault="00991EF4" w:rsidP="00B07FDF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住家保姆</w:t>
            </w:r>
            <w:r w:rsidR="00B07FDF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 xml:space="preserve"> </w:t>
            </w:r>
          </w:p>
        </w:tc>
      </w:tr>
      <w:tr w:rsidR="008E3328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991EF4" w:rsidRPr="00C4267B" w:rsidRDefault="00B07FDF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lastRenderedPageBreak/>
              <w:t>2</w:t>
            </w:r>
          </w:p>
        </w:tc>
        <w:tc>
          <w:tcPr>
            <w:tcW w:w="7135" w:type="dxa"/>
          </w:tcPr>
          <w:p w:rsidR="00991EF4" w:rsidRPr="00C4267B" w:rsidRDefault="00B07FDF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不住家保姆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3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全天钟点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4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半天钟点</w:t>
            </w:r>
          </w:p>
        </w:tc>
      </w:tr>
      <w:tr w:rsidR="002D44B1" w:rsidRPr="00C4267B" w:rsidTr="008E3328">
        <w:trPr>
          <w:trHeight w:val="270"/>
        </w:trPr>
        <w:tc>
          <w:tcPr>
            <w:tcW w:w="152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D44B1" w:rsidRPr="00C4267B" w:rsidRDefault="002D44B1" w:rsidP="00991EF4">
            <w:pPr>
              <w:jc w:val="center"/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5</w:t>
            </w:r>
          </w:p>
        </w:tc>
        <w:tc>
          <w:tcPr>
            <w:tcW w:w="7135" w:type="dxa"/>
          </w:tcPr>
          <w:p w:rsidR="002D44B1" w:rsidRPr="00C4267B" w:rsidRDefault="002D44B1" w:rsidP="002D44B1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月嫂</w:t>
            </w:r>
          </w:p>
        </w:tc>
      </w:tr>
    </w:tbl>
    <w:p w:rsidR="00991EF4" w:rsidRPr="00C4267B" w:rsidRDefault="00991EF4" w:rsidP="00D275E6">
      <w:pPr>
        <w:rPr>
          <w:rFonts w:ascii="Microsoft YaHei" w:eastAsia="Microsoft YaHei" w:hAnsi="Microsoft YaHei"/>
          <w:color w:val="000000"/>
          <w:szCs w:val="20"/>
        </w:rPr>
      </w:pPr>
    </w:p>
    <w:p w:rsidR="00CE0D8E" w:rsidRPr="00C4267B" w:rsidRDefault="00CE0D8E" w:rsidP="00D275E6">
      <w:pPr>
        <w:rPr>
          <w:rFonts w:ascii="Microsoft YaHei" w:eastAsia="Microsoft YaHei" w:hAnsi="Microsoft YaHei"/>
        </w:rPr>
      </w:pPr>
    </w:p>
    <w:p w:rsidR="00946D94" w:rsidRPr="00C4267B" w:rsidRDefault="00997FD1" w:rsidP="00946D94">
      <w:pPr>
        <w:pStyle w:val="2"/>
        <w:rPr>
          <w:rFonts w:ascii="Microsoft YaHei" w:eastAsia="Microsoft YaHei" w:hAnsi="Microsoft YaHei"/>
        </w:rPr>
      </w:pPr>
      <w:bookmarkStart w:id="11" w:name="_Toc467877187"/>
      <w:r w:rsidRPr="00C4267B">
        <w:rPr>
          <w:rFonts w:ascii="Microsoft YaHei" w:eastAsia="Microsoft YaHei" w:hAnsi="Microsoft YaHei" w:hint="eastAsia"/>
        </w:rPr>
        <w:t>T</w:t>
      </w:r>
      <w:r w:rsidR="00946D94" w:rsidRPr="00C4267B">
        <w:rPr>
          <w:rFonts w:ascii="Microsoft YaHei" w:eastAsia="Microsoft YaHei" w:hAnsi="Microsoft YaHei" w:hint="eastAsia"/>
        </w:rPr>
        <w:t>ag</w:t>
      </w:r>
      <w:bookmarkEnd w:id="11"/>
    </w:p>
    <w:p w:rsidR="00946D94" w:rsidRPr="00C4267B" w:rsidRDefault="00946D94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标签表</w:t>
      </w:r>
      <w:r w:rsidR="00DD7B56" w:rsidRPr="00C4267B">
        <w:rPr>
          <w:rFonts w:ascii="Microsoft YaHei" w:eastAsia="Microsoft YaHei" w:hAnsi="Microsoft YaHei" w:hint="eastAsia"/>
          <w:szCs w:val="20"/>
        </w:rPr>
        <w:t>：记录用户的特性，查询排序的时候使用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776"/>
        <w:gridCol w:w="2160"/>
        <w:gridCol w:w="2263"/>
      </w:tblGrid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776" w:type="dxa"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740BD" w:rsidP="0058618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  <w:t>描述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76164" w:rsidRPr="00C4267B">
              <w:rPr>
                <w:rFonts w:ascii="Microsoft YaHei" w:eastAsia="Microsoft YaHei" w:hAnsi="Microsoft YaHei"/>
                <w:color w:val="000000"/>
                <w:szCs w:val="20"/>
              </w:rPr>
              <w:t>agI</w:t>
            </w:r>
            <w:r w:rsidR="0067616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946D94" w:rsidRPr="00C4267B" w:rsidTr="00EB7CB5">
        <w:trPr>
          <w:trHeight w:val="452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agName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776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varchar(16)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0C4F77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标签中文名称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ype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5D274D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6E06F0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31817" w:rsidRPr="00C4267B" w:rsidRDefault="00931817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工种标签：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DA475B" w:rsidRPr="00C4267B" w:rsidRDefault="00DA475B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工作内容标签：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特色标签：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5850E2" w:rsidRPr="00C4267B" w:rsidRDefault="005850E2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证书标签：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5850E2" w:rsidRDefault="005850E2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系统标签：</w:t>
            </w:r>
            <w:r w:rsidR="00A571D7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</w:t>
            </w:r>
          </w:p>
          <w:p w:rsidR="003C79C9" w:rsidRPr="003C79C9" w:rsidRDefault="003C79C9" w:rsidP="001734F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评价标签：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5</w:t>
            </w:r>
          </w:p>
          <w:p w:rsidR="00C37385" w:rsidRPr="00C4267B" w:rsidRDefault="005E43E4" w:rsidP="001734F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8179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W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eight</w:t>
            </w:r>
          </w:p>
        </w:tc>
        <w:tc>
          <w:tcPr>
            <w:tcW w:w="1080" w:type="dxa"/>
          </w:tcPr>
          <w:p w:rsidR="00946D94" w:rsidRPr="00C4267B" w:rsidRDefault="00946D9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权重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36B48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C5015" w:rsidP="008032ED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small</w:t>
            </w:r>
            <w:r w:rsidR="00946D94"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632D02" w:rsidP="00AB5BA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标签排序</w:t>
            </w:r>
            <w:r w:rsidR="006519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的参数</w:t>
            </w:r>
          </w:p>
        </w:tc>
      </w:tr>
      <w:tr w:rsidR="00946D94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P</w:t>
            </w:r>
            <w:r w:rsidR="00946D94" w:rsidRPr="00C4267B">
              <w:rPr>
                <w:rFonts w:ascii="Microsoft YaHei" w:eastAsia="Microsoft YaHei" w:hAnsi="Microsoft YaHei"/>
                <w:szCs w:val="20"/>
              </w:rPr>
              <w:t>rice</w:t>
            </w:r>
          </w:p>
        </w:tc>
        <w:tc>
          <w:tcPr>
            <w:tcW w:w="1080" w:type="dxa"/>
          </w:tcPr>
          <w:p w:rsidR="00946D94" w:rsidRPr="00C4267B" w:rsidRDefault="00F16909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ag</w:t>
            </w:r>
            <w:r w:rsidR="006E1B62" w:rsidRPr="00C4267B">
              <w:rPr>
                <w:rFonts w:ascii="Microsoft YaHei" w:eastAsia="Microsoft YaHei" w:hAnsi="Microsoft YaHei" w:hint="eastAsia"/>
                <w:szCs w:val="20"/>
              </w:rPr>
              <w:t>基础</w:t>
            </w:r>
            <w:r w:rsidR="00946D94" w:rsidRPr="00C4267B">
              <w:rPr>
                <w:rFonts w:ascii="Microsoft YaHei" w:eastAsia="Microsoft YaHei" w:hAnsi="Microsoft YaHei" w:hint="eastAsia"/>
                <w:szCs w:val="20"/>
              </w:rPr>
              <w:t>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946D94" w:rsidRPr="00C4267B" w:rsidRDefault="00803404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946D94" w:rsidP="008032ED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946D94" w:rsidRPr="00C4267B" w:rsidRDefault="00E552F1" w:rsidP="001C5BF7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价格计算参见</w:t>
            </w:r>
            <w:r w:rsidR="001C5BF7" w:rsidRPr="00C4267B">
              <w:rPr>
                <w:rFonts w:ascii="Microsoft YaHei" w:eastAsia="Microsoft YaHei" w:hAnsi="Microsoft YaHei" w:hint="eastAsia"/>
                <w:szCs w:val="20"/>
              </w:rPr>
              <w:t>2.1</w:t>
            </w:r>
          </w:p>
        </w:tc>
      </w:tr>
      <w:tr w:rsidR="00554F62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8F4747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C</w:t>
            </w:r>
            <w:r w:rsidR="00913533" w:rsidRPr="00C4267B">
              <w:rPr>
                <w:rFonts w:ascii="Microsoft YaHei" w:eastAsia="Microsoft YaHei" w:hAnsi="Microsoft YaHei"/>
                <w:szCs w:val="20"/>
              </w:rPr>
              <w:t>oefficient</w:t>
            </w:r>
          </w:p>
        </w:tc>
        <w:tc>
          <w:tcPr>
            <w:tcW w:w="1080" w:type="dxa"/>
          </w:tcPr>
          <w:p w:rsidR="00554F62" w:rsidRPr="00C4267B" w:rsidRDefault="00836B48" w:rsidP="00EE76C1">
            <w:pPr>
              <w:jc w:val="left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系数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554F62" w:rsidRPr="00C4267B" w:rsidRDefault="00554F62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0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013E0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f</w:t>
            </w:r>
            <w:r w:rsidR="00554F62" w:rsidRPr="00C4267B">
              <w:rPr>
                <w:rFonts w:ascii="Microsoft YaHei" w:eastAsia="Microsoft YaHei" w:hAnsi="Microsoft YaHei" w:hint="eastAsia"/>
                <w:szCs w:val="20"/>
              </w:rPr>
              <w:t>loat（6.2）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554F62" w:rsidRPr="00C4267B" w:rsidRDefault="00542025" w:rsidP="00F55172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Tag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价格计算公式所需的变量</w:t>
            </w:r>
            <w:r w:rsidR="006A2F4F" w:rsidRPr="00C4267B">
              <w:rPr>
                <w:rFonts w:ascii="Microsoft YaHei" w:eastAsia="Microsoft YaHei" w:hAnsi="Microsoft YaHei" w:hint="eastAsia"/>
                <w:szCs w:val="20"/>
              </w:rPr>
              <w:t>，每增加一个单位所增加的数字。</w:t>
            </w:r>
          </w:p>
        </w:tc>
      </w:tr>
      <w:tr w:rsidR="0043752E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C55C7E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M</w:t>
            </w:r>
            <w:r w:rsidR="00D8675A" w:rsidRPr="00C4267B">
              <w:rPr>
                <w:rFonts w:ascii="Microsoft YaHei" w:eastAsia="Microsoft YaHei" w:hAnsi="Microsoft YaHei"/>
                <w:szCs w:val="20"/>
              </w:rPr>
              <w:t>i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n</w:t>
            </w:r>
            <w:r w:rsidR="0043752E" w:rsidRPr="00C4267B">
              <w:rPr>
                <w:rFonts w:ascii="Microsoft YaHei" w:eastAsia="Microsoft YaHei" w:hAnsi="Microsoft YaHei"/>
                <w:szCs w:val="20"/>
              </w:rPr>
              <w:t>Value</w:t>
            </w:r>
          </w:p>
        </w:tc>
        <w:tc>
          <w:tcPr>
            <w:tcW w:w="1080" w:type="dxa"/>
          </w:tcPr>
          <w:p w:rsidR="0043752E" w:rsidRPr="00C4267B" w:rsidRDefault="0043752E" w:rsidP="00D8675A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最</w:t>
            </w:r>
            <w:r w:rsidR="00D8675A" w:rsidRPr="00C4267B">
              <w:rPr>
                <w:rFonts w:ascii="Microsoft YaHei" w:eastAsia="Microsoft YaHei" w:hAnsi="Microsoft YaHei" w:hint="eastAsia"/>
                <w:szCs w:val="20"/>
              </w:rPr>
              <w:t>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EB3375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No</w:t>
            </w:r>
          </w:p>
        </w:tc>
        <w:tc>
          <w:tcPr>
            <w:tcW w:w="776" w:type="dxa"/>
          </w:tcPr>
          <w:p w:rsidR="0043752E" w:rsidRPr="00C4267B" w:rsidRDefault="0043752E" w:rsidP="005334C5">
            <w:pPr>
              <w:rPr>
                <w:rFonts w:ascii="Microsoft YaHei" w:eastAsia="Microsoft YaHei" w:hAnsi="Microsoft YaHei"/>
                <w:szCs w:val="20"/>
              </w:rPr>
            </w:pPr>
          </w:p>
          <w:p w:rsidR="00F94D10" w:rsidRPr="00C4267B" w:rsidRDefault="00F94D10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2734BF" w:rsidP="00D6028C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smallint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3752E" w:rsidRPr="00C4267B" w:rsidRDefault="00914A58" w:rsidP="005334C5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zCs w:val="20"/>
              </w:rPr>
              <w:t>小于最小</w:t>
            </w:r>
            <w:r w:rsidR="0043752E" w:rsidRPr="00C4267B">
              <w:rPr>
                <w:rFonts w:ascii="Microsoft YaHei" w:eastAsia="Microsoft YaHei" w:hAnsi="Microsoft YaHei" w:hint="eastAsia"/>
                <w:szCs w:val="20"/>
              </w:rPr>
              <w:t>数量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按照最小数量计算</w:t>
            </w:r>
            <w:r w:rsidR="00AE2914" w:rsidRPr="00C4267B">
              <w:rPr>
                <w:rFonts w:ascii="Microsoft YaHei" w:eastAsia="Microsoft YaHei" w:hAnsi="Microsoft YaHei" w:hint="eastAsia"/>
                <w:szCs w:val="20"/>
              </w:rPr>
              <w:t>。例如100平米，3个人。</w:t>
            </w:r>
          </w:p>
        </w:tc>
      </w:tr>
      <w:tr w:rsidR="00EE47F6" w:rsidRPr="00C4267B" w:rsidTr="00565242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C55C7E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P</w:t>
            </w:r>
            <w:r w:rsidR="00BA158D"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recision</w:t>
            </w:r>
          </w:p>
        </w:tc>
        <w:tc>
          <w:tcPr>
            <w:tcW w:w="1080" w:type="dxa"/>
          </w:tcPr>
          <w:p w:rsidR="00EE47F6" w:rsidRPr="00C4267B" w:rsidRDefault="00BA158D" w:rsidP="0043752E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精度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EB3375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No</w:t>
            </w:r>
          </w:p>
        </w:tc>
        <w:tc>
          <w:tcPr>
            <w:tcW w:w="776" w:type="dxa"/>
          </w:tcPr>
          <w:p w:rsidR="00EE47F6" w:rsidRPr="00C4267B" w:rsidRDefault="00BA158D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1</w:t>
            </w:r>
          </w:p>
        </w:tc>
        <w:tc>
          <w:tcPr>
            <w:tcW w:w="216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BA158D" w:rsidP="00D6028C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 w:themeColor="text1"/>
                <w:szCs w:val="20"/>
              </w:rPr>
              <w:t>tinyint</w:t>
            </w:r>
          </w:p>
        </w:tc>
        <w:tc>
          <w:tcPr>
            <w:tcW w:w="226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EE47F6" w:rsidRPr="00C4267B" w:rsidRDefault="00892D13" w:rsidP="005334C5">
            <w:pPr>
              <w:rPr>
                <w:rFonts w:ascii="Microsoft YaHei" w:eastAsia="Microsoft YaHei" w:hAnsi="Microsoft YaHei"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增加单位</w:t>
            </w:r>
            <w:r w:rsidR="00C878B0" w:rsidRPr="00C4267B">
              <w:rPr>
                <w:rFonts w:ascii="Microsoft YaHei" w:eastAsia="Microsoft YaHei" w:hAnsi="Microsoft YaHei" w:hint="eastAsia"/>
                <w:color w:val="000000" w:themeColor="text1"/>
                <w:szCs w:val="20"/>
              </w:rPr>
              <w:t>，例如10平米，1个人</w:t>
            </w:r>
          </w:p>
        </w:tc>
      </w:tr>
    </w:tbl>
    <w:p w:rsidR="00E32CDF" w:rsidRPr="00C4267B" w:rsidRDefault="00E32CDF" w:rsidP="00946D94">
      <w:pPr>
        <w:rPr>
          <w:rFonts w:ascii="Microsoft YaHei" w:eastAsia="Microsoft YaHei" w:hAnsi="Microsoft YaHei"/>
          <w:color w:val="FF0000"/>
          <w:szCs w:val="20"/>
        </w:rPr>
      </w:pPr>
    </w:p>
    <w:p w:rsidR="00E552F1" w:rsidRPr="00C4267B" w:rsidRDefault="00E552F1" w:rsidP="00946D94">
      <w:pPr>
        <w:rPr>
          <w:rFonts w:ascii="Microsoft YaHei" w:eastAsia="Microsoft YaHei" w:hAnsi="Microsoft YaHei"/>
          <w:szCs w:val="20"/>
        </w:rPr>
      </w:pPr>
      <w:bookmarkStart w:id="12" w:name="_需求条件"/>
      <w:bookmarkEnd w:id="12"/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3" w:name="_标签价格"/>
      <w:bookmarkStart w:id="14" w:name="_Toc467877188"/>
      <w:bookmarkEnd w:id="13"/>
      <w:r w:rsidRPr="00C4267B">
        <w:rPr>
          <w:rFonts w:ascii="Microsoft YaHei" w:eastAsia="Microsoft YaHei" w:hAnsi="Microsoft YaHei" w:hint="eastAsia"/>
        </w:rPr>
        <w:t>标签价格</w:t>
      </w:r>
      <w:bookmarkEnd w:id="14"/>
    </w:p>
    <w:p w:rsidR="00DA3AA8" w:rsidRPr="00C4267B" w:rsidRDefault="00FF52FA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71EEC" w:rsidRPr="00C4267B">
        <w:rPr>
          <w:rFonts w:ascii="Microsoft YaHei" w:eastAsia="Microsoft YaHei" w:hAnsi="Microsoft YaHei" w:hint="eastAsia"/>
          <w:szCs w:val="20"/>
        </w:rPr>
        <w:t>价格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01"/>
        <w:gridCol w:w="1901"/>
        <w:gridCol w:w="1275"/>
        <w:gridCol w:w="1134"/>
        <w:gridCol w:w="1418"/>
        <w:gridCol w:w="1984"/>
      </w:tblGrid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TagId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b/>
              </w:rPr>
              <w:t>TagName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Weight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Type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Price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描述</w:t>
            </w:r>
          </w:p>
        </w:tc>
      </w:tr>
      <w:tr w:rsidR="0044115F" w:rsidRPr="001A3C9E" w:rsidTr="004E1324">
        <w:tc>
          <w:tcPr>
            <w:tcW w:w="901" w:type="dxa"/>
          </w:tcPr>
          <w:p w:rsidR="0044115F" w:rsidRPr="001A3C9E" w:rsidRDefault="0044115F" w:rsidP="0079265D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901" w:type="dxa"/>
          </w:tcPr>
          <w:p w:rsidR="0044115F" w:rsidRPr="001A3C9E" w:rsidRDefault="001A3C9E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育婴师</w:t>
            </w:r>
          </w:p>
        </w:tc>
        <w:tc>
          <w:tcPr>
            <w:tcW w:w="1275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5</w:t>
            </w:r>
          </w:p>
        </w:tc>
        <w:tc>
          <w:tcPr>
            <w:tcW w:w="1134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0</w:t>
            </w:r>
          </w:p>
        </w:tc>
        <w:tc>
          <w:tcPr>
            <w:tcW w:w="1418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  <w:r w:rsidRPr="001A3C9E">
              <w:rPr>
                <w:rFonts w:ascii="Microsoft YaHei" w:eastAsia="Microsoft YaHei" w:hAnsi="Microsoft YaHei" w:hint="eastAsia"/>
                <w:strike/>
                <w:color w:val="FF0000"/>
              </w:rPr>
              <w:t>2200</w:t>
            </w:r>
          </w:p>
        </w:tc>
        <w:tc>
          <w:tcPr>
            <w:tcW w:w="1984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strike/>
                <w:color w:val="FF0000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住家保姆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半天钟点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全天钟点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1A3C9E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月嫂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001135" w:rsidRDefault="00001135" w:rsidP="003869FF">
            <w:pPr>
              <w:pStyle w:val="20"/>
              <w:ind w:firstLineChars="0" w:firstLine="0"/>
              <w:jc w:val="center"/>
              <w:rPr>
                <w:rFonts w:ascii="Microsoft YaHei" w:eastAsiaTheme="minorEastAsia" w:hAnsi="Microsoft YaHei" w:hint="eastAsia"/>
              </w:rPr>
            </w:pPr>
            <w:r>
              <w:rPr>
                <w:rFonts w:ascii="Microsoft YaHei" w:eastAsiaTheme="minorEastAsia" w:hAnsi="Microsoft YaHei" w:hint="eastAsia"/>
              </w:rPr>
              <w:t>2200</w:t>
            </w:r>
          </w:p>
        </w:tc>
        <w:tc>
          <w:tcPr>
            <w:tcW w:w="1984" w:type="dxa"/>
          </w:tcPr>
          <w:p w:rsidR="0044115F" w:rsidRPr="00C4267B" w:rsidRDefault="004E1324" w:rsidP="004E1324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301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家电维修</w:t>
            </w:r>
          </w:p>
        </w:tc>
        <w:tc>
          <w:tcPr>
            <w:tcW w:w="1275" w:type="dxa"/>
          </w:tcPr>
          <w:p w:rsidR="0044115F" w:rsidRPr="00C4267B" w:rsidRDefault="00662ABE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>
              <w:rPr>
                <w:rFonts w:ascii="Microsoft YaHei" w:eastAsia="Microsoft YaHei" w:hAnsi="Microsoft YaHei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E1324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联系线下工作人员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育婴师证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催乳师证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小儿推拿证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护士证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营养师证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茶艺师证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驾驶证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3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面食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12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照顾过外国人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13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英语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14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早教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15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插花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16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西餐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100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  <w:r w:rsidR="006F6A5A" w:rsidRPr="00C4267B">
              <w:rPr>
                <w:rFonts w:ascii="Microsoft YaHei" w:eastAsia="Microsoft YaHei" w:hAnsi="Microsoft YaHei" w:hint="eastAsia"/>
                <w:color w:val="000000" w:themeColor="text1"/>
              </w:rPr>
              <w:t>7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周六工作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134" w:type="dxa"/>
          </w:tcPr>
          <w:p w:rsidR="0044115F" w:rsidRPr="00C4267B" w:rsidRDefault="00026C3C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C4267B">
              <w:rPr>
                <w:rFonts w:ascii="Microsoft YaHei" w:eastAsia="Microsoft YaHei" w:hAnsi="Microsoft YaHei" w:hint="eastAsia"/>
                <w:color w:val="000000" w:themeColor="text1"/>
              </w:rPr>
              <w:t>200</w:t>
            </w:r>
          </w:p>
        </w:tc>
        <w:tc>
          <w:tcPr>
            <w:tcW w:w="1984" w:type="dxa"/>
          </w:tcPr>
          <w:p w:rsidR="0044115F" w:rsidRPr="00C4267B" w:rsidRDefault="006624AB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是否能够周六工作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18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小元认证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2F1388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包含实名、证书</w:t>
            </w: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19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小元体检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20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</w:rPr>
              <w:t>小元评价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20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4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24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做饭好吃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lastRenderedPageBreak/>
              <w:t>25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工作认真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3C79C9" w:rsidRPr="003C79C9" w:rsidTr="004E1324">
        <w:tc>
          <w:tcPr>
            <w:tcW w:w="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26</w:t>
            </w:r>
          </w:p>
        </w:tc>
        <w:tc>
          <w:tcPr>
            <w:tcW w:w="1901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热情情切</w:t>
            </w:r>
          </w:p>
        </w:tc>
        <w:tc>
          <w:tcPr>
            <w:tcW w:w="1275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0</w:t>
            </w:r>
          </w:p>
        </w:tc>
        <w:tc>
          <w:tcPr>
            <w:tcW w:w="113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5</w:t>
            </w:r>
          </w:p>
        </w:tc>
        <w:tc>
          <w:tcPr>
            <w:tcW w:w="1418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  <w:r w:rsidRPr="003C79C9">
              <w:rPr>
                <w:rFonts w:ascii="Microsoft YaHei" w:eastAsia="Microsoft YaHei" w:hAnsi="Microsoft YaHei" w:hint="eastAsia"/>
                <w:color w:val="000000" w:themeColor="text1"/>
              </w:rPr>
              <w:t>100</w:t>
            </w:r>
          </w:p>
        </w:tc>
        <w:tc>
          <w:tcPr>
            <w:tcW w:w="1984" w:type="dxa"/>
          </w:tcPr>
          <w:p w:rsidR="003C79C9" w:rsidRPr="003C79C9" w:rsidRDefault="003C79C9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color w:val="000000" w:themeColor="text1"/>
              </w:rPr>
            </w:pPr>
          </w:p>
        </w:tc>
      </w:tr>
      <w:tr w:rsidR="0044115F" w:rsidRPr="00C4267B" w:rsidTr="004E1324">
        <w:tc>
          <w:tcPr>
            <w:tcW w:w="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21</w:t>
            </w:r>
          </w:p>
        </w:tc>
        <w:tc>
          <w:tcPr>
            <w:tcW w:w="1901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卫生面积</w:t>
            </w:r>
          </w:p>
        </w:tc>
        <w:tc>
          <w:tcPr>
            <w:tcW w:w="1275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44115F" w:rsidRPr="00C4267B" w:rsidRDefault="0044115F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半天钟点人数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服务人数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hint="eastAsia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此标签对应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b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b/>
                <w:color w:val="000000" w:themeColor="text1"/>
                <w:szCs w:val="24"/>
              </w:rPr>
              <w:t>全天钟点人数</w:t>
            </w: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照顾小孩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小于1岁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大于1岁小于3岁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大于3岁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200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照顾老人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201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202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半自理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  <w:tr w:rsidR="00814A56" w:rsidRPr="00C4267B" w:rsidTr="004E1324">
        <w:tc>
          <w:tcPr>
            <w:tcW w:w="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203</w:t>
            </w:r>
          </w:p>
        </w:tc>
        <w:tc>
          <w:tcPr>
            <w:tcW w:w="1901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不能自理</w:t>
            </w:r>
          </w:p>
        </w:tc>
        <w:tc>
          <w:tcPr>
            <w:tcW w:w="1275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5</w:t>
            </w:r>
          </w:p>
        </w:tc>
        <w:tc>
          <w:tcPr>
            <w:tcW w:w="113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1</w:t>
            </w:r>
          </w:p>
        </w:tc>
        <w:tc>
          <w:tcPr>
            <w:tcW w:w="1418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  <w:r w:rsidRPr="00C4267B">
              <w:rPr>
                <w:rFonts w:ascii="Microsoft YaHei" w:eastAsia="Microsoft YaHei" w:hAnsi="Microsoft YaHei" w:cs="Times New Roman" w:hint="eastAsia"/>
                <w:color w:val="000000" w:themeColor="text1"/>
                <w:szCs w:val="24"/>
              </w:rPr>
              <w:t>参考</w:t>
            </w:r>
            <w:hyperlink w:anchor="_工作内容计算字段" w:history="1">
              <w:r w:rsidRPr="00C4267B">
                <w:rPr>
                  <w:rStyle w:val="a5"/>
                  <w:rFonts w:ascii="Microsoft YaHei" w:eastAsia="Microsoft YaHei" w:hAnsi="Microsoft YaHei" w:hint="eastAsia"/>
                  <w:szCs w:val="24"/>
                </w:rPr>
                <w:t>2.4.3</w:t>
              </w:r>
            </w:hyperlink>
          </w:p>
        </w:tc>
        <w:tc>
          <w:tcPr>
            <w:tcW w:w="1984" w:type="dxa"/>
          </w:tcPr>
          <w:p w:rsidR="00814A56" w:rsidRPr="00C4267B" w:rsidRDefault="00814A56" w:rsidP="003869FF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 w:cs="Times New Roman"/>
                <w:color w:val="000000" w:themeColor="text1"/>
                <w:szCs w:val="24"/>
              </w:rPr>
            </w:pPr>
          </w:p>
        </w:tc>
      </w:tr>
    </w:tbl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备注1：’小于1岁’，’大于1岁小于3岁’，’大于3岁’。为’照顾小孩’的子选项</w:t>
      </w:r>
    </w:p>
    <w:p w:rsidR="003869FF" w:rsidRPr="00C4267B" w:rsidRDefault="003869F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备注2：’自理’，’半自理’，'不能自理‘。为</w:t>
      </w:r>
      <w:r w:rsidR="007604DC" w:rsidRPr="00C4267B">
        <w:rPr>
          <w:rFonts w:ascii="Microsoft YaHei" w:eastAsia="Microsoft YaHei" w:hAnsi="Microsoft YaHei" w:hint="eastAsia"/>
          <w:color w:val="000000" w:themeColor="text1"/>
        </w:rPr>
        <w:t>’照顾老人’</w:t>
      </w:r>
      <w:r w:rsidRPr="00C4267B">
        <w:rPr>
          <w:rFonts w:ascii="Microsoft YaHei" w:eastAsia="Microsoft YaHei" w:hAnsi="Microsoft YaHei" w:hint="eastAsia"/>
          <w:color w:val="000000" w:themeColor="text1"/>
        </w:rPr>
        <w:t>的子选项</w:t>
      </w:r>
    </w:p>
    <w:p w:rsidR="0044115F" w:rsidRPr="00C4267B" w:rsidRDefault="0044115F" w:rsidP="003869FF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备注3：‘月嫂’，‘家电维修’目前</w:t>
      </w:r>
      <w:r w:rsidR="004E1324" w:rsidRPr="00C4267B">
        <w:rPr>
          <w:rFonts w:ascii="Microsoft YaHei" w:eastAsia="Microsoft YaHei" w:hAnsi="Microsoft YaHei" w:hint="eastAsia"/>
          <w:color w:val="000000" w:themeColor="text1"/>
        </w:rPr>
        <w:t>联系线下工作人员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</w:t>
      </w: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7604DC" w:rsidRPr="00C4267B" w:rsidRDefault="007604DC" w:rsidP="003869FF">
      <w:pPr>
        <w:rPr>
          <w:rFonts w:ascii="Microsoft YaHei" w:eastAsia="Microsoft YaHei" w:hAnsi="Microsoft YaHei"/>
          <w:color w:val="000000" w:themeColor="text1"/>
        </w:rPr>
      </w:pPr>
    </w:p>
    <w:p w:rsidR="00CE1430" w:rsidRPr="00C4267B" w:rsidRDefault="00CE1430" w:rsidP="00CE1430">
      <w:pPr>
        <w:pStyle w:val="3"/>
        <w:rPr>
          <w:rFonts w:ascii="Microsoft YaHei" w:eastAsia="Microsoft YaHei" w:hAnsi="Microsoft YaHei"/>
        </w:rPr>
      </w:pPr>
      <w:bookmarkStart w:id="15" w:name="_工作内容计算字段"/>
      <w:bookmarkStart w:id="16" w:name="_Toc467877189"/>
      <w:bookmarkEnd w:id="15"/>
      <w:r w:rsidRPr="00C4267B">
        <w:rPr>
          <w:rFonts w:ascii="Microsoft YaHei" w:eastAsia="Microsoft YaHei" w:hAnsi="Microsoft YaHei" w:hint="eastAsia"/>
          <w:szCs w:val="20"/>
        </w:rPr>
        <w:t>工作内容计算字段</w:t>
      </w:r>
      <w:bookmarkEnd w:id="16"/>
    </w:p>
    <w:p w:rsidR="009F4327" w:rsidRPr="00C4267B" w:rsidRDefault="00CD2B38" w:rsidP="009F4327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工作内容</w:t>
      </w:r>
      <w:r w:rsidR="009F4327" w:rsidRPr="00C4267B">
        <w:rPr>
          <w:rFonts w:ascii="Microsoft YaHei" w:eastAsia="Microsoft YaHei" w:hAnsi="Microsoft YaHei" w:hint="eastAsia"/>
          <w:szCs w:val="20"/>
        </w:rPr>
        <w:t>计算字段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3780"/>
        <w:gridCol w:w="798"/>
        <w:gridCol w:w="1177"/>
        <w:gridCol w:w="1350"/>
        <w:gridCol w:w="1440"/>
      </w:tblGrid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1E10C2" w:rsidP="004E5E91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说明</w:t>
            </w:r>
            <w:r w:rsidR="00B06A54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798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Price</w:t>
            </w:r>
          </w:p>
        </w:tc>
        <w:tc>
          <w:tcPr>
            <w:tcW w:w="1177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zCs w:val="20"/>
              </w:rPr>
              <w:t>Mi</w:t>
            </w:r>
            <w:r w:rsidRPr="00C4267B">
              <w:rPr>
                <w:rFonts w:ascii="Microsoft YaHei" w:eastAsia="Microsoft YaHei" w:hAnsi="Microsoft YaHei" w:hint="eastAsia"/>
                <w:b/>
                <w:szCs w:val="20"/>
              </w:rPr>
              <w:t>n</w:t>
            </w:r>
            <w:r w:rsidRPr="00C4267B">
              <w:rPr>
                <w:rFonts w:ascii="Microsoft YaHei" w:eastAsia="Microsoft YaHei" w:hAnsi="Microsoft YaHei"/>
                <w:b/>
                <w:szCs w:val="20"/>
              </w:rPr>
              <w:t>Value</w:t>
            </w:r>
          </w:p>
        </w:tc>
        <w:tc>
          <w:tcPr>
            <w:tcW w:w="135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  <w:tc>
          <w:tcPr>
            <w:tcW w:w="1440" w:type="dxa"/>
          </w:tcPr>
          <w:p w:rsidR="00B06A54" w:rsidRPr="00C4267B" w:rsidRDefault="00B06A54" w:rsidP="004E5E91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Precision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卫生面积（平米）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100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0.04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10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全天钟点人数（做饭、买菜、洗衣）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400</w:t>
            </w:r>
          </w:p>
        </w:tc>
        <w:tc>
          <w:tcPr>
            <w:tcW w:w="1177" w:type="dxa"/>
          </w:tcPr>
          <w:p w:rsidR="00B06A54" w:rsidRPr="00C4267B" w:rsidRDefault="00674FD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  <w:tc>
          <w:tcPr>
            <w:tcW w:w="135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0.4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照顾小孩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55400F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参见照顾小孩</w:t>
            </w:r>
          </w:p>
        </w:tc>
        <w:tc>
          <w:tcPr>
            <w:tcW w:w="1440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4E5E91" w:rsidRPr="00C4267B" w:rsidTr="004E5E91">
        <w:trPr>
          <w:trHeight w:val="270"/>
        </w:trPr>
        <w:tc>
          <w:tcPr>
            <w:tcW w:w="37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照顾老人</w:t>
            </w:r>
          </w:p>
        </w:tc>
        <w:tc>
          <w:tcPr>
            <w:tcW w:w="798" w:type="dxa"/>
          </w:tcPr>
          <w:p w:rsidR="00B06A54" w:rsidRPr="00C4267B" w:rsidRDefault="00B06A54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200</w:t>
            </w:r>
          </w:p>
        </w:tc>
        <w:tc>
          <w:tcPr>
            <w:tcW w:w="1177" w:type="dxa"/>
          </w:tcPr>
          <w:p w:rsidR="00B06A54" w:rsidRPr="00C4267B" w:rsidRDefault="0048506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350" w:type="dxa"/>
          </w:tcPr>
          <w:p w:rsidR="00B06A54" w:rsidRPr="00C4267B" w:rsidRDefault="00271B18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参见照顾老人</w:t>
            </w:r>
          </w:p>
        </w:tc>
        <w:tc>
          <w:tcPr>
            <w:tcW w:w="1440" w:type="dxa"/>
          </w:tcPr>
          <w:p w:rsidR="00B06A54" w:rsidRPr="00C4267B" w:rsidRDefault="00AE69AB" w:rsidP="009F4327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9F4327" w:rsidRPr="00C4267B" w:rsidRDefault="009F4327" w:rsidP="009F4327">
      <w:pPr>
        <w:rPr>
          <w:rFonts w:ascii="Microsoft YaHei" w:eastAsia="Microsoft YaHei" w:hAnsi="Microsoft YaHei"/>
          <w:szCs w:val="20"/>
        </w:rPr>
      </w:pPr>
    </w:p>
    <w:p w:rsidR="009F4327" w:rsidRPr="00C4267B" w:rsidRDefault="00CB26B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照顾小孩</w:t>
      </w:r>
    </w:p>
    <w:tbl>
      <w:tblPr>
        <w:tblW w:w="8550" w:type="dxa"/>
        <w:tblInd w:w="-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070"/>
        <w:gridCol w:w="2000"/>
        <w:gridCol w:w="4480"/>
      </w:tblGrid>
      <w:tr w:rsidR="004B3EED" w:rsidRPr="00C4267B" w:rsidTr="0077054D">
        <w:trPr>
          <w:trHeight w:val="270"/>
        </w:trPr>
        <w:tc>
          <w:tcPr>
            <w:tcW w:w="2070" w:type="dxa"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417BD2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计算</w:t>
            </w:r>
            <w:r w:rsidR="0077054D" w:rsidRPr="00C4267B">
              <w:rPr>
                <w:rFonts w:ascii="Microsoft YaHei" w:eastAsia="Microsoft YaHei" w:hAnsi="Microsoft YaHei" w:cs="宋体" w:hint="eastAsia"/>
                <w:b/>
                <w:color w:val="000000" w:themeColor="text1"/>
                <w:szCs w:val="20"/>
              </w:rPr>
              <w:t>方式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小于1岁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岁数&lt;1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大于1岁小于3岁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&lt;=1岁数&lt;3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  <w:tr w:rsidR="004B3EED" w:rsidRPr="00C4267B" w:rsidTr="0077054D">
        <w:trPr>
          <w:trHeight w:val="270"/>
        </w:trPr>
        <w:tc>
          <w:tcPr>
            <w:tcW w:w="2070" w:type="dxa"/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大于3岁</w:t>
            </w:r>
          </w:p>
        </w:tc>
        <w:tc>
          <w:tcPr>
            <w:tcW w:w="200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岁数&gt;=3</w:t>
            </w:r>
          </w:p>
        </w:tc>
        <w:tc>
          <w:tcPr>
            <w:tcW w:w="4480" w:type="dxa"/>
          </w:tcPr>
          <w:p w:rsidR="004B3EED" w:rsidRPr="00C4267B" w:rsidRDefault="004B3EED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271B18" w:rsidRPr="00C4267B" w:rsidRDefault="00271B18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照顾老人</w:t>
      </w:r>
    </w:p>
    <w:tbl>
      <w:tblPr>
        <w:tblW w:w="85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2425"/>
        <w:gridCol w:w="6120"/>
      </w:tblGrid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E65A86" w:rsidP="00BB3885">
            <w:pPr>
              <w:jc w:val="center"/>
              <w:rPr>
                <w:rFonts w:ascii="Microsoft YaHei" w:eastAsia="Microsoft YaHei" w:hAnsi="Microsoft YaHei" w:cs="宋体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 w:themeColor="text1"/>
                <w:szCs w:val="20"/>
              </w:rPr>
              <w:t>界面显示</w:t>
            </w:r>
            <w:r w:rsidR="00271B18" w:rsidRPr="00C4267B">
              <w:rPr>
                <w:rFonts w:ascii="Microsoft YaHei" w:eastAsia="Microsoft YaHei" w:hAnsi="Microsoft YaHei" w:hint="eastAsia"/>
                <w:b/>
                <w:vanish/>
                <w:color w:val="000000" w:themeColor="text1"/>
                <w:szCs w:val="20"/>
              </w:rPr>
              <w:t>AME</w:t>
            </w:r>
          </w:p>
        </w:tc>
        <w:tc>
          <w:tcPr>
            <w:tcW w:w="6120" w:type="dxa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 w:themeColor="text1"/>
                <w:szCs w:val="20"/>
              </w:rPr>
              <w:t>Coefficient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半自理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1.5</w:t>
            </w:r>
          </w:p>
        </w:tc>
      </w:tr>
      <w:tr w:rsidR="00271B18" w:rsidRPr="00C4267B" w:rsidTr="00BB3885">
        <w:trPr>
          <w:trHeight w:val="270"/>
        </w:trPr>
        <w:tc>
          <w:tcPr>
            <w:tcW w:w="24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71B18" w:rsidRPr="00C4267B" w:rsidRDefault="00271B18" w:rsidP="00BB3885">
            <w:pPr>
              <w:jc w:val="center"/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不能自理</w:t>
            </w:r>
          </w:p>
        </w:tc>
        <w:tc>
          <w:tcPr>
            <w:tcW w:w="6120" w:type="dxa"/>
          </w:tcPr>
          <w:p w:rsidR="00271B18" w:rsidRPr="00C4267B" w:rsidRDefault="005B1417" w:rsidP="00BB3885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</w:tc>
      </w:tr>
    </w:tbl>
    <w:p w:rsidR="00CB26B3" w:rsidRPr="00C4267B" w:rsidRDefault="00CB26B3" w:rsidP="00946D94">
      <w:pPr>
        <w:rPr>
          <w:rFonts w:ascii="Microsoft YaHei" w:eastAsia="Microsoft YaHei" w:hAnsi="Microsoft YaHei"/>
          <w:szCs w:val="20"/>
        </w:rPr>
      </w:pPr>
    </w:p>
    <w:p w:rsidR="00F04EE3" w:rsidRPr="00C4267B" w:rsidRDefault="00F04EE3" w:rsidP="00946D94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设定：如果</w:t>
      </w:r>
      <w:r w:rsidR="00A76C15" w:rsidRPr="00C4267B">
        <w:rPr>
          <w:rFonts w:ascii="Microsoft YaHei" w:eastAsia="Microsoft YaHei" w:hAnsi="Microsoft YaHei" w:hint="eastAsia"/>
          <w:szCs w:val="20"/>
        </w:rPr>
        <w:t>照顾</w:t>
      </w:r>
      <w:r w:rsidRPr="00C4267B">
        <w:rPr>
          <w:rFonts w:ascii="Microsoft YaHei" w:eastAsia="Microsoft YaHei" w:hAnsi="Microsoft YaHei" w:hint="eastAsia"/>
          <w:szCs w:val="20"/>
        </w:rPr>
        <w:t>小孩和老人同时选择，服务员薪水</w:t>
      </w:r>
      <w:r w:rsidR="003023EE" w:rsidRPr="00C4267B">
        <w:rPr>
          <w:rFonts w:ascii="Microsoft YaHei" w:eastAsia="Microsoft YaHei" w:hAnsi="Microsoft YaHei" w:hint="eastAsia"/>
          <w:szCs w:val="20"/>
        </w:rPr>
        <w:t>翻倍</w:t>
      </w:r>
      <w:r w:rsidRPr="00C4267B">
        <w:rPr>
          <w:rFonts w:ascii="Microsoft YaHei" w:eastAsia="Microsoft YaHei" w:hAnsi="Microsoft YaHei" w:hint="eastAsia"/>
          <w:szCs w:val="20"/>
        </w:rPr>
        <w:t>。</w:t>
      </w:r>
    </w:p>
    <w:p w:rsidR="00411728" w:rsidRPr="00C4267B" w:rsidRDefault="00411728" w:rsidP="00D276B5">
      <w:pPr>
        <w:pStyle w:val="4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发送至前端的json对象说明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给前端的tag信息为一个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二维的</w:t>
      </w:r>
      <w:r w:rsidRPr="00C4267B">
        <w:rPr>
          <w:rFonts w:ascii="Microsoft YaHei" w:eastAsia="Microsoft YaHei" w:hAnsi="Microsoft YaHei" w:hint="eastAsia"/>
          <w:color w:val="000000" w:themeColor="text1"/>
        </w:rPr>
        <w:t>josn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对象数组</w:t>
      </w:r>
      <w:r w:rsidRPr="00C4267B">
        <w:rPr>
          <w:rFonts w:ascii="Microsoft YaHei" w:eastAsia="Microsoft YaHei" w:hAnsi="Microsoft YaHei" w:hint="eastAsia"/>
          <w:color w:val="000000" w:themeColor="text1"/>
        </w:rPr>
        <w:t>。每个对象包涵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tagID</w:t>
      </w:r>
      <w:r w:rsidRPr="00C4267B">
        <w:rPr>
          <w:rFonts w:ascii="Microsoft YaHei" w:eastAsia="Microsoft YaHei" w:hAnsi="Microsoft YaHei" w:hint="eastAsia"/>
          <w:color w:val="000000" w:themeColor="text1"/>
        </w:rPr>
        <w:t>与</w:t>
      </w:r>
      <w:r w:rsidRPr="00C4267B">
        <w:rPr>
          <w:rFonts w:ascii="Microsoft YaHei" w:eastAsia="Microsoft YaHei" w:hAnsi="Microsoft YaHei" w:hint="eastAsia"/>
          <w:b/>
          <w:color w:val="000000" w:themeColor="text1"/>
        </w:rPr>
        <w:t>tagName</w:t>
      </w: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属性。对于有子选项的’照顾小孩’， ’照顾老人’。额外有sonTag属性。单个Josn对象示例如下：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"tagId": 100,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照顾小孩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"sonTag": [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101,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102,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1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岁小于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{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    "tagId": 103,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 xml:space="preserve">            "tagName": "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大于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3</w:t>
      </w:r>
      <w:r w:rsidRPr="00C4267B">
        <w:rPr>
          <w:rFonts w:ascii="Microsoft YaHei" w:eastAsia="Microsoft YaHei" w:hAnsi="Microsoft YaHei" w:cs="宋体" w:hint="eastAsia"/>
          <w:color w:val="000000" w:themeColor="text1"/>
          <w:szCs w:val="20"/>
        </w:rPr>
        <w:t>岁</w:t>
      </w:r>
      <w:r w:rsidRPr="00C4267B">
        <w:rPr>
          <w:rFonts w:ascii="Microsoft YaHei" w:eastAsia="Microsoft YaHei" w:hAnsi="Microsoft YaHei" w:hint="eastAsia"/>
          <w:color w:val="000000" w:themeColor="text1"/>
          <w:szCs w:val="20"/>
        </w:rPr>
        <w:t>"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    }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 xml:space="preserve">    ]</w:t>
      </w:r>
    </w:p>
    <w:p w:rsidR="00411728" w:rsidRPr="00C4267B" w:rsidRDefault="00411728" w:rsidP="00411728">
      <w:pPr>
        <w:spacing w:line="200" w:lineRule="exact"/>
        <w:rPr>
          <w:rFonts w:ascii="Microsoft YaHei" w:eastAsia="Microsoft YaHei" w:hAnsi="Microsoft YaHei"/>
          <w:color w:val="000000" w:themeColor="text1"/>
          <w:szCs w:val="20"/>
        </w:rPr>
      </w:pPr>
      <w:r w:rsidRPr="00C4267B">
        <w:rPr>
          <w:rFonts w:ascii="Microsoft YaHei" w:eastAsia="Microsoft YaHei" w:hAnsi="Microsoft YaHei"/>
          <w:color w:val="000000" w:themeColor="text1"/>
          <w:szCs w:val="20"/>
        </w:rPr>
        <w:t>}</w:t>
      </w:r>
    </w:p>
    <w:p w:rsidR="00411728" w:rsidRPr="00C4267B" w:rsidRDefault="00411728" w:rsidP="00411728">
      <w:pPr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整个二维的josn对象数组，示例如下：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 [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[   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//工种的对象组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{‘tagId’:000,’tagName’:’不住家保姆’},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{‘tagId’:001,‘tagName’:‘</w:t>
      </w:r>
      <w:r w:rsidRPr="00C4267B">
        <w:rPr>
          <w:rFonts w:ascii="Microsoft YaHei" w:eastAsia="Microsoft YaHei" w:hAnsi="Microsoft YaHei" w:cs="宋体" w:hint="eastAsia"/>
          <w:color w:val="000000" w:themeColor="text1"/>
        </w:rPr>
        <w:t>住家保姆</w:t>
      </w:r>
      <w:r w:rsidRPr="00C4267B">
        <w:rPr>
          <w:rFonts w:ascii="Microsoft YaHei" w:eastAsia="Microsoft YaHei" w:hAnsi="Microsoft YaHei" w:hint="eastAsia"/>
          <w:color w:val="000000" w:themeColor="text1"/>
        </w:rPr>
        <w:t>’}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lastRenderedPageBreak/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//工作内容的对象组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],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411728" w:rsidRPr="00C4267B" w:rsidRDefault="00411728" w:rsidP="00411728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//特色的对象组</w:t>
      </w:r>
    </w:p>
    <w:p w:rsidR="00411728" w:rsidRPr="00C4267B" w:rsidRDefault="00411728" w:rsidP="00411728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 xml:space="preserve">] </w:t>
      </w:r>
      <w:r w:rsidR="00BB1F9E" w:rsidRPr="00C4267B">
        <w:rPr>
          <w:rFonts w:ascii="Microsoft YaHei" w:eastAsia="Microsoft YaHei" w:hAnsi="Microsoft YaHei" w:hint="eastAsia"/>
          <w:color w:val="000000" w:themeColor="text1"/>
        </w:rPr>
        <w:t>,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[</w:t>
      </w:r>
    </w:p>
    <w:p w:rsidR="00BB1F9E" w:rsidRPr="00C4267B" w:rsidRDefault="00BB1F9E" w:rsidP="00BB1F9E">
      <w:pPr>
        <w:spacing w:line="240" w:lineRule="exact"/>
        <w:ind w:firstLineChars="250" w:firstLine="534"/>
        <w:rPr>
          <w:rFonts w:ascii="Microsoft YaHei" w:eastAsia="Microsoft YaHei" w:hAnsi="Microsoft YaHei"/>
          <w:i/>
          <w:color w:val="5B9BD5" w:themeColor="accent1"/>
        </w:rPr>
      </w:pPr>
      <w:r w:rsidRPr="00C4267B">
        <w:rPr>
          <w:rFonts w:ascii="Microsoft YaHei" w:eastAsia="Microsoft YaHei" w:hAnsi="Microsoft YaHei" w:hint="eastAsia"/>
          <w:i/>
          <w:color w:val="5B9BD5" w:themeColor="accent1"/>
        </w:rPr>
        <w:t>//证书的对象组</w:t>
      </w:r>
    </w:p>
    <w:p w:rsidR="00BB1F9E" w:rsidRPr="00C4267B" w:rsidRDefault="00BB1F9E" w:rsidP="00BB1F9E">
      <w:pPr>
        <w:spacing w:line="240" w:lineRule="exact"/>
        <w:ind w:firstLineChars="150" w:firstLine="321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411728">
      <w:pPr>
        <w:spacing w:line="240" w:lineRule="exact"/>
        <w:rPr>
          <w:rFonts w:ascii="Microsoft YaHei" w:eastAsia="Microsoft YaHei" w:hAnsi="Microsoft YaHei"/>
          <w:color w:val="000000" w:themeColor="text1"/>
        </w:rPr>
      </w:pPr>
      <w:r w:rsidRPr="00C4267B">
        <w:rPr>
          <w:rFonts w:ascii="Microsoft YaHei" w:eastAsia="Microsoft YaHei" w:hAnsi="Microsoft YaHei" w:hint="eastAsia"/>
          <w:color w:val="000000" w:themeColor="text1"/>
        </w:rPr>
        <w:t>]</w:t>
      </w:r>
    </w:p>
    <w:p w:rsidR="00411728" w:rsidRPr="00C4267B" w:rsidRDefault="00411728" w:rsidP="00946D94">
      <w:pPr>
        <w:rPr>
          <w:rFonts w:ascii="Microsoft YaHei" w:eastAsia="Microsoft YaHei" w:hAnsi="Microsoft YaHei"/>
          <w:szCs w:val="20"/>
        </w:rPr>
      </w:pP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  <w:strike/>
          <w:color w:val="FF0000"/>
        </w:rPr>
      </w:pPr>
      <w:bookmarkStart w:id="17" w:name="_Toc467877190"/>
      <w:r w:rsidRPr="00C4267B">
        <w:rPr>
          <w:rFonts w:ascii="Microsoft YaHei" w:eastAsia="Microsoft YaHei" w:hAnsi="Microsoft YaHei" w:hint="eastAsia"/>
          <w:strike/>
          <w:color w:val="FF0000"/>
        </w:rPr>
        <w:t>T</w:t>
      </w:r>
      <w:r w:rsidR="00013076" w:rsidRPr="00C4267B">
        <w:rPr>
          <w:rFonts w:ascii="Microsoft YaHei" w:eastAsia="Microsoft YaHei" w:hAnsi="Microsoft YaHei" w:hint="eastAsia"/>
          <w:strike/>
          <w:color w:val="FF0000"/>
        </w:rPr>
        <w:t>agLevel</w:t>
      </w:r>
      <w:bookmarkEnd w:id="17"/>
    </w:p>
    <w:p w:rsidR="00013076" w:rsidRPr="00C4267B" w:rsidRDefault="00013076" w:rsidP="00013076">
      <w:pPr>
        <w:rPr>
          <w:rFonts w:ascii="Microsoft YaHei" w:eastAsia="Microsoft YaHei" w:hAnsi="Microsoft YaHei"/>
          <w:strike/>
          <w:color w:val="FF0000"/>
          <w:szCs w:val="20"/>
        </w:rPr>
      </w:pPr>
      <w:r w:rsidRPr="00C4267B">
        <w:rPr>
          <w:rFonts w:ascii="Microsoft YaHei" w:eastAsia="Microsoft YaHei" w:hAnsi="Microsoft YaHei" w:hint="eastAsia"/>
          <w:strike/>
          <w:color w:val="FF0000"/>
          <w:szCs w:val="20"/>
        </w:rPr>
        <w:t>标签的层级表，</w:t>
      </w:r>
      <w:r w:rsidR="0096234B" w:rsidRPr="00C4267B">
        <w:rPr>
          <w:rFonts w:ascii="Microsoft YaHei" w:eastAsia="Microsoft YaHei" w:hAnsi="Microsoft YaHei" w:hint="eastAsia"/>
          <w:strike/>
          <w:color w:val="FF0000"/>
          <w:szCs w:val="20"/>
        </w:rPr>
        <w:t>用于查询筛选。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073"/>
        <w:gridCol w:w="1305"/>
        <w:gridCol w:w="1080"/>
        <w:gridCol w:w="1230"/>
        <w:gridCol w:w="2126"/>
        <w:gridCol w:w="1843"/>
      </w:tblGrid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>AME</w:t>
            </w:r>
          </w:p>
        </w:tc>
        <w:tc>
          <w:tcPr>
            <w:tcW w:w="1305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strike/>
                <w:vanish/>
                <w:color w:val="FF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strike/>
                <w:color w:val="FF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857520">
            <w:pPr>
              <w:jc w:val="center"/>
              <w:rPr>
                <w:rFonts w:ascii="Microsoft YaHei" w:eastAsia="Microsoft YaHei" w:hAnsi="Microsoft YaHei" w:cs="宋体"/>
                <w:b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strike/>
                <w:color w:val="FF0000"/>
                <w:szCs w:val="20"/>
              </w:rPr>
              <w:t>描述</w:t>
            </w:r>
          </w:p>
        </w:tc>
      </w:tr>
      <w:tr w:rsidR="000940CF" w:rsidRPr="00C4267B" w:rsidTr="00723AF0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AE633C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305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自增</w:t>
            </w:r>
            <w:r w:rsidR="00723AF0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TagId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0940CF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SonId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子标签编号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  <w:tr w:rsidR="006174C9" w:rsidRPr="00C4267B" w:rsidTr="00932B3C">
        <w:trPr>
          <w:trHeight w:val="270"/>
        </w:trPr>
        <w:tc>
          <w:tcPr>
            <w:tcW w:w="107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Level</w:t>
            </w:r>
          </w:p>
        </w:tc>
        <w:tc>
          <w:tcPr>
            <w:tcW w:w="1305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筛选的层级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1230" w:type="dxa"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174C9" w:rsidRPr="00C4267B" w:rsidRDefault="006174C9" w:rsidP="00FE6023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174C9" w:rsidRPr="00C4267B" w:rsidRDefault="006174C9" w:rsidP="005334C5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</w:tr>
    </w:tbl>
    <w:p w:rsidR="00013076" w:rsidRPr="00C4267B" w:rsidRDefault="005D2BDD" w:rsidP="00013076">
      <w:pPr>
        <w:rPr>
          <w:rFonts w:ascii="Microsoft YaHei" w:eastAsia="Microsoft YaHei" w:hAnsi="Microsoft YaHei"/>
          <w:strike/>
          <w:color w:val="FF0000"/>
        </w:rPr>
      </w:pPr>
      <w:r w:rsidRPr="00C4267B">
        <w:rPr>
          <w:rFonts w:ascii="Microsoft YaHei" w:eastAsia="Microsoft YaHei" w:hAnsi="Microsoft YaHei" w:hint="eastAsia"/>
          <w:strike/>
          <w:color w:val="FF0000"/>
        </w:rPr>
        <w:t>备注：筛选分三层，第一层工种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，例如住家保姆</w:t>
      </w:r>
      <w:r w:rsidR="008B5975" w:rsidRPr="00C4267B">
        <w:rPr>
          <w:rFonts w:ascii="Microsoft YaHei" w:eastAsia="Microsoft YaHei" w:hAnsi="Microsoft YaHei" w:hint="eastAsia"/>
          <w:strike/>
          <w:color w:val="FF0000"/>
        </w:rPr>
        <w:t>、月嫂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等；</w:t>
      </w:r>
      <w:r w:rsidRPr="00C4267B">
        <w:rPr>
          <w:rFonts w:ascii="Microsoft YaHei" w:eastAsia="Microsoft YaHei" w:hAnsi="Microsoft YaHei" w:hint="eastAsia"/>
          <w:strike/>
          <w:color w:val="FF0000"/>
        </w:rPr>
        <w:t>第二层工作内容</w:t>
      </w:r>
      <w:r w:rsidR="00814F39" w:rsidRPr="00C4267B">
        <w:rPr>
          <w:rFonts w:ascii="Microsoft YaHei" w:eastAsia="Microsoft YaHei" w:hAnsi="Microsoft YaHei" w:hint="eastAsia"/>
          <w:strike/>
          <w:color w:val="FF0000"/>
        </w:rPr>
        <w:t>，例如</w:t>
      </w:r>
      <w:r w:rsidR="00C542E2" w:rsidRPr="00C4267B">
        <w:rPr>
          <w:rFonts w:ascii="Microsoft YaHei" w:eastAsia="Microsoft YaHei" w:hAnsi="Microsoft YaHei" w:hint="eastAsia"/>
          <w:strike/>
          <w:color w:val="FF0000"/>
        </w:rPr>
        <w:t>卫生、照顾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小孩</w:t>
      </w:r>
      <w:r w:rsidR="00920B01" w:rsidRPr="00C4267B">
        <w:rPr>
          <w:rFonts w:ascii="Microsoft YaHei" w:eastAsia="Microsoft YaHei" w:hAnsi="Microsoft YaHei" w:hint="eastAsia"/>
          <w:strike/>
          <w:color w:val="FF0000"/>
        </w:rPr>
        <w:t>，月嫂跳转页面发消息</w:t>
      </w:r>
      <w:r w:rsidR="008E0BB3" w:rsidRPr="00C4267B">
        <w:rPr>
          <w:rFonts w:ascii="Microsoft YaHei" w:eastAsia="Microsoft YaHei" w:hAnsi="Microsoft YaHei" w:hint="eastAsia"/>
          <w:strike/>
          <w:color w:val="FF0000"/>
        </w:rPr>
        <w:t>等</w:t>
      </w:r>
      <w:r w:rsidR="005E7D84" w:rsidRPr="00C4267B">
        <w:rPr>
          <w:rFonts w:ascii="Microsoft YaHei" w:eastAsia="Microsoft YaHei" w:hAnsi="Microsoft YaHei" w:hint="eastAsia"/>
          <w:strike/>
          <w:color w:val="FF0000"/>
        </w:rPr>
        <w:t>。</w:t>
      </w:r>
    </w:p>
    <w:p w:rsidR="00013076" w:rsidRPr="00C4267B" w:rsidRDefault="00997FD1" w:rsidP="00013076">
      <w:pPr>
        <w:pStyle w:val="2"/>
        <w:rPr>
          <w:rFonts w:ascii="Microsoft YaHei" w:eastAsia="Microsoft YaHei" w:hAnsi="Microsoft YaHei"/>
        </w:rPr>
      </w:pPr>
      <w:bookmarkStart w:id="18" w:name="_Toc467877191"/>
      <w:r w:rsidRPr="00C4267B">
        <w:rPr>
          <w:rFonts w:ascii="Microsoft YaHei" w:eastAsia="Microsoft YaHei" w:hAnsi="Microsoft YaHei" w:hint="eastAsia"/>
        </w:rPr>
        <w:t>T</w:t>
      </w:r>
      <w:r w:rsidR="00013076" w:rsidRPr="00C4267B">
        <w:rPr>
          <w:rFonts w:ascii="Microsoft YaHei" w:eastAsia="Microsoft YaHei" w:hAnsi="Microsoft YaHei"/>
        </w:rPr>
        <w:t>ag</w:t>
      </w:r>
      <w:r w:rsidR="00013076" w:rsidRPr="00C4267B">
        <w:rPr>
          <w:rFonts w:ascii="Microsoft YaHei" w:eastAsia="Microsoft YaHei" w:hAnsi="Microsoft YaHei" w:hint="eastAsia"/>
        </w:rPr>
        <w:t>U</w:t>
      </w:r>
      <w:r w:rsidR="00013076" w:rsidRPr="00C4267B">
        <w:rPr>
          <w:rFonts w:ascii="Microsoft YaHei" w:eastAsia="Microsoft YaHei" w:hAnsi="Microsoft YaHei"/>
        </w:rPr>
        <w:t>ser</w:t>
      </w:r>
      <w:r w:rsidR="00013076" w:rsidRPr="00C4267B">
        <w:rPr>
          <w:rFonts w:ascii="Microsoft YaHei" w:eastAsia="Microsoft YaHei" w:hAnsi="Microsoft YaHei" w:hint="eastAsia"/>
        </w:rPr>
        <w:t>R</w:t>
      </w:r>
      <w:r w:rsidR="00013076" w:rsidRPr="00C4267B">
        <w:rPr>
          <w:rFonts w:ascii="Microsoft YaHei" w:eastAsia="Microsoft YaHei" w:hAnsi="Microsoft YaHei"/>
        </w:rPr>
        <w:t>e</w:t>
      </w:r>
      <w:bookmarkEnd w:id="18"/>
    </w:p>
    <w:p w:rsidR="00013076" w:rsidRPr="00C4267B" w:rsidRDefault="00013076" w:rsidP="00013076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标签</w:t>
      </w:r>
      <w:r w:rsidR="00246719" w:rsidRPr="00C4267B">
        <w:rPr>
          <w:rFonts w:ascii="Microsoft YaHei" w:eastAsia="Microsoft YaHei" w:hAnsi="Microsoft YaHei" w:hint="eastAsia"/>
          <w:szCs w:val="20"/>
        </w:rPr>
        <w:t>和</w:t>
      </w:r>
      <w:r w:rsidRPr="00C4267B">
        <w:rPr>
          <w:rFonts w:ascii="Microsoft YaHei" w:eastAsia="Microsoft YaHei" w:hAnsi="Microsoft YaHei" w:hint="eastAsia"/>
          <w:szCs w:val="20"/>
        </w:rPr>
        <w:t>用户关系表</w:t>
      </w:r>
      <w:r w:rsidR="00FE20B0" w:rsidRPr="00C4267B">
        <w:rPr>
          <w:rFonts w:ascii="Microsoft YaHei" w:eastAsia="Microsoft YaHei" w:hAnsi="Microsoft YaHei" w:hint="eastAsia"/>
          <w:szCs w:val="20"/>
        </w:rPr>
        <w:t>，用于建立</w:t>
      </w:r>
      <w:r w:rsidR="002D531A" w:rsidRPr="00C4267B">
        <w:rPr>
          <w:rFonts w:ascii="Microsoft YaHei" w:eastAsia="Microsoft YaHei" w:hAnsi="Microsoft YaHei" w:hint="eastAsia"/>
          <w:szCs w:val="20"/>
        </w:rPr>
        <w:t>用户和标签的关系</w:t>
      </w:r>
      <w:r w:rsidR="00345F0B" w:rsidRPr="00C4267B">
        <w:rPr>
          <w:rFonts w:ascii="Microsoft YaHei" w:eastAsia="Microsoft YaHei" w:hAnsi="Microsoft YaHei" w:hint="eastAsia"/>
          <w:szCs w:val="20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298"/>
        <w:gridCol w:w="1080"/>
        <w:gridCol w:w="1080"/>
        <w:gridCol w:w="1230"/>
        <w:gridCol w:w="2126"/>
        <w:gridCol w:w="1843"/>
      </w:tblGrid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8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230" w:type="dxa"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9740BD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</w:p>
        </w:tc>
        <w:tc>
          <w:tcPr>
            <w:tcW w:w="1080" w:type="dxa"/>
          </w:tcPr>
          <w:p w:rsidR="00013076" w:rsidRPr="00C4267B" w:rsidRDefault="00013076" w:rsidP="00723AF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serID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013076" w:rsidRPr="00C4267B" w:rsidTr="005334C5">
        <w:trPr>
          <w:trHeight w:val="270"/>
        </w:trPr>
        <w:tc>
          <w:tcPr>
            <w:tcW w:w="1298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5E4F5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013076" w:rsidRPr="00C4267B">
              <w:rPr>
                <w:rFonts w:ascii="Microsoft YaHei" w:eastAsia="Microsoft YaHei" w:hAnsi="Microsoft YaHei"/>
                <w:color w:val="000000"/>
                <w:szCs w:val="20"/>
              </w:rPr>
              <w:t>agID</w:t>
            </w:r>
          </w:p>
        </w:tc>
        <w:tc>
          <w:tcPr>
            <w:tcW w:w="1080" w:type="dxa"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标签</w:t>
            </w:r>
            <w:r w:rsidR="00602A5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EB3375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230" w:type="dxa"/>
          </w:tcPr>
          <w:p w:rsidR="00013076" w:rsidRPr="00C4267B" w:rsidRDefault="00676164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7E0E29" w:rsidP="00E35437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13076" w:rsidRPr="00C4267B" w:rsidRDefault="00013076" w:rsidP="005334C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013076" w:rsidRPr="00C4267B" w:rsidRDefault="00013076" w:rsidP="00013076">
      <w:pPr>
        <w:rPr>
          <w:rFonts w:ascii="Microsoft YaHei" w:eastAsia="Microsoft YaHei" w:hAnsi="Microsoft YaHei"/>
        </w:rPr>
      </w:pPr>
    </w:p>
    <w:p w:rsidR="006D4948" w:rsidRPr="00C4267B" w:rsidRDefault="005E4F56" w:rsidP="006D4948">
      <w:pPr>
        <w:pStyle w:val="2"/>
        <w:rPr>
          <w:rFonts w:ascii="Microsoft YaHei" w:eastAsia="Microsoft YaHei" w:hAnsi="Microsoft YaHei"/>
        </w:rPr>
      </w:pPr>
      <w:bookmarkStart w:id="19" w:name="_Toc467877192"/>
      <w:r w:rsidRPr="00C4267B">
        <w:rPr>
          <w:rFonts w:ascii="Microsoft YaHei" w:eastAsia="Microsoft YaHei" w:hAnsi="Microsoft YaHei" w:hint="eastAsia"/>
        </w:rPr>
        <w:t>O</w:t>
      </w:r>
      <w:r w:rsidR="006D4948" w:rsidRPr="00C4267B">
        <w:rPr>
          <w:rFonts w:ascii="Microsoft YaHei" w:eastAsia="Microsoft YaHei" w:hAnsi="Microsoft YaHei" w:hint="eastAsia"/>
        </w:rPr>
        <w:t>rder</w:t>
      </w:r>
      <w:bookmarkEnd w:id="19"/>
    </w:p>
    <w:p w:rsidR="006D4948" w:rsidRPr="00C4267B" w:rsidRDefault="003A014A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交易</w:t>
      </w:r>
      <w:r w:rsidR="006D4948" w:rsidRPr="00C4267B">
        <w:rPr>
          <w:rFonts w:ascii="Microsoft YaHei" w:eastAsia="Microsoft YaHei" w:hAnsi="Microsoft YaHei" w:hint="eastAsia"/>
          <w:szCs w:val="20"/>
        </w:rPr>
        <w:t>订单表，用于存储交易数据信息。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25"/>
        <w:gridCol w:w="1400"/>
        <w:gridCol w:w="695"/>
        <w:gridCol w:w="871"/>
        <w:gridCol w:w="1620"/>
        <w:gridCol w:w="2446"/>
      </w:tblGrid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400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BLE</w:t>
            </w:r>
          </w:p>
        </w:tc>
        <w:tc>
          <w:tcPr>
            <w:tcW w:w="871" w:type="dxa"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YPE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E2077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OMMENT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Id</w:t>
            </w:r>
          </w:p>
        </w:tc>
        <w:tc>
          <w:tcPr>
            <w:tcW w:w="1400" w:type="dxa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EB337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5E4F56" w:rsidRPr="00C4267B" w:rsidRDefault="0052582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5E4F56" w:rsidRPr="00C4267B" w:rsidRDefault="005E4F5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5E4F56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O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rderI</w:t>
            </w:r>
            <w:r w:rsidR="00516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订单标号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9E2841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C09CF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8A1645">
              <w:rPr>
                <w:rFonts w:ascii="Microsoft YaHei" w:eastAsiaTheme="minorEastAsia" w:hAnsi="Microsoft YaHei" w:hint="eastAsia"/>
                <w:color w:val="000000"/>
                <w:szCs w:val="20"/>
              </w:rPr>
              <w:t>18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F70D6" w:rsidRPr="00C4267B" w:rsidRDefault="007F70D6" w:rsidP="007F70D6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YYYYMMDDhhmmss</w:t>
            </w:r>
          </w:p>
          <w:p w:rsidR="006D4948" w:rsidRPr="00C4267B" w:rsidRDefault="00601675" w:rsidP="008A164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+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4</w:t>
            </w:r>
            <w:r w:rsidR="008A1645" w:rsidRPr="008A1645">
              <w:rPr>
                <w:rStyle w:val="s1"/>
                <w:rFonts w:eastAsia="Microsoft YaHei" w:hint="eastAsia"/>
                <w:color w:val="333333"/>
                <w:kern w:val="0"/>
              </w:rPr>
              <w:t>位随机数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单号</w:t>
            </w:r>
          </w:p>
        </w:tc>
      </w:tr>
      <w:tr w:rsidR="000947A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Reden</w:t>
            </w:r>
            <w:r w:rsidR="003A5F74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Id</w:t>
            </w:r>
          </w:p>
        </w:tc>
        <w:tc>
          <w:tcPr>
            <w:tcW w:w="1400" w:type="dxa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0947AB" w:rsidRPr="00C4267B" w:rsidRDefault="000947AB" w:rsidP="009E2841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601675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947AB" w:rsidRPr="00C4267B" w:rsidRDefault="000947AB" w:rsidP="007F70D6">
            <w:pPr>
              <w:pStyle w:val="p1"/>
              <w:rPr>
                <w:rStyle w:val="s1"/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红包编号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serI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0545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ervantI</w:t>
            </w:r>
            <w:r w:rsidR="008E5DE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服务员编号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对应编号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30545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D1B33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服务员</w:t>
            </w:r>
            <w:r w:rsidR="00930802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用户表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1C66D3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Create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tartDate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订单创建时间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210BD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字段创建时间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305458">
            <w:pPr>
              <w:pStyle w:val="p1"/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YYYY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-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DD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 xml:space="preserve"> 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hh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mm</w:t>
            </w:r>
            <w:r w:rsidRPr="00C4267B">
              <w:rPr>
                <w:rStyle w:val="s1"/>
                <w:rFonts w:ascii="Microsoft YaHei" w:eastAsia="Microsoft YaHei" w:hAnsi="Microsoft YaHei" w:hint="eastAsia"/>
                <w:szCs w:val="20"/>
              </w:rPr>
              <w:t>:</w:t>
            </w:r>
            <w:r w:rsidRPr="00C4267B">
              <w:rPr>
                <w:rStyle w:val="s1"/>
                <w:rFonts w:ascii="Microsoft YaHei" w:eastAsia="Microsoft YaHei" w:hAnsi="Microsoft YaHei"/>
                <w:szCs w:val="20"/>
              </w:rPr>
              <w:t>ss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ValidTime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ndDate</w:t>
            </w:r>
          </w:p>
        </w:tc>
        <w:tc>
          <w:tcPr>
            <w:tcW w:w="1400" w:type="dxa"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订单失效时间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BD0579" w:rsidRPr="00C4267B" w:rsidRDefault="00F00B8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程序生成晚于订单创建时间30分钟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BD0579" w:rsidRPr="00C4267B" w:rsidRDefault="00BD057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30分钟支付时间，过期订单作废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73F0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P</w:t>
            </w:r>
            <w:r w:rsidR="00AA1A81" w:rsidRPr="00C4267B">
              <w:rPr>
                <w:rFonts w:ascii="Microsoft YaHei" w:eastAsia="Microsoft YaHei" w:hAnsi="Microsoft YaHei"/>
                <w:color w:val="000000"/>
                <w:szCs w:val="20"/>
              </w:rPr>
              <w:t>a</w:t>
            </w:r>
            <w:r w:rsidR="00AA1A81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B561D6" w:rsidRPr="00C4267B">
              <w:rPr>
                <w:rFonts w:ascii="Microsoft YaHei" w:eastAsia="Microsoft YaHei" w:hAnsi="Microsoft YaHei"/>
                <w:color w:val="00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Time</w:t>
            </w:r>
            <w:r w:rsidR="00300E0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300E09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te</w:t>
            </w:r>
          </w:p>
        </w:tc>
        <w:tc>
          <w:tcPr>
            <w:tcW w:w="1400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00E09" w:rsidRPr="00C4267B" w:rsidRDefault="00300E0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9634F" w:rsidRPr="00C4267B" w:rsidRDefault="0039634F" w:rsidP="0039634F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/>
                <w:color w:val="000000"/>
                <w:szCs w:val="20"/>
              </w:rPr>
              <w:t>YYYY-MM-DD hh:mm:ss</w:t>
            </w:r>
          </w:p>
          <w:p w:rsidR="00300E09" w:rsidRPr="00C4267B" w:rsidRDefault="00300E09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支付完成时间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时间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F17A4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S</w:t>
            </w:r>
            <w:r w:rsidR="006D4948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erviceI</w:t>
            </w:r>
            <w:r w:rsidR="00E52BA5"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d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服务类型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51744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3) unsigned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服务的类型 000 雇佣家族服务人员</w:t>
            </w:r>
            <w:r w:rsidRPr="00C4267B">
              <w:rPr>
                <w:rFonts w:ascii="Microsoft YaHei" w:eastAsia="Microsoft YaHei" w:hAnsi="Microsoft YaHei" w:hint="eastAsia"/>
                <w:strike/>
                <w:vanish/>
                <w:color w:val="FF0000"/>
                <w:szCs w:val="20"/>
              </w:rPr>
              <w:t>型 000 雇佣家族服务人员 001 存心消费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17A4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ervicePrice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EB337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N</w:t>
            </w:r>
            <w:r w:rsidR="00C94095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DF2659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服务费用</w:t>
            </w:r>
            <w:r w:rsidR="00DF2659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 xml:space="preserve"> 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 单位分</w:t>
            </w:r>
          </w:p>
        </w:tc>
      </w:tr>
      <w:tr w:rsidR="00210BDB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483503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S</w:t>
            </w:r>
            <w:r w:rsidR="006D4948"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alary</w:t>
            </w:r>
          </w:p>
        </w:tc>
        <w:tc>
          <w:tcPr>
            <w:tcW w:w="1400" w:type="dxa"/>
          </w:tcPr>
          <w:p w:rsidR="006D4948" w:rsidRPr="00773F97" w:rsidRDefault="006D494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服务员工资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C94095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773F97" w:rsidRDefault="007F0D7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DF2659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773F97" w:rsidRDefault="006D4948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服务员</w:t>
            </w:r>
            <w:r w:rsidR="007F0D7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薪水</w:t>
            </w:r>
            <w:r w:rsidR="00DF2659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 xml:space="preserve"> 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197738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Cu</w:t>
            </w:r>
            <w:r w:rsidRPr="00773F97"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  <w:t>t</w:t>
            </w:r>
            <w:r w:rsidR="00D31D6A"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Price</w:t>
            </w: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折扣价格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D31D6A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31D6A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commission</w:t>
            </w:r>
          </w:p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</w:p>
        </w:tc>
        <w:tc>
          <w:tcPr>
            <w:tcW w:w="1400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手续费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871" w:type="dxa"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支付平台的手续费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D80596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31D6A" w:rsidRPr="00773F97" w:rsidRDefault="00D31D6A" w:rsidP="002B4061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单位分</w:t>
            </w:r>
          </w:p>
        </w:tc>
      </w:tr>
      <w:tr w:rsidR="00213BBF" w:rsidRPr="00773F97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31D6A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totalFee</w:t>
            </w:r>
          </w:p>
        </w:tc>
        <w:tc>
          <w:tcPr>
            <w:tcW w:w="1400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总价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773F97" w:rsidRDefault="00213BB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13BBF" w:rsidRPr="009025E7" w:rsidRDefault="00213BBF" w:rsidP="002B4061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单位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Pr="00773F97">
              <w:rPr>
                <w:rFonts w:ascii="Microsoft YaHei" w:eastAsia="Microsoft YaHei" w:hAnsi="Microsoft YaHei" w:hint="eastAsia"/>
                <w:color w:val="000000"/>
                <w:szCs w:val="20"/>
              </w:rPr>
              <w:t>分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9025E7">
              <w:rPr>
                <w:rFonts w:ascii="Microsoft YaHei" w:eastAsiaTheme="minorEastAsia" w:hAnsi="Microsoft YaHei" w:hint="eastAsia"/>
                <w:color w:val="000000"/>
                <w:szCs w:val="20"/>
              </w:rPr>
              <w:t>目前由前端计算得来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3C3EFE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6A791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</w:t>
            </w:r>
            <w:r w:rsidR="006A791B" w:rsidRPr="00C4267B">
              <w:rPr>
                <w:rFonts w:ascii="Microsoft YaHei" w:eastAsia="Microsoft YaHei" w:hAnsi="Microsoft YaHei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7D181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cs="宋体" w:hint="eastAsia"/>
                <w:color w:val="000000"/>
                <w:szCs w:val="20"/>
              </w:rPr>
              <w:t>NO</w:t>
            </w:r>
          </w:p>
        </w:tc>
        <w:tc>
          <w:tcPr>
            <w:tcW w:w="871" w:type="dxa"/>
          </w:tcPr>
          <w:p w:rsidR="006D4948" w:rsidRPr="00C4267B" w:rsidRDefault="007D181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1</w:t>
            </w: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4)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27428" w:rsidRPr="00C4267B" w:rsidRDefault="00D27428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完成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：0</w:t>
            </w:r>
          </w:p>
          <w:p w:rsidR="00D27428" w:rsidRPr="00C4267B" w:rsidRDefault="005F2A4A" w:rsidP="00D274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等待交易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D274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  <w:p w:rsidR="006D4948" w:rsidRPr="00C4267B" w:rsidRDefault="006D4948" w:rsidP="00D27428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</w:t>
            </w:r>
            <w:r w:rsidR="005F2A4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交易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：2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：1  完成付款：2 交易取消：3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470C4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9A6BD2" w:rsidRPr="00C4267B">
              <w:rPr>
                <w:rFonts w:ascii="Microsoft YaHei" w:eastAsia="Microsoft YaHei" w:hAnsi="Microsoft YaHei"/>
                <w:color w:val="000000"/>
                <w:szCs w:val="20"/>
              </w:rPr>
              <w:t>ransactionId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ionID</w:t>
            </w:r>
          </w:p>
        </w:tc>
        <w:tc>
          <w:tcPr>
            <w:tcW w:w="1400" w:type="dxa"/>
          </w:tcPr>
          <w:p w:rsidR="006D4948" w:rsidRPr="00C4267B" w:rsidRDefault="001470C4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支付订单号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varchar(32)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32)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C7055" w:rsidP="00BC7055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订单号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的支付订单号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92646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Platform</w:t>
            </w: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</w:t>
            </w:r>
            <w:r w:rsidR="00B80FD5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英文简称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E9472B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R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esultCode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de</w:t>
            </w:r>
          </w:p>
        </w:tc>
        <w:tc>
          <w:tcPr>
            <w:tcW w:w="1400" w:type="dxa"/>
          </w:tcPr>
          <w:p w:rsidR="006D4948" w:rsidRPr="00C4267B" w:rsidRDefault="00B9700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支付结果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varchar(16)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96B97" w:rsidP="00D80596">
            <w:pPr>
              <w:rPr>
                <w:rFonts w:ascii="Microsoft YaHei" w:eastAsia="Microsoft YaHei" w:hAnsi="Microsoft YaHei" w:cs="宋体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支付平台返回的支付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结果</w:t>
            </w:r>
            <w:r w:rsidR="0076156D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状态码</w:t>
            </w:r>
            <w:r w:rsidR="006D4948" w:rsidRPr="00C4267B">
              <w:rPr>
                <w:rFonts w:ascii="Microsoft YaHei" w:eastAsia="Microsoft YaHei" w:hAnsi="Microsoft YaHei" w:hint="eastAsia"/>
                <w:vanish/>
                <w:color w:val="000000"/>
                <w:szCs w:val="20"/>
              </w:rPr>
              <w:t>返回的业务结果</w:t>
            </w:r>
          </w:p>
        </w:tc>
      </w:tr>
      <w:tr w:rsidR="00210BDB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197738" w:rsidRDefault="005D3D4B" w:rsidP="00197738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Return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Code</w:t>
            </w:r>
          </w:p>
        </w:tc>
        <w:tc>
          <w:tcPr>
            <w:tcW w:w="1400" w:type="dxa"/>
          </w:tcPr>
          <w:p w:rsidR="006D4948" w:rsidRPr="00C4267B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6D4948" w:rsidP="0019773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197738"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 xml:space="preserve"> 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213BBF" w:rsidRDefault="005D3D4B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支付平台返回的所有信息，包含了支付信息</w:t>
            </w:r>
            <w:r w:rsidR="006D4948" w:rsidRPr="00213BBF">
              <w:rPr>
                <w:rFonts w:ascii="Microsoft YaHei" w:eastAsia="Microsoft YaHei" w:hAnsi="Microsoft YaHei" w:hint="eastAsia"/>
                <w:color w:val="000000"/>
                <w:szCs w:val="20"/>
              </w:rPr>
              <w:t>返回的错误代码代码描述</w:t>
            </w:r>
          </w:p>
        </w:tc>
      </w:tr>
      <w:tr w:rsidR="00DA5FEE" w:rsidRPr="00C4267B" w:rsidTr="00210BDB">
        <w:trPr>
          <w:trHeight w:val="270"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7C06FB" w:rsidRDefault="007C06FB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Remark</w:t>
            </w:r>
          </w:p>
        </w:tc>
        <w:tc>
          <w:tcPr>
            <w:tcW w:w="1400" w:type="dxa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备注</w:t>
            </w:r>
            <w:r w:rsidR="00DA5FEE">
              <w:rPr>
                <w:rFonts w:ascii="Microsoft YaHei" w:eastAsia="Microsoft YaHei" w:hAnsi="Microsoft YaHei" w:hint="eastAsia"/>
                <w:color w:val="000000"/>
                <w:szCs w:val="20"/>
              </w:rPr>
              <w:t>描述</w:t>
            </w: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DA5FEE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871" w:type="dxa"/>
          </w:tcPr>
          <w:p w:rsidR="00DA5FEE" w:rsidRPr="00C4267B" w:rsidRDefault="00DA5FE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Pr="00C4267B" w:rsidRDefault="0097554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="Microsoft YaHei" w:hAnsi="Microsoft YaHei"/>
                <w:color w:val="000000"/>
                <w:szCs w:val="20"/>
              </w:rPr>
              <w:t>()</w:t>
            </w: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A5FEE" w:rsidRDefault="0097554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存储订单的其他数据，数据结构JSON。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apptTime: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预约时间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apptPlace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：预约地点</w:t>
            </w:r>
          </w:p>
          <w:p w:rsidR="00773F97" w:rsidRDefault="00773F97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tag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：需求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773F97">
              <w:rPr>
                <w:rFonts w:ascii="Microsoft YaHei" w:eastAsiaTheme="minorEastAsia" w:hAnsi="Microsoft YaHei" w:hint="eastAsia"/>
                <w:color w:val="000000"/>
                <w:szCs w:val="20"/>
              </w:rPr>
              <w:t>expectSalary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：本单的服务员期望薪资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month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：服务月数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fristService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：首次服务时间</w:t>
            </w:r>
          </w:p>
          <w:p w:rsidR="001A27C5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：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雇主选择的服务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费对应的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  <w:p w:rsidR="00773F97" w:rsidRDefault="00773F97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ServPrice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：雇主选择的服务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费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单位分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 w:rsid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1A27C5" w:rsidRPr="00773F97" w:rsidRDefault="001A27C5" w:rsidP="00773F97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Salary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 xml:space="preserve"> :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服务员薪资分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/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月</w:t>
            </w:r>
          </w:p>
          <w:p w:rsidR="00773F97" w:rsidRPr="001A27C5" w:rsidRDefault="001A27C5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CutPrice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：折扣费用单位分</w:t>
            </w:r>
          </w:p>
          <w:p w:rsidR="001A27C5" w:rsidRPr="001A27C5" w:rsidRDefault="001A27C5" w:rsidP="00D80596">
            <w:pPr>
              <w:rPr>
                <w:rFonts w:ascii="Microsoft YaHei" w:eastAsiaTheme="minorEastAsia" w:hAnsi="Microsoft YaHei" w:hint="eastAsia"/>
                <w:strike/>
                <w:color w:val="FF0000"/>
                <w:szCs w:val="20"/>
              </w:rPr>
            </w:pPr>
            <w:r w:rsidRPr="001A27C5">
              <w:rPr>
                <w:rFonts w:ascii="Microsoft YaHei" w:eastAsiaTheme="minorEastAsia" w:hAnsi="Microsoft YaHei"/>
                <w:color w:val="000000"/>
                <w:szCs w:val="20"/>
              </w:rPr>
              <w:t>C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ommission</w:t>
            </w:r>
            <w:r w:rsidRPr="001A27C5">
              <w:rPr>
                <w:rFonts w:ascii="Microsoft YaHei" w:eastAsiaTheme="minorEastAsia" w:hAnsi="Microsoft YaHei" w:hint="eastAsia"/>
                <w:color w:val="000000"/>
                <w:szCs w:val="20"/>
              </w:rPr>
              <w:t>：手续费</w:t>
            </w:r>
          </w:p>
        </w:tc>
      </w:tr>
      <w:tr w:rsidR="00210BDB" w:rsidRPr="00C4267B" w:rsidTr="00210BDB">
        <w:trPr>
          <w:hidden/>
        </w:trPr>
        <w:tc>
          <w:tcPr>
            <w:tcW w:w="162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400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69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87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162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  <w:tc>
          <w:tcPr>
            <w:tcW w:w="244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80596">
            <w:pPr>
              <w:rPr>
                <w:rFonts w:ascii="Microsoft YaHei" w:eastAsia="Microsoft YaHei" w:hAnsi="Microsoft YaHei" w:cs="宋体"/>
                <w:vanish/>
                <w:color w:val="000000"/>
                <w:szCs w:val="20"/>
              </w:rPr>
            </w:pPr>
          </w:p>
        </w:tc>
      </w:tr>
    </w:tbl>
    <w:p w:rsidR="006D4948" w:rsidRPr="00C4267B" w:rsidRDefault="00BC1C0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备注：必须是在账单失效时间内支付的账单才是合法账单，状态可以变成完成交易状态。</w:t>
      </w:r>
    </w:p>
    <w:p w:rsidR="006D4948" w:rsidRPr="00C4267B" w:rsidRDefault="006D4948" w:rsidP="00013076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20" w:name="_Toc467877193"/>
      <w:r w:rsidRPr="00C4267B">
        <w:rPr>
          <w:rFonts w:ascii="Microsoft YaHei" w:eastAsia="Microsoft YaHei" w:hAnsi="Microsoft YaHei"/>
        </w:rPr>
        <w:t>Ins</w:t>
      </w:r>
      <w:r w:rsidR="00205C5E" w:rsidRPr="00C4267B">
        <w:rPr>
          <w:rFonts w:ascii="Microsoft YaHei" w:eastAsia="Microsoft YaHei" w:hAnsi="Microsoft YaHei"/>
        </w:rPr>
        <w:t>Spec</w:t>
      </w:r>
      <w:bookmarkEnd w:id="20"/>
    </w:p>
    <w:p w:rsidR="004B113A" w:rsidRPr="00C4267B" w:rsidRDefault="0048659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</w:t>
      </w:r>
      <w:r w:rsidR="00CC2179" w:rsidRPr="00C4267B">
        <w:rPr>
          <w:rFonts w:ascii="Microsoft YaHei" w:eastAsia="Microsoft YaHei" w:hAnsi="Microsoft YaHei" w:hint="eastAsia"/>
          <w:szCs w:val="20"/>
        </w:rPr>
        <w:t>（</w:t>
      </w:r>
      <w:r w:rsidR="00CC2179" w:rsidRPr="00C4267B">
        <w:rPr>
          <w:rFonts w:ascii="Microsoft YaHei" w:eastAsia="Microsoft YaHei" w:hAnsi="Microsoft YaHei"/>
          <w:color w:val="000000"/>
          <w:szCs w:val="20"/>
        </w:rPr>
        <w:t>Insurance</w:t>
      </w:r>
      <w:r w:rsidR="00CC2179" w:rsidRPr="00C4267B">
        <w:rPr>
          <w:rFonts w:ascii="Microsoft YaHei" w:eastAsia="Microsoft YaHei" w:hAnsi="Microsoft YaHei" w:hint="eastAsia"/>
          <w:szCs w:val="20"/>
        </w:rPr>
        <w:t>）</w:t>
      </w:r>
      <w:r w:rsidRPr="00C4267B">
        <w:rPr>
          <w:rFonts w:ascii="Microsoft YaHei" w:eastAsia="Microsoft YaHei" w:hAnsi="Microsoft YaHei" w:hint="eastAsia"/>
          <w:szCs w:val="20"/>
        </w:rPr>
        <w:t>规格表，用于</w:t>
      </w:r>
      <w:r w:rsidR="00205C5E" w:rsidRPr="00C4267B">
        <w:rPr>
          <w:rFonts w:ascii="Microsoft YaHei" w:eastAsia="Microsoft YaHei" w:hAnsi="Microsoft YaHei" w:hint="eastAsia"/>
          <w:szCs w:val="20"/>
        </w:rPr>
        <w:t>存储</w:t>
      </w:r>
      <w:r w:rsidR="007A7CAF" w:rsidRPr="00C4267B">
        <w:rPr>
          <w:rFonts w:ascii="Microsoft YaHei" w:eastAsia="Microsoft YaHei" w:hAnsi="Microsoft YaHei" w:hint="eastAsia"/>
          <w:szCs w:val="20"/>
        </w:rPr>
        <w:t>保险</w:t>
      </w:r>
      <w:r w:rsidR="00205C5E" w:rsidRPr="00C4267B">
        <w:rPr>
          <w:rFonts w:ascii="Microsoft YaHei" w:eastAsia="Microsoft YaHei" w:hAnsi="Microsoft YaHei" w:hint="eastAsia"/>
          <w:szCs w:val="20"/>
        </w:rPr>
        <w:t>规格</w:t>
      </w:r>
      <w:r w:rsidR="007A7CAF" w:rsidRPr="00C4267B">
        <w:rPr>
          <w:rFonts w:ascii="Microsoft YaHei" w:eastAsia="Microsoft YaHei" w:hAnsi="Microsoft YaHei" w:hint="eastAsia"/>
          <w:szCs w:val="20"/>
        </w:rPr>
        <w:t>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306"/>
        <w:gridCol w:w="1140"/>
        <w:gridCol w:w="1080"/>
        <w:gridCol w:w="1162"/>
        <w:gridCol w:w="2126"/>
        <w:gridCol w:w="1843"/>
      </w:tblGrid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140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162" w:type="dxa"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6A7850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Name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记录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保险中文名称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D66840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lastRenderedPageBreak/>
              <w:t>I</w:t>
            </w:r>
            <w:r w:rsidR="00205C5E" w:rsidRPr="00C4267B">
              <w:rPr>
                <w:rFonts w:ascii="Microsoft YaHei" w:eastAsia="Microsoft YaHei" w:hAnsi="Microsoft YaHei"/>
                <w:color w:val="000000"/>
                <w:szCs w:val="20"/>
              </w:rPr>
              <w:t>nsCom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997A1A" w:rsidP="007E6464">
            <w:pPr>
              <w:jc w:val="left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</w:t>
            </w:r>
            <w:r w:rsidR="009B512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对应保险公司名称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50036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="0050036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50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754783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保险公司中文全称</w:t>
            </w:r>
          </w:p>
        </w:tc>
      </w:tr>
      <w:tr w:rsidR="00205C5E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gentI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140" w:type="dxa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保险员编号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205C5E" w:rsidRPr="00C4267B" w:rsidRDefault="00EE14A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205C5E" w:rsidRPr="00C4267B" w:rsidRDefault="00205C5E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保险经理用户编号</w:t>
            </w:r>
          </w:p>
        </w:tc>
      </w:tr>
      <w:tr w:rsidR="00385545" w:rsidRPr="00C4267B" w:rsidTr="00E84D20">
        <w:trPr>
          <w:trHeight w:val="270"/>
        </w:trPr>
        <w:tc>
          <w:tcPr>
            <w:tcW w:w="130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CC217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InsPrice</w:t>
            </w:r>
          </w:p>
        </w:tc>
        <w:tc>
          <w:tcPr>
            <w:tcW w:w="1140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162" w:type="dxa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  <w:r w:rsidR="00627D5A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.00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385545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float(6,2)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85545" w:rsidRPr="00C4267B" w:rsidRDefault="001811D6" w:rsidP="00063E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保险实际价格</w:t>
            </w:r>
          </w:p>
        </w:tc>
      </w:tr>
    </w:tbl>
    <w:p w:rsidR="00AE633C" w:rsidRPr="00C4267B" w:rsidRDefault="00AE633C" w:rsidP="004B113A">
      <w:pPr>
        <w:rPr>
          <w:rFonts w:ascii="Microsoft YaHei" w:eastAsia="Microsoft YaHei" w:hAnsi="Microsoft YaHei"/>
          <w:szCs w:val="20"/>
        </w:rPr>
      </w:pPr>
    </w:p>
    <w:p w:rsidR="00107DB5" w:rsidRPr="00C4267B" w:rsidRDefault="00107DB5" w:rsidP="004B113A">
      <w:pPr>
        <w:rPr>
          <w:rFonts w:ascii="Microsoft YaHei" w:eastAsia="Microsoft YaHei" w:hAnsi="Microsoft YaHei"/>
        </w:rPr>
      </w:pPr>
    </w:p>
    <w:p w:rsidR="00AE633C" w:rsidRPr="00C4267B" w:rsidRDefault="00107DB5" w:rsidP="004B113A">
      <w:pPr>
        <w:pStyle w:val="2"/>
        <w:rPr>
          <w:rFonts w:ascii="Microsoft YaHei" w:eastAsia="Microsoft YaHei" w:hAnsi="Microsoft YaHei"/>
        </w:rPr>
      </w:pPr>
      <w:bookmarkStart w:id="21" w:name="_Toc467877194"/>
      <w:r w:rsidRPr="00C4267B">
        <w:rPr>
          <w:rFonts w:ascii="Microsoft YaHei" w:eastAsia="Microsoft YaHei" w:hAnsi="Microsoft YaHei"/>
        </w:rPr>
        <w:t>Ins</w:t>
      </w:r>
      <w:r w:rsidR="00E61BB4" w:rsidRPr="00C4267B">
        <w:rPr>
          <w:rFonts w:ascii="Microsoft YaHei" w:eastAsia="Microsoft YaHei" w:hAnsi="Microsoft YaHei" w:hint="eastAsia"/>
        </w:rPr>
        <w:t>Order</w:t>
      </w:r>
      <w:bookmarkEnd w:id="21"/>
    </w:p>
    <w:p w:rsidR="00AE633C" w:rsidRPr="00C4267B" w:rsidRDefault="0020297A" w:rsidP="004B113A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保险订单表，存储购买保险的信息。有订单不一定有保险，但有</w:t>
      </w:r>
      <w:r w:rsidR="00AD0418" w:rsidRPr="00C4267B">
        <w:rPr>
          <w:rFonts w:ascii="Microsoft YaHei" w:eastAsia="Microsoft YaHei" w:hAnsi="Microsoft YaHei" w:hint="eastAsia"/>
          <w:szCs w:val="20"/>
        </w:rPr>
        <w:t>保单</w:t>
      </w:r>
      <w:r w:rsidRPr="00C4267B">
        <w:rPr>
          <w:rFonts w:ascii="Microsoft YaHei" w:eastAsia="Microsoft YaHei" w:hAnsi="Microsoft YaHei" w:hint="eastAsia"/>
          <w:szCs w:val="20"/>
        </w:rPr>
        <w:t>一定有订单。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6B5C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B5C39" w:rsidRPr="00C4267B" w:rsidTr="00932B3C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B5C39" w:rsidRPr="00C4267B" w:rsidRDefault="006B5C3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nsureI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206CDA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A75AC0" w:rsidP="00A75AC0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对应保单编号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BD7FEF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保险公司</w:t>
            </w:r>
            <w:r w:rsidR="00BD7FEF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O</w:t>
            </w:r>
            <w:r w:rsidR="00A75AC0" w:rsidRPr="00C4267B">
              <w:rPr>
                <w:rFonts w:ascii="Microsoft YaHei" w:eastAsia="Microsoft YaHei" w:hAnsi="Microsoft YaHei"/>
                <w:color w:val="000000"/>
                <w:szCs w:val="20"/>
              </w:rPr>
              <w:t>rderI</w:t>
            </w:r>
            <w:r w:rsidR="00A75AC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订单</w:t>
            </w:r>
            <w:r w:rsidR="001E419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对应订单编号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C4105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archar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保单对应的订单表中的订单编号</w:t>
            </w:r>
          </w:p>
        </w:tc>
      </w:tr>
      <w:tr w:rsidR="001E4196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1E419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szCs w:val="20"/>
              </w:rPr>
              <w:t>InsSpec</w:t>
            </w:r>
            <w:r w:rsidRPr="00C4267B">
              <w:rPr>
                <w:rFonts w:ascii="Microsoft YaHei" w:eastAsia="Microsoft YaHei" w:hAnsi="Microsoft YaHei" w:hint="eastAsia"/>
                <w:szCs w:val="20"/>
              </w:rPr>
              <w:t>Id</w:t>
            </w:r>
          </w:p>
        </w:tc>
        <w:tc>
          <w:tcPr>
            <w:tcW w:w="1061" w:type="dxa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1E4196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对应规格编号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C94095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1E4196" w:rsidRPr="00C4267B" w:rsidRDefault="00A75AC0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规格表中的自增编号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eneficiary Id</w:t>
            </w:r>
          </w:p>
        </w:tc>
        <w:tc>
          <w:tcPr>
            <w:tcW w:w="1061" w:type="dxa"/>
          </w:tcPr>
          <w:p w:rsidR="006D4948" w:rsidRPr="00C4267B" w:rsidRDefault="00BA39D9" w:rsidP="00D80596">
            <w:pPr>
              <w:tabs>
                <w:tab w:val="left" w:pos="672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D7FEF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B454B7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保险受益人编号，通常是</w:t>
            </w:r>
            <w:r w:rsidR="00951A46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雇主</w:t>
            </w:r>
          </w:p>
        </w:tc>
      </w:tr>
      <w:tr w:rsidR="0008399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D77776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S</w:t>
            </w:r>
            <w:r w:rsidR="00D10350" w:rsidRPr="00C4267B">
              <w:rPr>
                <w:rFonts w:ascii="Microsoft YaHei" w:eastAsia="Microsoft YaHei" w:hAnsi="Microsoft YaHei"/>
                <w:color w:val="000000"/>
                <w:szCs w:val="20"/>
              </w:rPr>
              <w:t>ta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="00D10350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u</w:t>
            </w:r>
            <w:r w:rsidR="006D4948" w:rsidRPr="00C4267B">
              <w:rPr>
                <w:rFonts w:ascii="Microsoft YaHei" w:eastAsia="Microsoft YaHei" w:hAnsi="Microsoft YaHei"/>
                <w:color w:val="000000"/>
                <w:szCs w:val="20"/>
              </w:rPr>
              <w:t>s</w:t>
            </w:r>
          </w:p>
        </w:tc>
        <w:tc>
          <w:tcPr>
            <w:tcW w:w="1061" w:type="dxa"/>
          </w:tcPr>
          <w:p w:rsidR="006D4948" w:rsidRPr="00C4267B" w:rsidRDefault="006D4948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状态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6D4948" w:rsidRPr="00C4267B" w:rsidRDefault="00EB3375" w:rsidP="00D8059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6D4948" w:rsidRPr="00C4267B" w:rsidRDefault="00DC19DE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D4948" w:rsidRPr="00C4267B" w:rsidRDefault="006D4948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已出单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  <w:p w:rsidR="00362128" w:rsidRPr="00C4267B" w:rsidRDefault="00362128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已通知：1</w:t>
            </w:r>
          </w:p>
          <w:p w:rsidR="007614A9" w:rsidRPr="00C4267B" w:rsidRDefault="007614A9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出单失败：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2</w:t>
            </w:r>
          </w:p>
          <w:p w:rsidR="006D4948" w:rsidRPr="00C4267B" w:rsidRDefault="007614A9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</w:t>
            </w:r>
            <w:r w:rsidR="006D494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取消：</w:t>
            </w:r>
            <w:r w:rsidR="00362128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</w:t>
            </w:r>
          </w:p>
          <w:p w:rsidR="00215313" w:rsidRPr="00C4267B" w:rsidRDefault="00215313" w:rsidP="0036212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参见此表备注</w:t>
            </w:r>
          </w:p>
        </w:tc>
      </w:tr>
      <w:tr w:rsidR="007614A9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Desc</w:t>
            </w:r>
          </w:p>
        </w:tc>
        <w:tc>
          <w:tcPr>
            <w:tcW w:w="1061" w:type="dxa"/>
          </w:tcPr>
          <w:p w:rsidR="007614A9" w:rsidRPr="00C4267B" w:rsidRDefault="007614A9" w:rsidP="00D80596">
            <w:pPr>
              <w:tabs>
                <w:tab w:val="left" w:pos="448"/>
              </w:tabs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保单描述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7614A9" w:rsidRPr="00C4267B" w:rsidRDefault="007614A9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D7777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varchar(50)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7614A9" w:rsidRPr="00C4267B" w:rsidRDefault="00D33324" w:rsidP="007614A9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保单的描述信息。例如：出单失败的原因。</w:t>
            </w:r>
          </w:p>
        </w:tc>
      </w:tr>
      <w:tr w:rsidR="000227CC" w:rsidRPr="00C4267B" w:rsidTr="001E419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remark</w:t>
            </w:r>
          </w:p>
        </w:tc>
        <w:tc>
          <w:tcPr>
            <w:tcW w:w="1061" w:type="dxa"/>
          </w:tcPr>
          <w:p w:rsidR="000227CC" w:rsidRPr="000227CC" w:rsidRDefault="000227CC" w:rsidP="00D80596">
            <w:pPr>
              <w:tabs>
                <w:tab w:val="left" w:pos="448"/>
              </w:tabs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用户填写的保单信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227CC" w:rsidRPr="000227CC" w:rsidRDefault="000227CC" w:rsidP="00D8059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lastRenderedPageBreak/>
              <w:t>No</w:t>
            </w:r>
          </w:p>
        </w:tc>
        <w:tc>
          <w:tcPr>
            <w:tcW w:w="1082" w:type="dxa"/>
          </w:tcPr>
          <w:p w:rsidR="000227CC" w:rsidRPr="00C4267B" w:rsidRDefault="000227CC" w:rsidP="00D8059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D77776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Varchar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（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2048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227CC" w:rsidRPr="000227CC" w:rsidRDefault="000227CC" w:rsidP="007614A9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Json</w:t>
            </w:r>
            <w:r>
              <w:rPr>
                <w:rFonts w:ascii="Microsoft YaHei" w:eastAsiaTheme="minorEastAsia" w:hAnsi="Microsoft YaHei" w:hint="eastAsia"/>
                <w:color w:val="000000"/>
                <w:szCs w:val="20"/>
              </w:rPr>
              <w:t>对象</w:t>
            </w:r>
          </w:p>
        </w:tc>
      </w:tr>
    </w:tbl>
    <w:p w:rsidR="00CC785F" w:rsidRPr="00C4267B" w:rsidRDefault="00DC19DE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lastRenderedPageBreak/>
        <w:t>备注：Status字段，生成记录默认1。生成记录同时通知对应的保险经理需要出单。</w:t>
      </w:r>
      <w:r w:rsidR="00A953E6" w:rsidRPr="00C4267B">
        <w:rPr>
          <w:rFonts w:ascii="Microsoft YaHei" w:eastAsia="Microsoft YaHei" w:hAnsi="Microsoft YaHei" w:hint="eastAsia"/>
          <w:szCs w:val="20"/>
        </w:rPr>
        <w:t>保险经理收到通知后，需要保证保单第二天</w:t>
      </w:r>
      <w:r w:rsidR="00606EC1" w:rsidRPr="00C4267B">
        <w:rPr>
          <w:rFonts w:ascii="Microsoft YaHei" w:eastAsia="Microsoft YaHei" w:hAnsi="Microsoft YaHei" w:hint="eastAsia"/>
          <w:szCs w:val="20"/>
        </w:rPr>
        <w:t>生效。</w:t>
      </w:r>
      <w:r w:rsidR="00A146E6" w:rsidRPr="00C4267B">
        <w:rPr>
          <w:rFonts w:ascii="Microsoft YaHei" w:eastAsia="Microsoft YaHei" w:hAnsi="Microsoft YaHei" w:hint="eastAsia"/>
          <w:szCs w:val="20"/>
        </w:rPr>
        <w:t>并且需要操作保单状态反馈给平台。</w:t>
      </w:r>
    </w:p>
    <w:p w:rsidR="00D275E6" w:rsidRPr="00C4267B" w:rsidRDefault="00D275E6" w:rsidP="00D275E6">
      <w:pPr>
        <w:rPr>
          <w:rFonts w:ascii="Microsoft YaHei" w:eastAsia="Microsoft YaHei" w:hAnsi="Microsoft YaHei"/>
        </w:rPr>
      </w:pPr>
    </w:p>
    <w:p w:rsidR="003952DE" w:rsidRPr="00C4267B" w:rsidRDefault="00D42DAC" w:rsidP="003952DE">
      <w:pPr>
        <w:pStyle w:val="2"/>
        <w:rPr>
          <w:rFonts w:ascii="Microsoft YaHei" w:eastAsia="Microsoft YaHei" w:hAnsi="Microsoft YaHei"/>
        </w:rPr>
      </w:pPr>
      <w:bookmarkStart w:id="22" w:name="_Toc467877195"/>
      <w:r w:rsidRPr="00C4267B">
        <w:rPr>
          <w:rFonts w:ascii="Microsoft YaHei" w:eastAsia="Microsoft YaHei" w:hAnsi="Microsoft YaHei"/>
        </w:rPr>
        <w:t>RedEnvelope</w:t>
      </w:r>
      <w:bookmarkEnd w:id="22"/>
    </w:p>
    <w:p w:rsidR="00D42DAC" w:rsidRPr="00C4267B" w:rsidRDefault="00D42DAC" w:rsidP="00D42DAC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红包表，用于记录红包</w:t>
      </w:r>
      <w:r w:rsidR="00596CE5" w:rsidRPr="00C4267B">
        <w:rPr>
          <w:rFonts w:ascii="Microsoft YaHei" w:eastAsia="Microsoft YaHei" w:hAnsi="Microsoft YaHei" w:hint="eastAsia"/>
        </w:rPr>
        <w:t>种类</w:t>
      </w:r>
      <w:r w:rsidR="008407BC" w:rsidRPr="00C4267B">
        <w:rPr>
          <w:rFonts w:ascii="Microsoft YaHei" w:eastAsia="Microsoft YaHei" w:hAnsi="Microsoft YaHei" w:hint="eastAsia"/>
        </w:rPr>
        <w:t>、规格</w:t>
      </w:r>
      <w:r w:rsidR="00596CE5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BF2C6D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EA5F33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061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A5F33" w:rsidRPr="00C4267B" w:rsidRDefault="00EA5F3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红包中文名字</w:t>
            </w:r>
          </w:p>
        </w:tc>
      </w:tr>
      <w:tr w:rsidR="00BF2C6D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hideMark/>
          </w:tcPr>
          <w:p w:rsidR="00BF2C6D" w:rsidRPr="00C4267B" w:rsidRDefault="00BF2C6D" w:rsidP="00152B46">
            <w:pPr>
              <w:rPr>
                <w:rFonts w:ascii="Microsoft YaHei" w:eastAsia="Microsoft YaHei" w:hAnsi="Microsoft YaHei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BF2C6D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252BA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BF2C6D" w:rsidRPr="00C4267B" w:rsidRDefault="00F51A03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注册</w:t>
            </w:r>
            <w:r w:rsidR="00252BA9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红包：1</w:t>
            </w:r>
          </w:p>
        </w:tc>
      </w:tr>
      <w:tr w:rsidR="0086391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Amount</w:t>
            </w:r>
          </w:p>
        </w:tc>
        <w:tc>
          <w:tcPr>
            <w:tcW w:w="1061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金额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0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3910" w:rsidRPr="00C4267B" w:rsidRDefault="00DF2E1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红包金额</w:t>
            </w:r>
          </w:p>
        </w:tc>
      </w:tr>
      <w:tr w:rsidR="00862847" w:rsidRPr="001878EF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Ratio</w:t>
            </w:r>
          </w:p>
        </w:tc>
        <w:tc>
          <w:tcPr>
            <w:tcW w:w="1061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比例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NO</w:t>
            </w:r>
          </w:p>
        </w:tc>
        <w:tc>
          <w:tcPr>
            <w:tcW w:w="1082" w:type="dxa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/>
                <w:color w:val="FF0000"/>
                <w:szCs w:val="20"/>
              </w:rPr>
              <w:t>1</w:t>
            </w: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，1：50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2，1：100</w:t>
            </w:r>
          </w:p>
          <w:p w:rsidR="00862847" w:rsidRPr="001878EF" w:rsidRDefault="00862847" w:rsidP="00152B46">
            <w:pPr>
              <w:rPr>
                <w:rFonts w:ascii="Microsoft YaHei" w:eastAsia="Microsoft YaHei" w:hAnsi="Microsoft YaHei"/>
                <w:color w:val="FF0000"/>
                <w:szCs w:val="20"/>
              </w:rPr>
            </w:pPr>
            <w:r w:rsidRPr="001878EF">
              <w:rPr>
                <w:rFonts w:ascii="Microsoft YaHei" w:eastAsia="Microsoft YaHei" w:hAnsi="Microsoft YaHei" w:hint="eastAsia"/>
                <w:color w:val="FF0000"/>
                <w:szCs w:val="20"/>
              </w:rPr>
              <w:t>3，1：1000</w:t>
            </w:r>
          </w:p>
        </w:tc>
      </w:tr>
    </w:tbl>
    <w:p w:rsidR="003952DE" w:rsidRDefault="00426E38" w:rsidP="00426E38">
      <w:pPr>
        <w:pStyle w:val="2"/>
      </w:pPr>
      <w:r>
        <w:rPr>
          <w:rFonts w:hint="eastAsia"/>
        </w:rPr>
        <w:t>RedUserRe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426E38" w:rsidRPr="00C4267B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C4267B" w:rsidRDefault="00426E38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自增长数字</w:t>
            </w: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RedId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红包编号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用户</w:t>
            </w: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</w:tr>
      <w:tr w:rsidR="00426E38" w:rsidRPr="001878EF" w:rsidTr="00426E38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ExpireAt</w:t>
            </w:r>
          </w:p>
        </w:tc>
        <w:tc>
          <w:tcPr>
            <w:tcW w:w="1061" w:type="dxa"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过期时间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26E38" w:rsidRPr="001878EF" w:rsidRDefault="00426E38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DateTime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426E38" w:rsidRPr="001878EF" w:rsidRDefault="001878EF" w:rsidP="001878EF">
            <w:pPr>
              <w:rPr>
                <w:rFonts w:ascii="Microsoft YaHei" w:eastAsiaTheme="minorEastAsia" w:hAnsi="Microsoft YaHei" w:hint="eastAsia"/>
                <w:color w:val="000000"/>
                <w:szCs w:val="20"/>
              </w:rPr>
            </w:pPr>
            <w:r w:rsidRPr="001878EF">
              <w:rPr>
                <w:rFonts w:ascii="Microsoft YaHei" w:eastAsiaTheme="minorEastAsia" w:hAnsi="Microsoft YaHei" w:hint="eastAsia"/>
                <w:color w:val="000000"/>
                <w:szCs w:val="20"/>
              </w:rPr>
              <w:t>Yyyymmddhhmmss</w:t>
            </w:r>
          </w:p>
        </w:tc>
      </w:tr>
    </w:tbl>
    <w:p w:rsidR="00426E38" w:rsidRPr="00426E38" w:rsidRDefault="00426E38" w:rsidP="00426E38"/>
    <w:p w:rsidR="00057206" w:rsidRPr="00C4267B" w:rsidRDefault="00FF3C27" w:rsidP="00057206">
      <w:pPr>
        <w:pStyle w:val="2"/>
        <w:rPr>
          <w:rFonts w:ascii="Microsoft YaHei" w:eastAsia="Microsoft YaHei" w:hAnsi="Microsoft YaHei"/>
        </w:rPr>
      </w:pPr>
      <w:bookmarkStart w:id="23" w:name="_Toc467877196"/>
      <w:r w:rsidRPr="00C4267B">
        <w:rPr>
          <w:rFonts w:ascii="Microsoft YaHei" w:eastAsia="Microsoft YaHei" w:hAnsi="Microsoft YaHei" w:hint="eastAsia"/>
        </w:rPr>
        <w:t>Hint</w:t>
      </w:r>
      <w:bookmarkEnd w:id="23"/>
    </w:p>
    <w:p w:rsidR="00057206" w:rsidRPr="00C4267B" w:rsidRDefault="00057206" w:rsidP="00057206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提示表，用于帮助、须知、提示等信息。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57206" w:rsidRPr="00C4267B" w:rsidRDefault="00057206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05720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lastRenderedPageBreak/>
              <w:t>Name</w:t>
            </w:r>
          </w:p>
        </w:tc>
        <w:tc>
          <w:tcPr>
            <w:tcW w:w="1061" w:type="dxa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057206" w:rsidRPr="00C4267B" w:rsidRDefault="00384BE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05720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varchar(30)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05720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提示名字</w:t>
            </w:r>
          </w:p>
        </w:tc>
      </w:tr>
      <w:tr w:rsidR="004B20B6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4B20B6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4B20B6" w:rsidRPr="00C4267B" w:rsidRDefault="0098115C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4B20B6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帮助：1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须知：2</w:t>
            </w:r>
          </w:p>
          <w:p w:rsidR="00E0071D" w:rsidRPr="00C4267B" w:rsidRDefault="00E0071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提示：3</w:t>
            </w:r>
          </w:p>
        </w:tc>
      </w:tr>
      <w:tr w:rsidR="00D6318E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ext</w:t>
            </w:r>
          </w:p>
        </w:tc>
        <w:tc>
          <w:tcPr>
            <w:tcW w:w="1061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内容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对应的文字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318E" w:rsidRPr="00C4267B" w:rsidRDefault="001B1B4D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文字内容</w:t>
            </w:r>
          </w:p>
        </w:tc>
      </w:tr>
    </w:tbl>
    <w:p w:rsidR="00C866A7" w:rsidRPr="00C4267B" w:rsidRDefault="00C866A7" w:rsidP="00D275E6">
      <w:pPr>
        <w:rPr>
          <w:rFonts w:ascii="Microsoft YaHei" w:eastAsia="Microsoft YaHei" w:hAnsi="Microsoft YaHei"/>
        </w:rPr>
      </w:pPr>
    </w:p>
    <w:p w:rsidR="00AD7CCA" w:rsidRPr="00C4267B" w:rsidRDefault="00AD7CCA" w:rsidP="00D275E6">
      <w:pPr>
        <w:rPr>
          <w:rFonts w:ascii="Microsoft YaHei" w:eastAsia="Microsoft YaHei" w:hAnsi="Microsoft YaHei"/>
        </w:rPr>
      </w:pPr>
    </w:p>
    <w:p w:rsidR="00AD7CCA" w:rsidRPr="00C4267B" w:rsidRDefault="003A1CE0" w:rsidP="00AD7CCA">
      <w:pPr>
        <w:pStyle w:val="2"/>
        <w:rPr>
          <w:rFonts w:ascii="Microsoft YaHei" w:eastAsia="Microsoft YaHei" w:hAnsi="Microsoft YaHei"/>
        </w:rPr>
      </w:pPr>
      <w:bookmarkStart w:id="24" w:name="_Toc467877197"/>
      <w:r w:rsidRPr="00C4267B">
        <w:rPr>
          <w:rFonts w:ascii="Microsoft YaHei" w:eastAsia="Microsoft YaHei" w:hAnsi="Microsoft YaHei"/>
        </w:rPr>
        <w:t>M</w:t>
      </w:r>
      <w:r w:rsidRPr="00C4267B">
        <w:rPr>
          <w:rFonts w:ascii="Microsoft YaHei" w:eastAsia="Microsoft YaHei" w:hAnsi="Microsoft YaHei" w:hint="eastAsia"/>
        </w:rPr>
        <w:t>essage</w:t>
      </w:r>
      <w:bookmarkEnd w:id="24"/>
    </w:p>
    <w:p w:rsidR="00AD7CCA" w:rsidRPr="00C4267B" w:rsidRDefault="003A1CE0" w:rsidP="00AD7CCA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消息</w:t>
      </w:r>
      <w:r w:rsidR="00AD7CCA" w:rsidRPr="00C4267B">
        <w:rPr>
          <w:rFonts w:ascii="Microsoft YaHei" w:eastAsia="Microsoft YaHei" w:hAnsi="Microsoft YaHei" w:hint="eastAsia"/>
        </w:rPr>
        <w:t>表，</w:t>
      </w:r>
      <w:r w:rsidRPr="00C4267B">
        <w:rPr>
          <w:rFonts w:ascii="Microsoft YaHei" w:eastAsia="Microsoft YaHei" w:hAnsi="Microsoft YaHei" w:hint="eastAsia"/>
        </w:rPr>
        <w:t>各种消息</w:t>
      </w:r>
      <w:r w:rsidR="00AD7CCA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082"/>
        <w:gridCol w:w="2126"/>
        <w:gridCol w:w="1843"/>
      </w:tblGrid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3A1CE0" w:rsidRPr="00C4267B" w:rsidRDefault="003A1CE0" w:rsidP="00152B46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Type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类型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760899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tiny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系统消息：1</w:t>
            </w:r>
          </w:p>
          <w:p w:rsidR="0066183B" w:rsidRPr="00C4267B" w:rsidRDefault="0066183B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用户消息：2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FromId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发送消息用户编号</w:t>
            </w:r>
          </w:p>
          <w:p w:rsidR="00193B3E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系统发送：0</w:t>
            </w:r>
          </w:p>
        </w:tc>
      </w:tr>
      <w:tr w:rsidR="003A1CE0" w:rsidRPr="00C4267B" w:rsidTr="00152B46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ToId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接收用户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193B3E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YES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接收消息用户编号</w:t>
            </w:r>
          </w:p>
        </w:tc>
      </w:tr>
      <w:tr w:rsidR="003A1CE0" w:rsidRPr="00C4267B" w:rsidTr="003A1CE0">
        <w:trPr>
          <w:trHeight w:val="416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M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essage</w:t>
            </w:r>
          </w:p>
        </w:tc>
        <w:tc>
          <w:tcPr>
            <w:tcW w:w="1061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消息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varchar(255)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3A1CE0" w:rsidRPr="00C4267B" w:rsidRDefault="003A1CE0" w:rsidP="00152B46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</w:tr>
    </w:tbl>
    <w:p w:rsidR="003A1CE0" w:rsidRPr="00C4267B" w:rsidRDefault="003A1CE0" w:rsidP="00AD7CCA">
      <w:pPr>
        <w:rPr>
          <w:rFonts w:ascii="Microsoft YaHei" w:eastAsia="Microsoft YaHei" w:hAnsi="Microsoft YaHei"/>
        </w:rPr>
      </w:pPr>
    </w:p>
    <w:p w:rsidR="008F3D98" w:rsidRPr="00C4267B" w:rsidRDefault="008F3D98" w:rsidP="008F3D98">
      <w:pPr>
        <w:pStyle w:val="2"/>
        <w:rPr>
          <w:rFonts w:ascii="Microsoft YaHei" w:eastAsia="Microsoft YaHei" w:hAnsi="Microsoft YaHei"/>
        </w:rPr>
      </w:pPr>
      <w:bookmarkStart w:id="25" w:name="_Toc467877198"/>
      <w:r w:rsidRPr="00C4267B">
        <w:rPr>
          <w:rFonts w:ascii="Microsoft YaHei" w:eastAsia="Microsoft YaHei" w:hAnsi="Microsoft YaHei"/>
        </w:rPr>
        <w:t>ID</w:t>
      </w:r>
      <w:r w:rsidR="00FF212C" w:rsidRPr="00C4267B">
        <w:rPr>
          <w:rFonts w:ascii="Microsoft YaHei" w:eastAsia="Microsoft YaHei" w:hAnsi="Microsoft YaHei" w:hint="eastAsia"/>
        </w:rPr>
        <w:t>Image</w:t>
      </w:r>
      <w:bookmarkEnd w:id="25"/>
    </w:p>
    <w:p w:rsidR="008F3D98" w:rsidRPr="00C4267B" w:rsidRDefault="00FF212C" w:rsidP="008F3D98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身份证图片</w:t>
      </w:r>
      <w:r w:rsidR="0070240F" w:rsidRPr="00C4267B">
        <w:rPr>
          <w:rFonts w:ascii="Microsoft YaHei" w:eastAsia="Microsoft YaHei" w:hAnsi="Microsoft YaHei" w:hint="eastAsia"/>
        </w:rPr>
        <w:t>表</w:t>
      </w:r>
      <w:r w:rsidR="008F3D98" w:rsidRPr="00C4267B">
        <w:rPr>
          <w:rFonts w:ascii="Microsoft YaHei" w:eastAsia="Microsoft YaHei" w:hAnsi="Microsoft YaHei" w:hint="eastAsia"/>
        </w:rPr>
        <w:t>。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8F3D98" w:rsidRPr="00C4267B" w:rsidRDefault="008F3D98" w:rsidP="008F3D9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8F3D98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8F3D98" w:rsidRPr="00C4267B" w:rsidRDefault="008F3D98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FF212C" w:rsidRPr="00C4267B" w:rsidTr="000C7539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I</w:t>
            </w:r>
            <w:r w:rsidRPr="00C4267B">
              <w:rPr>
                <w:rFonts w:ascii="Microsoft YaHei" w:eastAsia="Microsoft YaHei" w:hAnsi="Microsoft YaHei"/>
                <w:strike/>
                <w:color w:val="FF0000"/>
                <w:szCs w:val="20"/>
              </w:rPr>
              <w:t>d</w:t>
            </w: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Card</w:t>
            </w:r>
          </w:p>
        </w:tc>
        <w:tc>
          <w:tcPr>
            <w:tcW w:w="1061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NO</w:t>
            </w:r>
          </w:p>
        </w:tc>
        <w:tc>
          <w:tcPr>
            <w:tcW w:w="1436" w:type="dxa"/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身份证号码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varchar(18)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F212C" w:rsidRPr="00C4267B" w:rsidRDefault="00FF212C" w:rsidP="008F3D98">
            <w:pPr>
              <w:rPr>
                <w:rFonts w:ascii="Microsoft YaHei" w:eastAsia="Microsoft YaHei" w:hAnsi="Microsoft YaHei"/>
                <w:strike/>
                <w:color w:val="FF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strike/>
                <w:color w:val="FF0000"/>
                <w:szCs w:val="20"/>
              </w:rPr>
              <w:t>18位身份证号</w:t>
            </w:r>
          </w:p>
        </w:tc>
      </w:tr>
      <w:tr w:rsidR="00D6493B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UserId</w:t>
            </w:r>
          </w:p>
        </w:tc>
        <w:tc>
          <w:tcPr>
            <w:tcW w:w="1061" w:type="dxa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D6493B" w:rsidRPr="00C4267B" w:rsidRDefault="00B42334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用户编号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D6493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D6493B" w:rsidRPr="00C4267B" w:rsidRDefault="00CA788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User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</w:t>
            </w:r>
            <w:r w:rsidR="00D6493B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对应用户编号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Face</w:t>
            </w:r>
          </w:p>
        </w:tc>
        <w:tc>
          <w:tcPr>
            <w:tcW w:w="1061" w:type="dxa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正面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</w:t>
            </w:r>
            <w:r w:rsidR="00E670AE"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45F75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身份证正面</w:t>
            </w:r>
          </w:p>
        </w:tc>
      </w:tr>
      <w:tr w:rsidR="00E45F75" w:rsidRPr="00C4267B" w:rsidTr="00CE3E6B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641B53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/>
                <w:color w:val="000000"/>
                <w:szCs w:val="20"/>
              </w:rPr>
              <w:t>B</w:t>
            </w: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ack</w:t>
            </w:r>
          </w:p>
        </w:tc>
        <w:tc>
          <w:tcPr>
            <w:tcW w:w="1061" w:type="dxa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背面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CE3E6B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E45F75" w:rsidRPr="00C4267B" w:rsidRDefault="00E670AE" w:rsidP="008F3D98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身份证背面</w:t>
            </w:r>
          </w:p>
        </w:tc>
      </w:tr>
    </w:tbl>
    <w:p w:rsidR="003A1CE0" w:rsidRDefault="003A1CE0" w:rsidP="00AD7CCA">
      <w:pPr>
        <w:rPr>
          <w:rFonts w:ascii="Microsoft YaHei" w:eastAsia="Microsoft YaHei" w:hAnsi="Microsoft YaHei"/>
        </w:rPr>
      </w:pPr>
    </w:p>
    <w:p w:rsidR="00641B53" w:rsidRDefault="00641B53" w:rsidP="00AD7CCA">
      <w:pPr>
        <w:rPr>
          <w:rFonts w:ascii="Microsoft YaHei" w:eastAsia="Microsoft YaHei" w:hAnsi="Microsoft YaHei"/>
        </w:rPr>
      </w:pPr>
    </w:p>
    <w:p w:rsidR="00641B53" w:rsidRPr="00641B53" w:rsidRDefault="00641B53" w:rsidP="00641B53">
      <w:pPr>
        <w:pStyle w:val="2"/>
        <w:rPr>
          <w:rFonts w:ascii="Microsoft YaHei" w:eastAsia="Microsoft YaHei" w:hAnsi="Microsoft YaHei"/>
        </w:rPr>
      </w:pPr>
      <w:r w:rsidRPr="00641B53">
        <w:rPr>
          <w:rFonts w:ascii="Microsoft YaHei" w:eastAsia="Microsoft YaHei" w:hAnsi="Microsoft YaHei"/>
        </w:rPr>
        <w:t>Medical</w:t>
      </w:r>
    </w:p>
    <w:p w:rsidR="00641B53" w:rsidRPr="00CB47AF" w:rsidRDefault="00641B53" w:rsidP="00641B53">
      <w:pPr>
        <w:rPr>
          <w:rFonts w:ascii="Microsoft YaHei" w:eastAsia="Microsoft YaHei" w:hAnsi="Microsoft YaHei"/>
          <w:color w:val="000000" w:themeColor="text1"/>
          <w:szCs w:val="20"/>
        </w:rPr>
      </w:pPr>
      <w:r>
        <w:rPr>
          <w:rFonts w:ascii="Microsoft YaHei" w:eastAsia="Microsoft YaHei" w:hAnsi="Microsoft YaHei" w:hint="eastAsia"/>
          <w:color w:val="000000" w:themeColor="text1"/>
          <w:szCs w:val="20"/>
        </w:rPr>
        <w:t>体检图片表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465"/>
        <w:gridCol w:w="1061"/>
        <w:gridCol w:w="1080"/>
        <w:gridCol w:w="1436"/>
        <w:gridCol w:w="1772"/>
        <w:gridCol w:w="1843"/>
      </w:tblGrid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641B53" w:rsidRPr="00C4267B" w:rsidRDefault="00641B53" w:rsidP="00DA5FEE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061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641B53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Page1</w:t>
            </w:r>
          </w:p>
        </w:tc>
        <w:tc>
          <w:tcPr>
            <w:tcW w:w="1061" w:type="dxa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641B53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641B53" w:rsidRPr="00C4267B" w:rsidRDefault="007358DB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</w:t>
            </w:r>
            <w:r w:rsidR="00F30225">
              <w:rPr>
                <w:rFonts w:ascii="Microsoft YaHei" w:eastAsia="Microsoft YaHei" w:hAnsi="Microsoft YaHei" w:hint="eastAsia"/>
                <w:color w:val="000000"/>
                <w:szCs w:val="20"/>
              </w:rPr>
              <w:t>照片</w:t>
            </w:r>
            <w:r w:rsidR="00F71ED2">
              <w:rPr>
                <w:rFonts w:ascii="Microsoft YaHei" w:eastAsia="Microsoft YaHei" w:hAnsi="Microsoft YaHei" w:hint="eastAsia"/>
                <w:color w:val="000000"/>
                <w:szCs w:val="20"/>
              </w:rPr>
              <w:t>1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Page2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体检照片2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体检单照片2</w:t>
            </w:r>
          </w:p>
        </w:tc>
      </w:tr>
      <w:tr w:rsidR="00F71ED2" w:rsidRPr="00C4267B" w:rsidTr="00DA5FEE">
        <w:trPr>
          <w:trHeight w:val="270"/>
        </w:trPr>
        <w:tc>
          <w:tcPr>
            <w:tcW w:w="1465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Page3</w:t>
            </w:r>
          </w:p>
        </w:tc>
        <w:tc>
          <w:tcPr>
            <w:tcW w:w="1061" w:type="dxa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体检照片3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436" w:type="dxa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图片base64</w:t>
            </w:r>
          </w:p>
        </w:tc>
        <w:tc>
          <w:tcPr>
            <w:tcW w:w="1772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Pr="00C4267B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blob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</w:tcPr>
          <w:p w:rsidR="00F71ED2" w:rsidRDefault="00F71ED2" w:rsidP="00DA5FEE">
            <w:pPr>
              <w:rPr>
                <w:rFonts w:ascii="Microsoft YaHei" w:eastAsia="Microsoft YaHei" w:hAnsi="Microsoft YaHei"/>
                <w:color w:val="000000"/>
                <w:szCs w:val="20"/>
              </w:rPr>
            </w:pPr>
            <w:r>
              <w:rPr>
                <w:rFonts w:ascii="Microsoft YaHei" w:eastAsia="Microsoft YaHei" w:hAnsi="Microsoft YaHei" w:hint="eastAsia"/>
                <w:color w:val="000000"/>
                <w:szCs w:val="20"/>
              </w:rPr>
              <w:t>体检单照片3</w:t>
            </w:r>
          </w:p>
        </w:tc>
      </w:tr>
    </w:tbl>
    <w:p w:rsidR="00641B53" w:rsidRDefault="00641B53" w:rsidP="00AD7CCA">
      <w:pPr>
        <w:rPr>
          <w:rFonts w:ascii="Microsoft YaHei" w:eastAsiaTheme="minorEastAsia" w:hAnsi="Microsoft YaHei" w:hint="eastAsia"/>
          <w:color w:val="000000" w:themeColor="text1"/>
          <w:szCs w:val="20"/>
        </w:rPr>
      </w:pPr>
    </w:p>
    <w:p w:rsidR="00E941CB" w:rsidRDefault="00E941CB" w:rsidP="00E941CB">
      <w:pPr>
        <w:pStyle w:val="2"/>
      </w:pPr>
      <w:r>
        <w:t>S</w:t>
      </w:r>
      <w:r>
        <w:rPr>
          <w:rFonts w:hint="eastAsia"/>
        </w:rPr>
        <w:t>ervPrice</w:t>
      </w:r>
    </w:p>
    <w:p w:rsidR="0019106A" w:rsidRDefault="0019106A" w:rsidP="0019106A">
      <w:r>
        <w:rPr>
          <w:rFonts w:hint="eastAsia"/>
        </w:rPr>
        <w:t>记录服务价格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19106A" w:rsidRPr="00C4267B" w:rsidTr="0019106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</w:t>
            </w: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d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C4267B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19106A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自增编号</w:t>
            </w: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服务类型名称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Varchar(16)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</w:tr>
      <w:tr w:rsidR="0019106A" w:rsidRPr="00C4267B" w:rsidTr="0019106A">
        <w:trPr>
          <w:trHeight w:val="270"/>
        </w:trPr>
        <w:tc>
          <w:tcPr>
            <w:tcW w:w="12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服务价格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No</w:t>
            </w:r>
          </w:p>
        </w:tc>
        <w:tc>
          <w:tcPr>
            <w:tcW w:w="10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06A" w:rsidRPr="0019106A" w:rsidRDefault="0019106A" w:rsidP="0019106A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Default="0019106A" w:rsidP="0019106A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19106A" w:rsidRPr="0019106A" w:rsidRDefault="0019106A" w:rsidP="00F371A3">
            <w:pPr>
              <w:jc w:val="center"/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</w:pPr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单位</w:t>
            </w:r>
            <w:r w:rsidR="00F371A3"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分</w:t>
            </w:r>
          </w:p>
        </w:tc>
      </w:tr>
    </w:tbl>
    <w:p w:rsidR="0019106A" w:rsidRDefault="0019106A" w:rsidP="0019106A"/>
    <w:p w:rsidR="0019106A" w:rsidRDefault="0019106A" w:rsidP="0019106A">
      <w:r>
        <w:rPr>
          <w:rFonts w:hint="eastAsia"/>
        </w:rPr>
        <w:t>服务及价格</w:t>
      </w:r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19106A" w:rsidTr="0019106A">
        <w:tc>
          <w:tcPr>
            <w:tcW w:w="2906" w:type="dxa"/>
          </w:tcPr>
          <w:p w:rsidR="0019106A" w:rsidRDefault="0019106A" w:rsidP="0019106A">
            <w:r>
              <w:t>I</w:t>
            </w:r>
            <w:r>
              <w:rPr>
                <w:rFonts w:hint="eastAsia"/>
              </w:rPr>
              <w:t>d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servName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ascii="Microsoft YaHei" w:eastAsiaTheme="minorEastAsia" w:hAnsi="Microsoft YaHei" w:hint="eastAsia"/>
                <w:b/>
                <w:color w:val="000000"/>
                <w:szCs w:val="20"/>
              </w:rPr>
              <w:t>servPrice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1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基本保障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68</w:t>
            </w:r>
          </w:p>
        </w:tc>
      </w:tr>
      <w:tr w:rsidR="0019106A" w:rsidTr="0019106A">
        <w:tc>
          <w:tcPr>
            <w:tcW w:w="2906" w:type="dxa"/>
          </w:tcPr>
          <w:p w:rsidR="0019106A" w:rsidRDefault="0019106A" w:rsidP="0019106A">
            <w:r>
              <w:rPr>
                <w:rFonts w:hint="eastAsia"/>
              </w:rPr>
              <w:t>2</w:t>
            </w:r>
          </w:p>
        </w:tc>
        <w:tc>
          <w:tcPr>
            <w:tcW w:w="2907" w:type="dxa"/>
          </w:tcPr>
          <w:p w:rsidR="0019106A" w:rsidRDefault="0019106A" w:rsidP="0019106A">
            <w:r>
              <w:rPr>
                <w:rFonts w:hint="eastAsia"/>
              </w:rPr>
              <w:t>全面保障</w:t>
            </w:r>
          </w:p>
        </w:tc>
        <w:tc>
          <w:tcPr>
            <w:tcW w:w="2907" w:type="dxa"/>
          </w:tcPr>
          <w:p w:rsidR="0019106A" w:rsidRDefault="00E941CB" w:rsidP="0019106A">
            <w:r>
              <w:rPr>
                <w:rFonts w:hint="eastAsia"/>
              </w:rPr>
              <w:t>118</w:t>
            </w:r>
          </w:p>
        </w:tc>
      </w:tr>
    </w:tbl>
    <w:p w:rsidR="0019106A" w:rsidRDefault="0019106A" w:rsidP="0019106A"/>
    <w:p w:rsidR="0019106A" w:rsidRDefault="00D41511" w:rsidP="00D41511">
      <w:pPr>
        <w:pStyle w:val="2"/>
      </w:pPr>
      <w:r>
        <w:rPr>
          <w:rFonts w:hint="eastAsia"/>
        </w:rPr>
        <w:t>measPrice</w:t>
      </w:r>
    </w:p>
    <w:p w:rsidR="00D41511" w:rsidRDefault="00253E68" w:rsidP="00D41511">
      <w:r>
        <w:rPr>
          <w:rFonts w:hint="eastAsia"/>
        </w:rPr>
        <w:t>在</w:t>
      </w:r>
      <w:r>
        <w:t>”</w:t>
      </w:r>
      <w:r w:rsidR="00D41511">
        <w:rPr>
          <w:rFonts w:hint="eastAsia"/>
        </w:rPr>
        <w:t>算一算</w:t>
      </w:r>
      <w:r>
        <w:t>”</w:t>
      </w:r>
      <w:r w:rsidR="00D41511">
        <w:rPr>
          <w:rFonts w:hint="eastAsia"/>
        </w:rPr>
        <w:t>活动</w:t>
      </w:r>
      <w:r>
        <w:rPr>
          <w:rFonts w:hint="eastAsia"/>
        </w:rPr>
        <w:t>中</w:t>
      </w:r>
      <w:r>
        <w:rPr>
          <w:rFonts w:hint="eastAsia"/>
        </w:rPr>
        <w:t>,</w:t>
      </w:r>
      <w:r w:rsidR="00D41511">
        <w:rPr>
          <w:rFonts w:hint="eastAsia"/>
        </w:rPr>
        <w:t>记录</w:t>
      </w:r>
      <w:r>
        <w:rPr>
          <w:rFonts w:hint="eastAsia"/>
        </w:rPr>
        <w:t>每个用户</w:t>
      </w:r>
      <w:r w:rsidR="00D41511">
        <w:rPr>
          <w:rFonts w:hint="eastAsia"/>
        </w:rPr>
        <w:t>计算出的价格的表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C4267B" w:rsidRDefault="00D41511" w:rsidP="00426E38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自增编号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userID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用户编号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No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totalPrice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 w:rsidRPr="00D41511">
              <w:rPr>
                <w:rFonts w:hint="eastAsia"/>
              </w:rPr>
              <w:t>总价格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单位元</w:t>
            </w:r>
          </w:p>
        </w:tc>
      </w:tr>
      <w:tr w:rsidR="00D41511" w:rsidRPr="00C4267B" w:rsidTr="00426E38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createTime</w:t>
            </w:r>
          </w:p>
        </w:tc>
        <w:tc>
          <w:tcPr>
            <w:tcW w:w="1240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记录的创建时间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t>N</w:t>
            </w:r>
            <w:r>
              <w:rPr>
                <w:rFonts w:hint="eastAsia"/>
              </w:rPr>
              <w:t>o</w:t>
            </w:r>
          </w:p>
        </w:tc>
        <w:tc>
          <w:tcPr>
            <w:tcW w:w="1082" w:type="dxa"/>
          </w:tcPr>
          <w:p w:rsidR="00D41511" w:rsidRPr="00D41511" w:rsidRDefault="00D41511" w:rsidP="00426E38">
            <w:pPr>
              <w:jc w:val="center"/>
            </w:pPr>
            <w:r>
              <w:rPr>
                <w:rFonts w:hint="eastAsia"/>
              </w:rPr>
              <w:t>当前时间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  <w:r>
              <w:rPr>
                <w:rFonts w:hint="eastAsia"/>
              </w:rPr>
              <w:t>datatime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D41511" w:rsidRDefault="00D41511" w:rsidP="00426E38">
            <w:pPr>
              <w:jc w:val="center"/>
            </w:pPr>
          </w:p>
        </w:tc>
      </w:tr>
    </w:tbl>
    <w:p w:rsidR="00D41511" w:rsidRDefault="00D41511" w:rsidP="00D41511"/>
    <w:p w:rsidR="0007029A" w:rsidRDefault="0007029A" w:rsidP="0007029A">
      <w:pPr>
        <w:pStyle w:val="2"/>
        <w:rPr>
          <w:shd w:val="clear" w:color="auto" w:fill="FFFFFF"/>
        </w:rPr>
      </w:pPr>
      <w:bookmarkStart w:id="26" w:name="_Toc470029373"/>
      <w:r>
        <w:rPr>
          <w:shd w:val="clear" w:color="auto" w:fill="FFFFFF"/>
        </w:rPr>
        <w:t>Branch</w:t>
      </w:r>
      <w:bookmarkEnd w:id="26"/>
    </w:p>
    <w:p w:rsidR="0007029A" w:rsidRDefault="0007029A" w:rsidP="0007029A">
      <w:r>
        <w:rPr>
          <w:rFonts w:hint="eastAsia"/>
        </w:rPr>
        <w:t>门店表，用于记录门店信息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字段名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84821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宋体" w:hAnsi="宋体" w:cs="宋体" w:hint="eastAsia"/>
                <w:szCs w:val="20"/>
              </w:rPr>
              <w:t>允许空</w:t>
            </w: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 xml:space="preserve"> 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/>
                <w:szCs w:val="20"/>
              </w:rPr>
              <w:t>描述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Id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自增id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Name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No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Varchar(64)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tbl>
            <w:tblPr>
              <w:tblW w:w="1290" w:type="dxa"/>
              <w:shd w:val="clear" w:color="auto" w:fill="FFFFFF"/>
              <w:tblLayout w:type="fixed"/>
              <w:tblCellMar>
                <w:left w:w="0" w:type="dxa"/>
                <w:right w:w="0" w:type="dxa"/>
              </w:tblCellMar>
              <w:tblLook w:val="04A0"/>
            </w:tblPr>
            <w:tblGrid>
              <w:gridCol w:w="539"/>
              <w:gridCol w:w="751"/>
            </w:tblGrid>
            <w:tr w:rsidR="0007029A" w:rsidRPr="00E13D43" w:rsidTr="001F3B9A">
              <w:trPr>
                <w:trHeight w:val="870"/>
              </w:trPr>
              <w:tc>
                <w:tcPr>
                  <w:tcW w:w="539" w:type="dxa"/>
                  <w:shd w:val="clear" w:color="auto" w:fill="FFFFFF"/>
                  <w:hideMark/>
                </w:tcPr>
                <w:p w:rsidR="0007029A" w:rsidRPr="00E13D43" w:rsidRDefault="0007029A" w:rsidP="001F3B9A">
                  <w:pPr>
                    <w:spacing w:after="97"/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</w:p>
              </w:tc>
              <w:tc>
                <w:tcPr>
                  <w:tcW w:w="751" w:type="dxa"/>
                  <w:shd w:val="clear" w:color="auto" w:fill="FFFFFF"/>
                  <w:hideMark/>
                </w:tcPr>
                <w:p w:rsidR="0007029A" w:rsidRPr="00E13D43" w:rsidRDefault="0007029A" w:rsidP="001F3B9A">
                  <w:pPr>
                    <w:jc w:val="left"/>
                    <w:rPr>
                      <w:rFonts w:ascii="Microsoft YaHei" w:eastAsia="Microsoft YaHei" w:hAnsi="Microsoft YaHei" w:cs="宋体"/>
                      <w:szCs w:val="20"/>
                    </w:rPr>
                  </w:pPr>
                  <w:r>
                    <w:rPr>
                      <w:rFonts w:ascii="Microsoft YaHei" w:eastAsiaTheme="minorEastAsia" w:hAnsi="Microsoft YaHei" w:cs="宋体" w:hint="eastAsia"/>
                      <w:szCs w:val="20"/>
                    </w:rPr>
                    <w:t>A</w:t>
                  </w:r>
                  <w:hyperlink r:id="rId14" w:tgtFrame="_blank" w:history="1">
                    <w:r w:rsidRPr="00E13D43">
                      <w:rPr>
                        <w:rFonts w:ascii="Microsoft YaHei" w:eastAsia="Microsoft YaHei" w:hAnsi="Microsoft YaHei" w:cs="宋体"/>
                        <w:szCs w:val="20"/>
                      </w:rPr>
                      <w:t>ddress</w:t>
                    </w:r>
                  </w:hyperlink>
                </w:p>
              </w:tc>
            </w:tr>
          </w:tbl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门店地址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0702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>
              <w:rPr>
                <w:rFonts w:ascii="Microsoft YaHei" w:eastAsiaTheme="minorEastAsia" w:hAnsi="Microsoft YaHei" w:cs="宋体" w:hint="eastAsia"/>
                <w:szCs w:val="20"/>
              </w:rPr>
              <w:t>Varchar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（</w:t>
            </w:r>
            <w:r>
              <w:rPr>
                <w:rFonts w:ascii="Microsoft YaHei" w:eastAsiaTheme="minorEastAsia" w:hAnsi="Microsoft YaHei" w:cs="宋体"/>
                <w:szCs w:val="20"/>
              </w:rPr>
              <w:t>512</w:t>
            </w:r>
            <w:r>
              <w:rPr>
                <w:rFonts w:ascii="Microsoft YaHei" w:eastAsiaTheme="minorEastAsia" w:hAnsi="Microsoft YaHei" w:cs="宋体" w:hint="eastAsia"/>
                <w:szCs w:val="20"/>
              </w:rPr>
              <w:t>）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Theme="minorEastAsia" w:hAnsi="Microsoft YaHei" w:cs="宋体" w:hint="eastAsia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门店的详细地址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UserID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管理员的userID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对应user表里的userID</w:t>
            </w:r>
          </w:p>
        </w:tc>
      </w:tr>
      <w:tr w:rsidR="0007029A" w:rsidRPr="00C4267B" w:rsidTr="001F3B9A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remark</w:t>
            </w:r>
          </w:p>
        </w:tc>
        <w:tc>
          <w:tcPr>
            <w:tcW w:w="1240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备注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yes</w:t>
            </w:r>
          </w:p>
        </w:tc>
        <w:tc>
          <w:tcPr>
            <w:tcW w:w="1082" w:type="dxa"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Varchar(512)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Json对象，记录门店的一些信息（如果有）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电话号码：phone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银行卡号：</w:t>
            </w:r>
            <w:r w:rsidRPr="00E13D43">
              <w:rPr>
                <w:rFonts w:ascii="Microsoft YaHei" w:eastAsia="Microsoft YaHei" w:hAnsi="Microsoft YaHei" w:cs="宋体"/>
                <w:szCs w:val="20"/>
              </w:rPr>
              <w:t>credit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  <w:r w:rsidRPr="00E13D43">
              <w:rPr>
                <w:rFonts w:ascii="Microsoft YaHei" w:eastAsia="Microsoft YaHei" w:hAnsi="Microsoft YaHei" w:cs="宋体" w:hint="eastAsia"/>
                <w:szCs w:val="20"/>
              </w:rPr>
              <w:t>开户行名字：bank</w:t>
            </w:r>
          </w:p>
          <w:p w:rsidR="0007029A" w:rsidRPr="00E13D43" w:rsidRDefault="0007029A" w:rsidP="001F3B9A">
            <w:pPr>
              <w:jc w:val="left"/>
              <w:rPr>
                <w:rFonts w:ascii="Microsoft YaHei" w:eastAsia="Microsoft YaHei" w:hAnsi="Microsoft YaHei" w:cs="宋体"/>
                <w:szCs w:val="20"/>
              </w:rPr>
            </w:pPr>
          </w:p>
        </w:tc>
      </w:tr>
    </w:tbl>
    <w:p w:rsidR="0007029A" w:rsidRPr="00D41511" w:rsidRDefault="0007029A" w:rsidP="00D41511"/>
    <w:p w:rsidR="00641B53" w:rsidRPr="00C4267B" w:rsidRDefault="00641B53" w:rsidP="00AD7CCA">
      <w:pPr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"/>
        <w:rPr>
          <w:rFonts w:ascii="Microsoft YaHei" w:eastAsia="Microsoft YaHei" w:hAnsi="Microsoft YaHei"/>
        </w:rPr>
      </w:pPr>
      <w:bookmarkStart w:id="27" w:name="_Toc467877199"/>
      <w:r w:rsidRPr="00C4267B">
        <w:rPr>
          <w:rFonts w:ascii="Microsoft YaHei" w:eastAsia="Microsoft YaHei" w:hAnsi="Microsoft YaHei" w:hint="eastAsia"/>
        </w:rPr>
        <w:t>Dict</w:t>
      </w:r>
      <w:bookmarkEnd w:id="27"/>
    </w:p>
    <w:p w:rsidR="00272BA4" w:rsidRPr="00C4267B" w:rsidRDefault="00272BA4" w:rsidP="00272BA4">
      <w:pPr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用于解释个别字段中数字代表的含义</w:t>
      </w:r>
    </w:p>
    <w:tbl>
      <w:tblPr>
        <w:tblW w:w="86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/>
      </w:tblPr>
      <w:tblGrid>
        <w:gridCol w:w="1286"/>
        <w:gridCol w:w="1240"/>
        <w:gridCol w:w="1080"/>
        <w:gridCol w:w="1082"/>
        <w:gridCol w:w="2126"/>
        <w:gridCol w:w="1843"/>
      </w:tblGrid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lastRenderedPageBreak/>
              <w:t>字段名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>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标题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允许空</w:t>
            </w:r>
            <w:r w:rsidRPr="00C4267B">
              <w:rPr>
                <w:rFonts w:ascii="Microsoft YaHei" w:eastAsia="Microsoft YaHei" w:hAnsi="Microsoft YaHei" w:hint="eastAsia"/>
                <w:b/>
                <w:vanish/>
                <w:color w:val="000000"/>
                <w:szCs w:val="20"/>
              </w:rPr>
              <w:t xml:space="preserve"> BLE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默认值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  <w:szCs w:val="20"/>
              </w:rPr>
              <w:t>数据类型和长度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 w:cs="宋体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b/>
                <w:color w:val="000000"/>
                <w:szCs w:val="20"/>
              </w:rPr>
              <w:t>描述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Id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编号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自增数字</w:t>
            </w: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b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自增编号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columnName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字段名称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64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表名与字段名字的组合，用.分割开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value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字段中的值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int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字段中存储的值。比如0，1，2</w:t>
            </w:r>
          </w:p>
        </w:tc>
      </w:tr>
      <w:tr w:rsidR="00272BA4" w:rsidRPr="00C4267B" w:rsidTr="00272BA4">
        <w:trPr>
          <w:trHeight w:val="270"/>
        </w:trPr>
        <w:tc>
          <w:tcPr>
            <w:tcW w:w="128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810382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name</w:t>
            </w:r>
          </w:p>
        </w:tc>
        <w:tc>
          <w:tcPr>
            <w:tcW w:w="1240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代表的含义</w:t>
            </w:r>
          </w:p>
        </w:tc>
        <w:tc>
          <w:tcPr>
            <w:tcW w:w="1080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NO</w:t>
            </w:r>
          </w:p>
        </w:tc>
        <w:tc>
          <w:tcPr>
            <w:tcW w:w="1082" w:type="dxa"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</w:p>
        </w:tc>
        <w:tc>
          <w:tcPr>
            <w:tcW w:w="2126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272BA4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varchar(</w:t>
            </w: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32</w:t>
            </w:r>
            <w:r w:rsidRPr="00C4267B">
              <w:rPr>
                <w:rFonts w:ascii="Microsoft YaHei" w:eastAsia="Microsoft YaHei" w:hAnsi="Microsoft YaHei"/>
                <w:color w:val="000000"/>
                <w:szCs w:val="20"/>
              </w:rPr>
              <w:t>)</w:t>
            </w:r>
          </w:p>
        </w:tc>
        <w:tc>
          <w:tcPr>
            <w:tcW w:w="1843" w:type="dxa"/>
            <w:shd w:val="clear" w:color="auto" w:fill="auto"/>
            <w:noWrap/>
            <w:tcMar>
              <w:top w:w="10" w:type="dxa"/>
              <w:left w:w="10" w:type="dxa"/>
              <w:bottom w:w="0" w:type="dxa"/>
              <w:right w:w="10" w:type="dxa"/>
            </w:tcMar>
            <w:vAlign w:val="center"/>
            <w:hideMark/>
          </w:tcPr>
          <w:p w:rsidR="00272BA4" w:rsidRPr="00C4267B" w:rsidRDefault="00272BA4" w:rsidP="000C7539">
            <w:pPr>
              <w:jc w:val="center"/>
              <w:rPr>
                <w:rFonts w:ascii="Microsoft YaHei" w:eastAsia="Microsoft YaHei" w:hAnsi="Microsoft YaHei"/>
                <w:color w:val="000000"/>
                <w:szCs w:val="20"/>
              </w:rPr>
            </w:pPr>
            <w:r w:rsidRPr="00C4267B">
              <w:rPr>
                <w:rFonts w:ascii="Microsoft YaHei" w:eastAsia="Microsoft YaHei" w:hAnsi="Microsoft YaHei" w:hint="eastAsia"/>
                <w:color w:val="000000"/>
                <w:szCs w:val="20"/>
              </w:rPr>
              <w:t>值代表的含义。比如，已婚，未婚，保密</w:t>
            </w:r>
          </w:p>
        </w:tc>
      </w:tr>
    </w:tbl>
    <w:p w:rsidR="00272BA4" w:rsidRPr="00C4267B" w:rsidRDefault="00272BA4" w:rsidP="00CA287C">
      <w:pPr>
        <w:pStyle w:val="20"/>
        <w:ind w:firstLine="428"/>
        <w:rPr>
          <w:rFonts w:ascii="Microsoft YaHei" w:eastAsia="Microsoft YaHei" w:hAnsi="Microsoft YaHei"/>
        </w:rPr>
      </w:pPr>
    </w:p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307B94" w:rsidRPr="00C4267B" w:rsidRDefault="00272BA4" w:rsidP="00272BA4">
      <w:pPr>
        <w:pStyle w:val="3"/>
        <w:rPr>
          <w:rFonts w:ascii="Microsoft YaHei" w:eastAsia="Microsoft YaHei" w:hAnsi="Microsoft YaHei"/>
        </w:rPr>
      </w:pPr>
      <w:bookmarkStart w:id="28" w:name="_Toc467877200"/>
      <w:r w:rsidRPr="00C4267B">
        <w:rPr>
          <w:rFonts w:ascii="Microsoft YaHei" w:eastAsia="Microsoft YaHei" w:hAnsi="Microsoft YaHei" w:hint="eastAsia"/>
        </w:rPr>
        <w:t>含义</w:t>
      </w:r>
      <w:bookmarkEnd w:id="28"/>
    </w:p>
    <w:tbl>
      <w:tblPr>
        <w:tblStyle w:val="af4"/>
        <w:tblW w:w="0" w:type="auto"/>
        <w:tblLook w:val="04A0"/>
      </w:tblPr>
      <w:tblGrid>
        <w:gridCol w:w="2906"/>
        <w:gridCol w:w="2907"/>
        <w:gridCol w:w="2907"/>
      </w:tblGrid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columnName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  <w:color w:val="000000"/>
              </w:rPr>
              <w:t>value</w:t>
            </w:r>
          </w:p>
        </w:tc>
        <w:tc>
          <w:tcPr>
            <w:tcW w:w="2907" w:type="dxa"/>
          </w:tcPr>
          <w:p w:rsidR="00272BA4" w:rsidRPr="00C4267B" w:rsidRDefault="00810382" w:rsidP="00272BA4">
            <w:pPr>
              <w:pStyle w:val="20"/>
              <w:ind w:firstLineChars="0" w:firstLine="0"/>
              <w:jc w:val="left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/>
                <w:color w:val="000000"/>
              </w:rPr>
              <w:t>name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男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user.gender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女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在岗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待岗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user.workStatus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未知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0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已婚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1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未婚</w:t>
            </w:r>
          </w:p>
        </w:tc>
      </w:tr>
      <w:tr w:rsidR="00272BA4" w:rsidRPr="00C4267B" w:rsidTr="00272BA4">
        <w:tc>
          <w:tcPr>
            <w:tcW w:w="2906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/>
              </w:rPr>
              <w:t>user.marriage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2</w:t>
            </w:r>
          </w:p>
        </w:tc>
        <w:tc>
          <w:tcPr>
            <w:tcW w:w="2907" w:type="dxa"/>
          </w:tcPr>
          <w:p w:rsidR="00272BA4" w:rsidRPr="00C4267B" w:rsidRDefault="00272BA4" w:rsidP="00272BA4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保密</w:t>
            </w:r>
          </w:p>
        </w:tc>
      </w:tr>
    </w:tbl>
    <w:p w:rsidR="00272BA4" w:rsidRPr="00C4267B" w:rsidRDefault="00272BA4" w:rsidP="00272BA4">
      <w:pPr>
        <w:pStyle w:val="20"/>
        <w:ind w:firstLine="428"/>
        <w:rPr>
          <w:rFonts w:ascii="Microsoft YaHei" w:eastAsia="Microsoft YaHei" w:hAnsi="Microsoft YaHei"/>
        </w:rPr>
      </w:pPr>
    </w:p>
    <w:p w:rsidR="006D2824" w:rsidRPr="00C4267B" w:rsidRDefault="004D16D0" w:rsidP="004D16D0">
      <w:pPr>
        <w:pStyle w:val="1"/>
        <w:rPr>
          <w:rFonts w:ascii="Microsoft YaHei" w:eastAsia="Microsoft YaHei" w:hAnsi="Microsoft YaHei"/>
        </w:rPr>
      </w:pPr>
      <w:bookmarkStart w:id="29" w:name="_算法"/>
      <w:bookmarkStart w:id="30" w:name="_Toc467877201"/>
      <w:bookmarkEnd w:id="29"/>
      <w:r w:rsidRPr="00C4267B">
        <w:rPr>
          <w:rFonts w:ascii="Microsoft YaHei" w:eastAsia="Microsoft YaHei" w:hAnsi="Microsoft YaHei" w:hint="eastAsia"/>
        </w:rPr>
        <w:lastRenderedPageBreak/>
        <w:t>算法</w:t>
      </w:r>
      <w:bookmarkEnd w:id="30"/>
    </w:p>
    <w:p w:rsidR="006D4948" w:rsidRPr="00C4267B" w:rsidRDefault="00632DD5" w:rsidP="006D4948">
      <w:pPr>
        <w:pStyle w:val="2"/>
        <w:rPr>
          <w:rFonts w:ascii="Microsoft YaHei" w:eastAsia="Microsoft YaHei" w:hAnsi="Microsoft YaHei"/>
        </w:rPr>
      </w:pPr>
      <w:bookmarkStart w:id="31" w:name="_Toc467877202"/>
      <w:r w:rsidRPr="00C4267B">
        <w:rPr>
          <w:rFonts w:ascii="Microsoft YaHei" w:eastAsia="Microsoft YaHei" w:hAnsi="Microsoft YaHei" w:hint="eastAsia"/>
        </w:rPr>
        <w:t>小元“</w:t>
      </w:r>
      <w:r w:rsidR="00CA287C" w:rsidRPr="00C4267B">
        <w:rPr>
          <w:rFonts w:ascii="Microsoft YaHei" w:eastAsia="Microsoft YaHei" w:hAnsi="Microsoft YaHei"/>
        </w:rPr>
        <w:t>推荐薪资</w:t>
      </w:r>
      <w:r w:rsidRPr="00C4267B">
        <w:rPr>
          <w:rFonts w:ascii="Microsoft YaHei" w:eastAsia="Microsoft YaHei" w:hAnsi="Microsoft YaHei" w:hint="eastAsia"/>
        </w:rPr>
        <w:t>”</w:t>
      </w:r>
      <w:r w:rsidR="006D4948" w:rsidRPr="00C4267B">
        <w:rPr>
          <w:rFonts w:ascii="Microsoft YaHei" w:eastAsia="Microsoft YaHei" w:hAnsi="Microsoft YaHei" w:hint="eastAsia"/>
        </w:rPr>
        <w:t>算法</w:t>
      </w:r>
      <w:bookmarkEnd w:id="31"/>
    </w:p>
    <w:p w:rsidR="006D4948" w:rsidRPr="00C4267B" w:rsidRDefault="00CA287C" w:rsidP="006D4948">
      <w:pPr>
        <w:pStyle w:val="3"/>
        <w:rPr>
          <w:rFonts w:ascii="Microsoft YaHei" w:eastAsia="Microsoft YaHei" w:hAnsi="Microsoft YaHei"/>
        </w:rPr>
      </w:pPr>
      <w:bookmarkStart w:id="32" w:name="_Toc467877203"/>
      <w:r w:rsidRPr="00C4267B">
        <w:rPr>
          <w:rFonts w:ascii="Microsoft YaHei" w:eastAsia="Microsoft YaHei" w:hAnsi="Microsoft YaHei"/>
        </w:rPr>
        <w:t>推荐薪资</w:t>
      </w:r>
      <w:bookmarkEnd w:id="32"/>
    </w:p>
    <w:p w:rsidR="006D4948" w:rsidRPr="00C4267B" w:rsidRDefault="00CF2414" w:rsidP="00D42013">
      <w:pPr>
        <w:ind w:firstLine="42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各个标签的价格之和为推荐价格。</w:t>
      </w:r>
      <w:r w:rsidR="00CA287C" w:rsidRPr="00C4267B">
        <w:rPr>
          <w:rFonts w:ascii="Microsoft YaHei" w:eastAsia="Microsoft YaHei" w:hAnsi="Microsoft YaHei"/>
        </w:rPr>
        <w:t>推荐薪资</w:t>
      </w:r>
      <w:r w:rsidR="006E1F0F" w:rsidRPr="00C4267B">
        <w:rPr>
          <w:rFonts w:ascii="Microsoft YaHei" w:eastAsia="Microsoft YaHei" w:hAnsi="Microsoft YaHei" w:hint="eastAsia"/>
        </w:rPr>
        <w:t>是一个区间范围，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下限</w:t>
      </w:r>
      <w:r w:rsidR="006E1F0F" w:rsidRPr="00C4267B">
        <w:rPr>
          <w:rFonts w:ascii="Microsoft YaHei" w:eastAsia="Microsoft YaHei" w:hAnsi="Microsoft YaHei" w:hint="eastAsia"/>
        </w:rPr>
        <w:t>是筛选出来的</w:t>
      </w:r>
      <w:r w:rsidR="00EC401A" w:rsidRPr="00C4267B">
        <w:rPr>
          <w:rFonts w:ascii="Microsoft YaHei" w:eastAsia="Microsoft YaHei" w:hAnsi="Microsoft YaHei" w:hint="eastAsia"/>
        </w:rPr>
        <w:t>标签价格之和</w:t>
      </w:r>
      <w:r w:rsidR="006E1F0F" w:rsidRPr="00C4267B">
        <w:rPr>
          <w:rFonts w:ascii="Microsoft YaHei" w:eastAsia="Microsoft YaHei" w:hAnsi="Microsoft YaHei" w:hint="eastAsia"/>
        </w:rPr>
        <w:t>，</w:t>
      </w:r>
      <w:r w:rsidR="00CA287C" w:rsidRPr="00C4267B">
        <w:rPr>
          <w:rFonts w:ascii="Microsoft YaHei" w:eastAsia="Microsoft YaHei" w:hAnsi="Microsoft YaHei"/>
          <w:b/>
        </w:rPr>
        <w:t>推荐薪资</w:t>
      </w:r>
      <w:r w:rsidR="006E1F0F" w:rsidRPr="00C4267B">
        <w:rPr>
          <w:rFonts w:ascii="Microsoft YaHei" w:eastAsia="Microsoft YaHei" w:hAnsi="Microsoft YaHei" w:hint="eastAsia"/>
          <w:b/>
        </w:rPr>
        <w:t>上限</w:t>
      </w:r>
      <w:r w:rsidR="006E1F0F" w:rsidRPr="00C4267B">
        <w:rPr>
          <w:rFonts w:ascii="Microsoft YaHei" w:eastAsia="Microsoft YaHei" w:hAnsi="Microsoft YaHei" w:hint="eastAsia"/>
        </w:rPr>
        <w:t>是下限价格加上服务员本身特长（特色），例如育婴师证，西餐等。</w:t>
      </w:r>
    </w:p>
    <w:p w:rsidR="000607A3" w:rsidRPr="00C4267B" w:rsidRDefault="000607A3" w:rsidP="000607A3">
      <w:pPr>
        <w:pStyle w:val="3"/>
        <w:rPr>
          <w:rFonts w:ascii="Microsoft YaHei" w:eastAsia="Microsoft YaHei" w:hAnsi="Microsoft YaHei"/>
        </w:rPr>
      </w:pPr>
      <w:bookmarkStart w:id="33" w:name="_Toc467877204"/>
      <w:r w:rsidRPr="00C4267B">
        <w:rPr>
          <w:rFonts w:ascii="Microsoft YaHei" w:eastAsia="Microsoft YaHei" w:hAnsi="Microsoft YaHei" w:hint="eastAsia"/>
        </w:rPr>
        <w:t>计算条件</w:t>
      </w:r>
      <w:bookmarkEnd w:id="33"/>
    </w:p>
    <w:p w:rsidR="000607A3" w:rsidRPr="00C4267B" w:rsidRDefault="007B2C03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</w:rPr>
        <w:t>参见</w:t>
      </w:r>
      <w:hyperlink w:anchor="_标签价格" w:history="1">
        <w:r w:rsidR="00813FB0" w:rsidRPr="00C4267B">
          <w:rPr>
            <w:rStyle w:val="a5"/>
            <w:rFonts w:ascii="Microsoft YaHei" w:eastAsia="Microsoft YaHei" w:hAnsi="Microsoft YaHei" w:hint="eastAsia"/>
          </w:rPr>
          <w:t>2</w:t>
        </w:r>
        <w:r w:rsidRPr="00C4267B">
          <w:rPr>
            <w:rStyle w:val="a5"/>
            <w:rFonts w:ascii="Microsoft YaHei" w:eastAsia="Microsoft YaHei" w:hAnsi="Microsoft YaHei" w:hint="eastAsia"/>
          </w:rPr>
          <w:t>.4</w:t>
        </w:r>
        <w:r w:rsidR="005B0D9E" w:rsidRPr="00C4267B">
          <w:rPr>
            <w:rStyle w:val="a5"/>
            <w:rFonts w:ascii="Microsoft YaHei" w:eastAsia="Microsoft YaHei" w:hAnsi="Microsoft YaHei" w:hint="eastAsia"/>
          </w:rPr>
          <w:t>.2</w:t>
        </w:r>
      </w:hyperlink>
      <w:r w:rsidR="00B1625B" w:rsidRPr="00C4267B">
        <w:rPr>
          <w:rFonts w:ascii="Microsoft YaHei" w:eastAsia="Microsoft YaHei" w:hAnsi="Microsoft YaHei" w:hint="eastAsia"/>
          <w:szCs w:val="20"/>
        </w:rPr>
        <w:t>，</w:t>
      </w:r>
      <w:hyperlink w:anchor="_工作内容计算字段" w:history="1">
        <w:r w:rsidR="00B1625B" w:rsidRPr="00C4267B">
          <w:rPr>
            <w:rStyle w:val="a5"/>
            <w:rFonts w:ascii="Microsoft YaHei" w:eastAsia="Microsoft YaHei" w:hAnsi="Microsoft YaHei" w:hint="eastAsia"/>
            <w:szCs w:val="20"/>
          </w:rPr>
          <w:t>2.4.3</w:t>
        </w:r>
      </w:hyperlink>
      <w:r w:rsidR="00AD0A25" w:rsidRPr="00C4267B">
        <w:rPr>
          <w:rFonts w:ascii="Microsoft YaHei" w:eastAsia="Microsoft YaHei" w:hAnsi="Microsoft YaHei" w:hint="eastAsia"/>
          <w:szCs w:val="20"/>
        </w:rPr>
        <w:t>。</w:t>
      </w:r>
    </w:p>
    <w:p w:rsidR="006D4948" w:rsidRPr="00C4267B" w:rsidRDefault="006D4948" w:rsidP="006D4948">
      <w:pPr>
        <w:pStyle w:val="3"/>
        <w:rPr>
          <w:rFonts w:ascii="Microsoft YaHei" w:eastAsia="Microsoft YaHei" w:hAnsi="Microsoft YaHei"/>
        </w:rPr>
      </w:pPr>
      <w:bookmarkStart w:id="34" w:name="_Toc467877205"/>
      <w:r w:rsidRPr="00C4267B">
        <w:rPr>
          <w:rFonts w:ascii="Microsoft YaHei" w:eastAsia="Microsoft YaHei" w:hAnsi="Microsoft YaHei" w:hint="eastAsia"/>
        </w:rPr>
        <w:t>标签单价算法</w:t>
      </w:r>
      <w:bookmarkEnd w:id="34"/>
    </w:p>
    <w:p w:rsidR="00763E47" w:rsidRPr="00C4267B" w:rsidRDefault="00763E47" w:rsidP="00763E47">
      <w:pPr>
        <w:pStyle w:val="20"/>
        <w:ind w:firstLine="428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需求包括</w:t>
      </w:r>
      <w:r w:rsidR="00B82033" w:rsidRPr="00C4267B">
        <w:rPr>
          <w:rFonts w:ascii="Microsoft YaHei" w:eastAsia="Microsoft YaHei" w:hAnsi="Microsoft YaHei" w:hint="eastAsia"/>
        </w:rPr>
        <w:t>内容，</w:t>
      </w:r>
      <w:r w:rsidR="00A406FD" w:rsidRPr="00C4267B">
        <w:rPr>
          <w:rFonts w:ascii="Microsoft YaHei" w:eastAsia="Microsoft YaHei" w:hAnsi="Microsoft YaHei" w:hint="eastAsia"/>
        </w:rPr>
        <w:t>参见</w:t>
      </w:r>
      <w:hyperlink w:anchor="_需求条件" w:history="1">
        <w:r w:rsidR="00A406FD" w:rsidRPr="00C4267B">
          <w:rPr>
            <w:rStyle w:val="a5"/>
            <w:rFonts w:ascii="Microsoft YaHei" w:eastAsia="Microsoft YaHei" w:hAnsi="Microsoft YaHei" w:cs="宋体"/>
          </w:rPr>
          <w:t>2.4.1</w:t>
        </w:r>
      </w:hyperlink>
      <w:r w:rsidR="00A406FD" w:rsidRPr="00C4267B">
        <w:rPr>
          <w:rFonts w:ascii="Microsoft YaHei" w:eastAsia="Microsoft YaHei" w:hAnsi="Microsoft YaHei" w:hint="eastAsia"/>
        </w:rPr>
        <w:t>。</w:t>
      </w:r>
    </w:p>
    <w:p w:rsidR="006D4948" w:rsidRPr="00C4267B" w:rsidRDefault="006D4948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标签价格公式=price*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</w:p>
    <w:p w:rsidR="00C92234" w:rsidRPr="00C4267B" w:rsidRDefault="00C92234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面积，人数计算公式=工种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ag基础价格+需求</w:t>
      </w:r>
      <w:r w:rsidRPr="00C4267B">
        <w:rPr>
          <w:rFonts w:ascii="Microsoft YaHei" w:eastAsia="Microsoft YaHei" w:hAnsi="Microsoft YaHei"/>
        </w:rPr>
        <w:t xml:space="preserve"> T</w:t>
      </w:r>
      <w:r w:rsidRPr="00C4267B">
        <w:rPr>
          <w:rFonts w:ascii="Microsoft YaHei" w:eastAsia="Microsoft YaHei" w:hAnsi="Microsoft YaHei" w:hint="eastAsia"/>
        </w:rPr>
        <w:t>ag基础价格（（需求 -</w:t>
      </w:r>
      <w:r w:rsidRPr="00C4267B">
        <w:rPr>
          <w:rFonts w:ascii="Microsoft YaHei" w:eastAsia="Microsoft YaHei" w:hAnsi="Microsoft YaHei"/>
        </w:rPr>
        <w:t>Mi</w:t>
      </w:r>
      <w:r w:rsidRPr="00C4267B">
        <w:rPr>
          <w:rFonts w:ascii="Microsoft YaHei" w:eastAsia="Microsoft YaHei" w:hAnsi="Microsoft YaHei" w:hint="eastAsia"/>
        </w:rPr>
        <w:t>n</w:t>
      </w:r>
      <w:r w:rsidRPr="00C4267B">
        <w:rPr>
          <w:rFonts w:ascii="Microsoft YaHei" w:eastAsia="Microsoft YaHei" w:hAnsi="Microsoft YaHei"/>
        </w:rPr>
        <w:t>Value</w:t>
      </w:r>
      <w:r w:rsidRPr="00C4267B">
        <w:rPr>
          <w:rFonts w:ascii="Microsoft YaHei" w:eastAsia="Microsoft YaHei" w:hAnsi="Microsoft YaHei" w:hint="eastAsia"/>
        </w:rPr>
        <w:t>）/</w:t>
      </w:r>
      <w:r w:rsidRPr="00C4267B">
        <w:rPr>
          <w:rFonts w:ascii="Microsoft YaHei" w:eastAsia="Microsoft YaHei" w:hAnsi="Microsoft YaHei"/>
          <w:color w:val="000000" w:themeColor="text1"/>
        </w:rPr>
        <w:t>Precision</w:t>
      </w:r>
      <w:r w:rsidRPr="00C4267B">
        <w:rPr>
          <w:rFonts w:ascii="Microsoft YaHei" w:eastAsia="Microsoft YaHei" w:hAnsi="Microsoft YaHei" w:hint="eastAsia"/>
        </w:rPr>
        <w:t>*</w:t>
      </w:r>
      <w:r w:rsidRPr="00C4267B">
        <w:rPr>
          <w:rFonts w:ascii="Microsoft YaHei" w:eastAsia="Microsoft YaHei" w:hAnsi="Microsoft YaHei"/>
        </w:rPr>
        <w:t xml:space="preserve"> Coefficient</w:t>
      </w:r>
      <w:r w:rsidRPr="00C4267B">
        <w:rPr>
          <w:rFonts w:ascii="Microsoft YaHei" w:eastAsia="Microsoft YaHei" w:hAnsi="Microsoft YaHei" w:hint="eastAsia"/>
        </w:rPr>
        <w:t>）</w:t>
      </w:r>
    </w:p>
    <w:p w:rsidR="00763E47" w:rsidRPr="00C4267B" w:rsidRDefault="0026011A" w:rsidP="00C92234">
      <w:pPr>
        <w:pStyle w:val="20"/>
        <w:numPr>
          <w:ilvl w:val="0"/>
          <w:numId w:val="9"/>
        </w:numPr>
        <w:ind w:firstLineChars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照顾小孩、老人计算公式=照顾人</w:t>
      </w:r>
      <w:r w:rsidRPr="00C4267B">
        <w:rPr>
          <w:rFonts w:ascii="Microsoft YaHei" w:eastAsia="Microsoft YaHei" w:hAnsi="Microsoft YaHei"/>
        </w:rPr>
        <w:t>T</w:t>
      </w:r>
      <w:r w:rsidRPr="00C4267B">
        <w:rPr>
          <w:rFonts w:ascii="Microsoft YaHei" w:eastAsia="Microsoft YaHei" w:hAnsi="Microsoft YaHei" w:hint="eastAsia"/>
        </w:rPr>
        <w:t>ag基础价格*人数*</w:t>
      </w:r>
      <w:r w:rsidRPr="00C4267B">
        <w:rPr>
          <w:rFonts w:ascii="Microsoft YaHei" w:eastAsia="Microsoft YaHei" w:hAnsi="Microsoft YaHei"/>
        </w:rPr>
        <w:t xml:space="preserve"> Coefficient</w:t>
      </w:r>
    </w:p>
    <w:p w:rsidR="00923704" w:rsidRPr="00C4267B" w:rsidRDefault="00923704" w:rsidP="00923704">
      <w:pPr>
        <w:pStyle w:val="20"/>
        <w:ind w:firstLineChars="0" w:firstLine="0"/>
        <w:rPr>
          <w:rFonts w:ascii="Microsoft YaHei" w:eastAsia="Microsoft YaHei" w:hAnsi="Microsoft YaHei"/>
        </w:rPr>
      </w:pPr>
      <w:r w:rsidRPr="00C4267B">
        <w:rPr>
          <w:rFonts w:ascii="Microsoft YaHei" w:eastAsia="Microsoft YaHei" w:hAnsi="Microsoft YaHei" w:hint="eastAsia"/>
        </w:rPr>
        <w:t>公式计算示例</w:t>
      </w:r>
      <w:r w:rsidR="00F31E28" w:rsidRPr="00C4267B">
        <w:rPr>
          <w:rFonts w:ascii="Microsoft YaHei" w:eastAsia="Microsoft YaHei" w:hAnsi="Microsoft YaHei" w:hint="eastAsia"/>
        </w:rPr>
        <w:t>如下表</w:t>
      </w:r>
    </w:p>
    <w:tbl>
      <w:tblPr>
        <w:tblW w:w="85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171"/>
        <w:gridCol w:w="7379"/>
      </w:tblGrid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公式名称</w:t>
            </w:r>
          </w:p>
        </w:tc>
        <w:tc>
          <w:tcPr>
            <w:tcW w:w="7379" w:type="dxa"/>
          </w:tcPr>
          <w:p w:rsidR="00052B77" w:rsidRPr="00C4267B" w:rsidRDefault="00052B77" w:rsidP="00E54365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  <w:b/>
              </w:rPr>
            </w:pPr>
            <w:r w:rsidRPr="00C4267B">
              <w:rPr>
                <w:rFonts w:ascii="Microsoft YaHei" w:eastAsia="Microsoft YaHei" w:hAnsi="Microsoft YaHei" w:hint="eastAsia"/>
                <w:b/>
              </w:rPr>
              <w:t>公式</w:t>
            </w:r>
          </w:p>
        </w:tc>
      </w:tr>
      <w:tr w:rsidR="00052B77" w:rsidRPr="00C4267B" w:rsidTr="00052B77">
        <w:tc>
          <w:tcPr>
            <w:tcW w:w="1171" w:type="dxa"/>
          </w:tcPr>
          <w:p w:rsidR="00052B77" w:rsidRPr="00C4267B" w:rsidRDefault="00052B77" w:rsidP="00627D68">
            <w:pPr>
              <w:pStyle w:val="20"/>
              <w:ind w:firstLineChars="0" w:firstLine="0"/>
              <w:jc w:val="center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标签单价</w:t>
            </w:r>
          </w:p>
        </w:tc>
        <w:tc>
          <w:tcPr>
            <w:tcW w:w="7379" w:type="dxa"/>
          </w:tcPr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Pr="00C4267B">
              <w:rPr>
                <w:rFonts w:ascii="Microsoft YaHei" w:eastAsia="Microsoft YaHei" w:hAnsi="Microsoft YaHei"/>
              </w:rPr>
              <w:t xml:space="preserve"> </w:t>
            </w:r>
            <w:r w:rsidRPr="00C4267B">
              <w:rPr>
                <w:rFonts w:ascii="Microsoft YaHei" w:eastAsia="Microsoft YaHei" w:hAnsi="Microsoft YaHei" w:hint="eastAsia"/>
              </w:rPr>
              <w:t>工种</w:t>
            </w:r>
            <w:r w:rsidRPr="00C4267B">
              <w:rPr>
                <w:rFonts w:ascii="Microsoft YaHei" w:eastAsia="Microsoft YaHei" w:hAnsi="Microsoft YaHei"/>
              </w:rPr>
              <w:t>T</w:t>
            </w:r>
            <w:r w:rsidRPr="00C4267B">
              <w:rPr>
                <w:rFonts w:ascii="Microsoft YaHei" w:eastAsia="Microsoft YaHei" w:hAnsi="Microsoft YaHei" w:hint="eastAsia"/>
              </w:rPr>
              <w:t>ag基础价格+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Pr="00C4267B">
              <w:rPr>
                <w:rFonts w:ascii="Microsoft YaHei" w:eastAsia="Microsoft YaHei" w:hAnsi="Microsoft YaHei" w:hint="eastAsia"/>
              </w:rPr>
              <w:t>（（</w:t>
            </w:r>
            <w:r w:rsidRPr="00C4267B">
              <w:rPr>
                <w:rFonts w:ascii="Microsoft YaHei" w:eastAsia="Microsoft YaHei" w:hAnsi="Microsoft YaHei" w:hint="eastAsia"/>
                <w:b/>
                <w:i/>
              </w:rPr>
              <w:t>需求1</w:t>
            </w:r>
            <w:r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Pr="00C4267B">
              <w:rPr>
                <w:rFonts w:ascii="Microsoft YaHei" w:eastAsia="Microsoft YaHei" w:hAnsi="Microsoft YaHei"/>
              </w:rPr>
              <w:t>Mi</w:t>
            </w:r>
            <w:r w:rsidRPr="00C4267B">
              <w:rPr>
                <w:rFonts w:ascii="Microsoft YaHei" w:eastAsia="Microsoft YaHei" w:hAnsi="Microsoft YaHei" w:hint="eastAsia"/>
              </w:rPr>
              <w:t>n</w:t>
            </w:r>
            <w:r w:rsidRPr="00C4267B">
              <w:rPr>
                <w:rFonts w:ascii="Microsoft YaHei" w:eastAsia="Microsoft YaHei" w:hAnsi="Microsoft YaHei"/>
              </w:rPr>
              <w:t>Value</w:t>
            </w:r>
            <w:r w:rsidRPr="00C4267B">
              <w:rPr>
                <w:rFonts w:ascii="Microsoft YaHei" w:eastAsia="Microsoft YaHei" w:hAnsi="Microsoft YaHei" w:hint="eastAsia"/>
              </w:rPr>
              <w:t>）/</w:t>
            </w:r>
            <w:r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Pr="00C4267B">
              <w:rPr>
                <w:rFonts w:ascii="Microsoft YaHei" w:eastAsia="Microsoft YaHei" w:hAnsi="Microsoft YaHei" w:hint="eastAsia"/>
              </w:rPr>
              <w:t>*</w:t>
            </w:r>
            <w:r w:rsidRPr="00C4267B">
              <w:rPr>
                <w:rFonts w:ascii="Microsoft YaHei" w:eastAsia="Microsoft YaHei" w:hAnsi="Microsoft YaHei"/>
              </w:rPr>
              <w:t xml:space="preserve"> Coefficient</w:t>
            </w:r>
            <w:r w:rsidRPr="00C4267B">
              <w:rPr>
                <w:rFonts w:ascii="Microsoft YaHei" w:eastAsia="Microsoft YaHei" w:hAnsi="Microsoft YaHei" w:hint="eastAsia"/>
              </w:rPr>
              <w:t>）</w:t>
            </w:r>
            <w:r w:rsidRPr="00C4267B">
              <w:rPr>
                <w:rFonts w:ascii="Microsoft YaHei" w:eastAsia="Microsoft YaHei" w:hAnsi="Microsoft YaHei"/>
              </w:rPr>
              <w:t>…</w:t>
            </w:r>
            <w:r w:rsidRPr="00C4267B">
              <w:rPr>
                <w:rFonts w:ascii="Microsoft YaHei" w:eastAsia="Microsoft YaHei" w:hAnsi="Microsoft YaHei" w:hint="eastAsia"/>
              </w:rPr>
              <w:t>.</w:t>
            </w:r>
            <w:r w:rsidR="006207DF" w:rsidRPr="00C4267B">
              <w:rPr>
                <w:rFonts w:ascii="Microsoft YaHei" w:eastAsia="Microsoft YaHei" w:hAnsi="Microsoft YaHei" w:hint="eastAsia"/>
              </w:rPr>
              <w:t>+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</w:t>
            </w:r>
            <w:r w:rsidR="00AB258D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ag基础价格</w:t>
            </w:r>
            <w:r w:rsidR="00AB258D" w:rsidRPr="00C4267B">
              <w:rPr>
                <w:rFonts w:ascii="Microsoft YaHei" w:eastAsia="Microsoft YaHei" w:hAnsi="Microsoft YaHei" w:hint="eastAsia"/>
              </w:rPr>
              <w:t>（（</w:t>
            </w:r>
            <w:r w:rsidR="00AB258D" w:rsidRPr="00C4267B">
              <w:rPr>
                <w:rFonts w:ascii="Microsoft YaHei" w:eastAsia="Microsoft YaHei" w:hAnsi="Microsoft YaHei" w:hint="eastAsia"/>
                <w:b/>
                <w:i/>
              </w:rPr>
              <w:t>需求n</w:t>
            </w:r>
            <w:r w:rsidR="00AB258D" w:rsidRPr="00C4267B">
              <w:rPr>
                <w:rFonts w:ascii="Microsoft YaHei" w:eastAsia="Microsoft YaHei" w:hAnsi="Microsoft YaHei" w:hint="eastAsia"/>
              </w:rPr>
              <w:t xml:space="preserve"> -</w:t>
            </w:r>
            <w:r w:rsidR="00AB258D" w:rsidRPr="00C4267B">
              <w:rPr>
                <w:rFonts w:ascii="Microsoft YaHei" w:eastAsia="Microsoft YaHei" w:hAnsi="Microsoft YaHei"/>
              </w:rPr>
              <w:t>Mi</w:t>
            </w:r>
            <w:r w:rsidR="00AB258D" w:rsidRPr="00C4267B">
              <w:rPr>
                <w:rFonts w:ascii="Microsoft YaHei" w:eastAsia="Microsoft YaHei" w:hAnsi="Microsoft YaHei" w:hint="eastAsia"/>
              </w:rPr>
              <w:t>n</w:t>
            </w:r>
            <w:r w:rsidR="00AB258D" w:rsidRPr="00C4267B">
              <w:rPr>
                <w:rFonts w:ascii="Microsoft YaHei" w:eastAsia="Microsoft YaHei" w:hAnsi="Microsoft YaHei"/>
              </w:rPr>
              <w:t>Value</w:t>
            </w:r>
            <w:r w:rsidR="00AB258D" w:rsidRPr="00C4267B">
              <w:rPr>
                <w:rFonts w:ascii="Microsoft YaHei" w:eastAsia="Microsoft YaHei" w:hAnsi="Microsoft YaHei" w:hint="eastAsia"/>
              </w:rPr>
              <w:t>）/</w:t>
            </w:r>
            <w:r w:rsidR="00AB258D" w:rsidRPr="00C4267B">
              <w:rPr>
                <w:rFonts w:ascii="Microsoft YaHei" w:eastAsia="Microsoft YaHei" w:hAnsi="Microsoft YaHei"/>
                <w:color w:val="000000" w:themeColor="text1"/>
              </w:rPr>
              <w:t>Precision</w:t>
            </w:r>
            <w:r w:rsidR="00AB258D" w:rsidRPr="00C4267B">
              <w:rPr>
                <w:rFonts w:ascii="Microsoft YaHei" w:eastAsia="Microsoft YaHei" w:hAnsi="Microsoft YaHei" w:hint="eastAsia"/>
              </w:rPr>
              <w:t>*</w:t>
            </w:r>
            <w:r w:rsidR="00AB258D" w:rsidRPr="00C4267B">
              <w:rPr>
                <w:rFonts w:ascii="Microsoft YaHei" w:eastAsia="Microsoft YaHei" w:hAnsi="Microsoft YaHei"/>
              </w:rPr>
              <w:t xml:space="preserve"> Coefficient</w:t>
            </w:r>
            <w:r w:rsidR="00AB258D" w:rsidRPr="00C4267B">
              <w:rPr>
                <w:rFonts w:ascii="Microsoft YaHei" w:eastAsia="Microsoft YaHei" w:hAnsi="Microsoft YaHei" w:hint="eastAsia"/>
              </w:rPr>
              <w:t>）</w:t>
            </w:r>
            <w:r w:rsidR="00FA0777" w:rsidRPr="00C4267B">
              <w:rPr>
                <w:rFonts w:ascii="Microsoft YaHei" w:eastAsia="Microsoft YaHei" w:hAnsi="Microsoft YaHei" w:hint="eastAsia"/>
              </w:rPr>
              <w:t>+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照顾人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>T</w:t>
            </w:r>
            <w:r w:rsidR="00FA0777" w:rsidRPr="00C4267B">
              <w:rPr>
                <w:rFonts w:ascii="Microsoft YaHei" w:eastAsia="Microsoft YaHei" w:hAnsi="Microsoft YaHei" w:hint="eastAsia"/>
                <w:b/>
                <w:i/>
              </w:rPr>
              <w:t>ag基础价格*人数*</w:t>
            </w:r>
            <w:r w:rsidR="00FA0777" w:rsidRPr="00C4267B">
              <w:rPr>
                <w:rFonts w:ascii="Microsoft YaHei" w:eastAsia="Microsoft YaHei" w:hAnsi="Microsoft YaHei"/>
                <w:b/>
                <w:i/>
              </w:rPr>
              <w:t xml:space="preserve"> Coefficient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例如，半天钟点打扫166平米房间，5人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（1+（166-100）/10*0.04）+300（1+（5-3）/1*0.4）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=1000+332+540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≈1870（舍去个位数）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lastRenderedPageBreak/>
              <w:t>例如，全天钟点打扫166平米房间，5人</w:t>
            </w:r>
            <w:r w:rsidR="00463E81" w:rsidRPr="00C4267B">
              <w:rPr>
                <w:rFonts w:ascii="Microsoft YaHei" w:eastAsia="Microsoft YaHei" w:hAnsi="Microsoft YaHei" w:hint="eastAsia"/>
              </w:rPr>
              <w:t>，</w:t>
            </w:r>
            <w:r w:rsidR="00E15CCB" w:rsidRPr="00C4267B">
              <w:rPr>
                <w:rFonts w:ascii="Microsoft YaHei" w:eastAsia="Microsoft YaHei" w:hAnsi="Microsoft YaHei" w:hint="eastAsia"/>
              </w:rPr>
              <w:t>1</w:t>
            </w:r>
            <w:r w:rsidR="00463E81" w:rsidRPr="00C4267B">
              <w:rPr>
                <w:rFonts w:ascii="Microsoft YaHei" w:eastAsia="Microsoft YaHei" w:hAnsi="Microsoft YaHei" w:hint="eastAsia"/>
              </w:rPr>
              <w:t>个半岁小孩，1个</w:t>
            </w:r>
            <w:r w:rsidR="00FA0777" w:rsidRPr="00C4267B">
              <w:rPr>
                <w:rFonts w:ascii="Microsoft YaHei" w:eastAsia="Microsoft YaHei" w:hAnsi="Microsoft YaHei" w:hint="eastAsia"/>
              </w:rPr>
              <w:t>2.</w:t>
            </w:r>
            <w:r w:rsidR="00463E81" w:rsidRPr="00C4267B">
              <w:rPr>
                <w:rFonts w:ascii="Microsoft YaHei" w:eastAsia="Microsoft YaHei" w:hAnsi="Microsoft YaHei" w:hint="eastAsia"/>
              </w:rPr>
              <w:t>5岁小孩，1个不能自理的老人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（</w:t>
            </w:r>
            <w:r w:rsidR="006824F3" w:rsidRPr="00C4267B">
              <w:rPr>
                <w:rFonts w:ascii="Microsoft YaHei" w:eastAsia="Microsoft YaHei" w:hAnsi="Microsoft YaHei" w:hint="eastAsia"/>
                <w:b/>
              </w:rPr>
              <w:t>注意同时有小孩和老人</w:t>
            </w:r>
            <w:r w:rsidR="006824F3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</w:t>
            </w:r>
            <w:r w:rsidRPr="00C4267B">
              <w:rPr>
                <w:rFonts w:ascii="Microsoft YaHei" w:eastAsia="Microsoft YaHei" w:hAnsi="Microsoft YaHei"/>
              </w:rPr>
              <w:t>200</w:t>
            </w:r>
            <w:r w:rsidRPr="00C4267B">
              <w:rPr>
                <w:rFonts w:ascii="Microsoft YaHei" w:eastAsia="Microsoft YaHei" w:hAnsi="Microsoft YaHei" w:hint="eastAsia"/>
              </w:rPr>
              <w:t>（1+（166-100）/10*0.04）+400（1+（5-3）/1*0.4）</w:t>
            </w:r>
            <w:r w:rsidR="00667107" w:rsidRPr="00C4267B">
              <w:rPr>
                <w:rFonts w:ascii="Microsoft YaHei" w:eastAsia="Microsoft YaHei" w:hAnsi="Microsoft YaHei" w:hint="eastAsia"/>
              </w:rPr>
              <w:t>+</w:t>
            </w:r>
            <w:r w:rsidR="008D4EB1" w:rsidRPr="00C4267B">
              <w:rPr>
                <w:rFonts w:ascii="Microsoft YaHei" w:eastAsia="Microsoft YaHei" w:hAnsi="Microsoft YaHei" w:hint="eastAsia"/>
              </w:rPr>
              <w:t>200</w:t>
            </w:r>
            <w:r w:rsidR="00E170AB" w:rsidRPr="00C4267B">
              <w:rPr>
                <w:rFonts w:ascii="Microsoft YaHei" w:eastAsia="Microsoft YaHei" w:hAnsi="Microsoft YaHei" w:hint="eastAsia"/>
              </w:rPr>
              <w:t>*</w:t>
            </w:r>
            <w:r w:rsidR="00F61A4E" w:rsidRPr="00C4267B">
              <w:rPr>
                <w:rFonts w:ascii="Microsoft YaHei" w:eastAsia="Microsoft YaHei" w:hAnsi="Microsoft YaHei" w:hint="eastAsia"/>
              </w:rPr>
              <w:t>1</w:t>
            </w:r>
            <w:r w:rsidR="00E170AB" w:rsidRPr="00C4267B">
              <w:rPr>
                <w:rFonts w:ascii="Microsoft YaHei" w:eastAsia="Microsoft YaHei" w:hAnsi="Microsoft YaHei" w:hint="eastAsia"/>
              </w:rPr>
              <w:t>*3</w:t>
            </w:r>
            <w:r w:rsidR="00FA0777" w:rsidRPr="00C4267B">
              <w:rPr>
                <w:rFonts w:ascii="Microsoft YaHei" w:eastAsia="Microsoft YaHei" w:hAnsi="Microsoft YaHei" w:hint="eastAsia"/>
              </w:rPr>
              <w:t>+200*1*2</w:t>
            </w:r>
            <w:r w:rsidR="00D9345A" w:rsidRPr="00C4267B">
              <w:rPr>
                <w:rFonts w:ascii="Microsoft YaHei" w:eastAsia="Microsoft YaHei" w:hAnsi="Microsoft YaHei" w:hint="eastAsia"/>
              </w:rPr>
              <w:t>+200*</w:t>
            </w:r>
            <w:r w:rsidR="00FA0777" w:rsidRPr="00C4267B">
              <w:rPr>
                <w:rFonts w:ascii="Microsoft YaHei" w:eastAsia="Microsoft YaHei" w:hAnsi="Microsoft YaHei" w:hint="eastAsia"/>
              </w:rPr>
              <w:t>1*</w:t>
            </w:r>
            <w:r w:rsidR="006F6BE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=</w:t>
            </w:r>
            <w:r w:rsidR="00512C99" w:rsidRPr="00C4267B">
              <w:rPr>
                <w:rFonts w:ascii="Microsoft YaHei" w:eastAsia="Microsoft YaHei" w:hAnsi="Microsoft YaHei" w:hint="eastAsia"/>
              </w:rPr>
              <w:t>2</w:t>
            </w:r>
            <w:r w:rsidR="00FD2056" w:rsidRPr="00C4267B">
              <w:rPr>
                <w:rFonts w:ascii="Microsoft YaHei" w:eastAsia="Microsoft YaHei" w:hAnsi="Microsoft YaHei" w:hint="eastAsia"/>
              </w:rPr>
              <w:t>*（</w:t>
            </w:r>
            <w:r w:rsidRPr="00C4267B">
              <w:rPr>
                <w:rFonts w:ascii="Microsoft YaHei" w:eastAsia="Microsoft YaHei" w:hAnsi="Microsoft YaHei" w:hint="eastAsia"/>
              </w:rPr>
              <w:t>2200+332+720</w:t>
            </w:r>
            <w:r w:rsidR="008D4EB1" w:rsidRPr="00C4267B">
              <w:rPr>
                <w:rFonts w:ascii="Microsoft YaHei" w:eastAsia="Microsoft YaHei" w:hAnsi="Microsoft YaHei" w:hint="eastAsia"/>
              </w:rPr>
              <w:t>+</w:t>
            </w:r>
            <w:r w:rsidR="000B291F" w:rsidRPr="00C4267B">
              <w:rPr>
                <w:rFonts w:ascii="Microsoft YaHei" w:eastAsia="Microsoft YaHei" w:hAnsi="Microsoft YaHei" w:hint="eastAsia"/>
              </w:rPr>
              <w:t>6</w:t>
            </w:r>
            <w:r w:rsidR="00FA0777" w:rsidRPr="00C4267B">
              <w:rPr>
                <w:rFonts w:ascii="Microsoft YaHei" w:eastAsia="Microsoft YaHei" w:hAnsi="Microsoft YaHei" w:hint="eastAsia"/>
              </w:rPr>
              <w:t>00+4</w:t>
            </w:r>
            <w:r w:rsidR="00B96BFC" w:rsidRPr="00C4267B">
              <w:rPr>
                <w:rFonts w:ascii="Microsoft YaHei" w:eastAsia="Microsoft YaHei" w:hAnsi="Microsoft YaHei" w:hint="eastAsia"/>
              </w:rPr>
              <w:t>00</w:t>
            </w:r>
            <w:r w:rsidR="006F6BE9" w:rsidRPr="00C4267B">
              <w:rPr>
                <w:rFonts w:ascii="Microsoft YaHei" w:eastAsia="Microsoft YaHei" w:hAnsi="Microsoft YaHei" w:hint="eastAsia"/>
              </w:rPr>
              <w:t>+4</w:t>
            </w:r>
            <w:r w:rsidR="00CF45AE" w:rsidRPr="00C4267B">
              <w:rPr>
                <w:rFonts w:ascii="Microsoft YaHei" w:eastAsia="Microsoft YaHei" w:hAnsi="Microsoft YaHei" w:hint="eastAsia"/>
              </w:rPr>
              <w:t>00</w:t>
            </w:r>
            <w:r w:rsidR="00FD2056" w:rsidRPr="00C4267B">
              <w:rPr>
                <w:rFonts w:ascii="Microsoft YaHei" w:eastAsia="Microsoft YaHei" w:hAnsi="Microsoft YaHei" w:hint="eastAsia"/>
              </w:rPr>
              <w:t>）</w:t>
            </w:r>
          </w:p>
          <w:p w:rsidR="00052B77" w:rsidRPr="00C4267B" w:rsidRDefault="00052B77" w:rsidP="00F6641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  <w:r w:rsidRPr="00C4267B">
              <w:rPr>
                <w:rFonts w:ascii="Microsoft YaHei" w:eastAsia="Microsoft YaHei" w:hAnsi="Microsoft YaHei" w:hint="eastAsia"/>
              </w:rPr>
              <w:t>≈</w:t>
            </w:r>
            <w:r w:rsidR="00512C99" w:rsidRPr="00C4267B">
              <w:rPr>
                <w:rFonts w:ascii="Microsoft YaHei" w:eastAsia="Microsoft YaHei" w:hAnsi="Microsoft YaHei" w:hint="eastAsia"/>
              </w:rPr>
              <w:t>9300</w:t>
            </w:r>
            <w:r w:rsidRPr="00C4267B">
              <w:rPr>
                <w:rFonts w:ascii="Microsoft YaHei" w:eastAsia="Microsoft YaHei" w:hAnsi="Microsoft YaHei" w:hint="eastAsia"/>
              </w:rPr>
              <w:t>（舍去个位数）</w:t>
            </w:r>
          </w:p>
          <w:p w:rsidR="00052B77" w:rsidRPr="00C4267B" w:rsidRDefault="00052B77" w:rsidP="00D80596">
            <w:pPr>
              <w:pStyle w:val="20"/>
              <w:ind w:firstLineChars="0" w:firstLine="0"/>
              <w:rPr>
                <w:rFonts w:ascii="Microsoft YaHei" w:eastAsia="Microsoft YaHei" w:hAnsi="Microsoft YaHei"/>
              </w:rPr>
            </w:pPr>
          </w:p>
        </w:tc>
      </w:tr>
    </w:tbl>
    <w:p w:rsidR="006D4948" w:rsidRPr="00C4267B" w:rsidRDefault="006D4948" w:rsidP="006D4948">
      <w:pPr>
        <w:pStyle w:val="20"/>
        <w:ind w:firstLine="428"/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</w:rPr>
      </w:pPr>
    </w:p>
    <w:p w:rsidR="006D4948" w:rsidRPr="00C4267B" w:rsidRDefault="006D4948" w:rsidP="006D4948">
      <w:pPr>
        <w:pStyle w:val="2"/>
        <w:rPr>
          <w:rFonts w:ascii="Microsoft YaHei" w:eastAsia="Microsoft YaHei" w:hAnsi="Microsoft YaHei"/>
        </w:rPr>
      </w:pPr>
      <w:bookmarkStart w:id="35" w:name="_Toc467877206"/>
      <w:r w:rsidRPr="00C4267B">
        <w:rPr>
          <w:rFonts w:ascii="Microsoft YaHei" w:eastAsia="Microsoft YaHei" w:hAnsi="Microsoft YaHei" w:hint="eastAsia"/>
        </w:rPr>
        <w:t>筛选排序的算法</w:t>
      </w:r>
      <w:bookmarkEnd w:id="35"/>
    </w:p>
    <w:p w:rsidR="006D4948" w:rsidRPr="00C4267B" w:rsidRDefault="006D4948" w:rsidP="00D42013">
      <w:pPr>
        <w:ind w:firstLine="420"/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思路概述：用户选择的自定义标签权重之和+服务员所有系统标签权重</w:t>
      </w:r>
      <w:r w:rsidR="00FD3B85" w:rsidRPr="00C4267B">
        <w:rPr>
          <w:rFonts w:ascii="Microsoft YaHei" w:eastAsia="Microsoft YaHei" w:hAnsi="Microsoft YaHei"/>
          <w:szCs w:val="20"/>
        </w:rPr>
        <w:t>+</w:t>
      </w:r>
      <w:r w:rsidR="00FD3B85" w:rsidRPr="00C4267B">
        <w:rPr>
          <w:rFonts w:ascii="Microsoft YaHei" w:eastAsia="Microsoft YaHei" w:hAnsi="Microsoft YaHei" w:hint="eastAsia"/>
          <w:szCs w:val="20"/>
        </w:rPr>
        <w:t>服务员所有证书标签权重</w:t>
      </w:r>
      <w:r w:rsidRPr="00C4267B">
        <w:rPr>
          <w:rFonts w:ascii="Microsoft YaHei" w:eastAsia="Microsoft YaHei" w:hAnsi="Microsoft YaHei" w:hint="eastAsia"/>
          <w:szCs w:val="20"/>
        </w:rPr>
        <w:t>之和从高到低进行排序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例如用户选择tagID：1,2,3,4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SELECT a.userID,SUM(weight) </w:t>
      </w:r>
      <w:r w:rsidRPr="00C4267B">
        <w:rPr>
          <w:rFonts w:ascii="Microsoft YaHei" w:eastAsia="Microsoft YaHei" w:hAnsi="Microsoft YaHei" w:hint="eastAsia"/>
          <w:szCs w:val="20"/>
        </w:rPr>
        <w:t>as sumweight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FROM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(SELECT t.userID,t.tagID FROM `taguserre` t LEFT JOIN `tag` ta ON t.tagID=ta.tagID  WHERE  t.tagID=1 OR t.tagID =2 OR t.tagID=3 OR </w:t>
      </w:r>
      <w:r w:rsidR="009716BE" w:rsidRPr="00C4267B">
        <w:rPr>
          <w:rFonts w:ascii="Microsoft YaHei" w:eastAsia="Microsoft YaHei" w:hAnsi="Microsoft YaHei"/>
          <w:szCs w:val="20"/>
        </w:rPr>
        <w:t>ta.type=3 OR ta.type=4</w:t>
      </w:r>
      <w:r w:rsidRPr="00C4267B">
        <w:rPr>
          <w:rFonts w:ascii="Microsoft YaHei" w:eastAsia="Microsoft YaHei" w:hAnsi="Microsoft YaHei"/>
          <w:szCs w:val="20"/>
        </w:rPr>
        <w:t xml:space="preserve">)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AS a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在用户便签关系（</w:t>
      </w:r>
      <w:r w:rsidRPr="00C4267B">
        <w:rPr>
          <w:rFonts w:ascii="Microsoft YaHei" w:eastAsia="Microsoft YaHei" w:hAnsi="Microsoft YaHei"/>
          <w:color w:val="FF0000"/>
          <w:szCs w:val="20"/>
        </w:rPr>
        <w:t>taguserre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）表中找出含有筛选标签和系统标签的服务员</w:t>
      </w:r>
      <w:r w:rsidRPr="00C4267B">
        <w:rPr>
          <w:rFonts w:ascii="Microsoft YaHei" w:eastAsia="Microsoft YaHei" w:hAnsi="Microsoft YaHei" w:hint="eastAsia"/>
          <w:szCs w:val="20"/>
        </w:rPr>
        <w:t xml:space="preserve"> 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>LEFT JOIN `tag` ta ON a.tagID=ta.`tagID`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GROUP BY a.userID </w:t>
      </w:r>
      <w:r w:rsidRPr="00C4267B">
        <w:rPr>
          <w:rFonts w:ascii="Microsoft YaHei" w:eastAsia="Microsoft YaHei" w:hAnsi="Microsoft YaHei" w:hint="eastAsia"/>
          <w:szCs w:val="20"/>
        </w:rPr>
        <w:t xml:space="preserve">       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相同的服务员合并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/>
          <w:szCs w:val="20"/>
        </w:rPr>
        <w:t xml:space="preserve">ORDER BY </w:t>
      </w:r>
      <w:r w:rsidRPr="00C4267B">
        <w:rPr>
          <w:rFonts w:ascii="Microsoft YaHei" w:eastAsia="Microsoft YaHei" w:hAnsi="Microsoft YaHei" w:hint="eastAsia"/>
          <w:szCs w:val="20"/>
        </w:rPr>
        <w:t>sumweight</w:t>
      </w:r>
      <w:r w:rsidRPr="00C4267B">
        <w:rPr>
          <w:rFonts w:ascii="Microsoft YaHei" w:eastAsia="Microsoft YaHei" w:hAnsi="Microsoft YaHei"/>
          <w:szCs w:val="20"/>
        </w:rPr>
        <w:t xml:space="preserve"> DESC</w:t>
      </w:r>
      <w:r w:rsidRPr="00C4267B">
        <w:rPr>
          <w:rFonts w:ascii="Microsoft YaHei" w:eastAsia="Microsoft YaHei" w:hAnsi="Microsoft YaHei" w:hint="eastAsia"/>
          <w:szCs w:val="20"/>
        </w:rPr>
        <w:t xml:space="preserve">    </w:t>
      </w:r>
      <w:r w:rsidRPr="00C4267B">
        <w:rPr>
          <w:rFonts w:ascii="Microsoft YaHei" w:eastAsia="Microsoft YaHei" w:hAnsi="Microsoft YaHei" w:hint="eastAsia"/>
          <w:color w:val="FF0000"/>
          <w:szCs w:val="20"/>
        </w:rPr>
        <w:t>-- 权重之和由高到低排序</w:t>
      </w:r>
    </w:p>
    <w:p w:rsidR="006D4948" w:rsidRPr="00C4267B" w:rsidRDefault="006D4948" w:rsidP="006D4948">
      <w:pPr>
        <w:rPr>
          <w:rFonts w:ascii="Microsoft YaHei" w:eastAsia="Microsoft YaHei" w:hAnsi="Microsoft YaHei"/>
          <w:szCs w:val="20"/>
        </w:rPr>
      </w:pPr>
      <w:r w:rsidRPr="00C4267B">
        <w:rPr>
          <w:rFonts w:ascii="Microsoft YaHei" w:eastAsia="Microsoft YaHei" w:hAnsi="Microsoft YaHei" w:hint="eastAsia"/>
          <w:szCs w:val="20"/>
        </w:rPr>
        <w:t>即可完成排序</w:t>
      </w:r>
    </w:p>
    <w:p w:rsidR="003D6320" w:rsidRPr="00C4267B" w:rsidRDefault="003D6320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p w:rsidR="00586187" w:rsidRPr="00C4267B" w:rsidRDefault="00586187" w:rsidP="00ED7D9E">
      <w:pPr>
        <w:spacing w:line="276" w:lineRule="auto"/>
        <w:ind w:firstLineChars="200" w:firstLine="428"/>
        <w:rPr>
          <w:rFonts w:ascii="Microsoft YaHei" w:eastAsia="Microsoft YaHei" w:hAnsi="Microsoft YaHei"/>
          <w:szCs w:val="21"/>
        </w:rPr>
      </w:pPr>
    </w:p>
    <w:sectPr w:rsidR="00586187" w:rsidRPr="00C4267B" w:rsidSect="00314030">
      <w:footerReference w:type="even" r:id="rId15"/>
      <w:footerReference w:type="default" r:id="rId16"/>
      <w:pgSz w:w="11906" w:h="16838" w:code="9"/>
      <w:pgMar w:top="1418" w:right="1701" w:bottom="1418" w:left="1701" w:header="851" w:footer="992" w:gutter="0"/>
      <w:pgNumType w:start="1"/>
      <w:cols w:space="425"/>
      <w:docGrid w:type="linesAndChars" w:linePitch="350" w:charSpace="2824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8" w:author="Jet Tang" w:date="2016-11-17T15:20:00Z" w:initials="JT">
    <w:p w:rsidR="00662ABE" w:rsidRPr="00A26480" w:rsidRDefault="00662ABE">
      <w:pPr>
        <w:pStyle w:val="aff0"/>
        <w:rPr>
          <w:rFonts w:ascii="Microsoft YaHei" w:eastAsia="Microsoft YaHei" w:hAnsi="Microsoft YaHei"/>
        </w:rPr>
      </w:pPr>
      <w:r w:rsidRPr="00A26480">
        <w:rPr>
          <w:rStyle w:val="aff"/>
          <w:rFonts w:ascii="Microsoft YaHei" w:eastAsia="Microsoft YaHei" w:hAnsi="Microsoft YaHei"/>
        </w:rPr>
        <w:annotationRef/>
      </w:r>
      <w:r w:rsidRPr="00A26480">
        <w:rPr>
          <w:rFonts w:ascii="Microsoft YaHei" w:eastAsia="Microsoft YaHei" w:hAnsi="Microsoft YaHei" w:hint="eastAsia"/>
        </w:rPr>
        <w:t>只是育婴师级别，暂不清楚级别情况。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8CF73D5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13EB7" w:rsidRDefault="00B13EB7" w:rsidP="00137B81">
      <w:r>
        <w:separator/>
      </w:r>
    </w:p>
    <w:p w:rsidR="00B13EB7" w:rsidRDefault="00B13EB7"/>
  </w:endnote>
  <w:endnote w:type="continuationSeparator" w:id="0">
    <w:p w:rsidR="00B13EB7" w:rsidRDefault="00B13EB7" w:rsidP="00137B81">
      <w:r>
        <w:continuationSeparator/>
      </w:r>
    </w:p>
    <w:p w:rsidR="00B13EB7" w:rsidRDefault="00B13EB7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5C0AC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 w:rsidP="0070583A">
    <w:pPr>
      <w:pStyle w:val="a8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5C0AC9" w:rsidP="0070583A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separate"/>
    </w:r>
    <w:r w:rsidR="00E454E2">
      <w:rPr>
        <w:rStyle w:val="a9"/>
        <w:noProof/>
      </w:rPr>
      <w:t>III</w:t>
    </w:r>
    <w:r>
      <w:rPr>
        <w:rStyle w:val="a9"/>
      </w:rPr>
      <w:fldChar w:fldCharType="end"/>
    </w:r>
  </w:p>
  <w:p w:rsidR="00662ABE" w:rsidRDefault="005C0AC9" w:rsidP="0070583A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4" type="#_x0000_t202" style="position:absolute;margin-left:-54pt;margin-top:8.4pt;width:535.8pt;height:23.4pt;z-index:251656192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" filled="f" stroked="f">
          <v:textbox style="mso-next-textbox:#Text Box 2">
            <w:txbxContent>
              <w:p w:rsidR="00662ABE" w:rsidRPr="005B5F75" w:rsidRDefault="00662ABE" w:rsidP="0070583A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5B5F75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5B5F75" w:rsidRDefault="00662ABE">
                <w:pPr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shape id="Text Box 3" o:spid="_x0000_s2053" type="#_x0000_t202" style="position:absolute;margin-left:414pt;margin-top:15.45pt;width:63pt;height:23.4pt;z-index:251657216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RQrqr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" filled="f" stroked="f">
          <v:textbox style="mso-next-textbox:#Text Box 3">
            <w:txbxContent>
              <w:p w:rsidR="00662ABE" w:rsidRPr="00B23CF3" w:rsidRDefault="00662ABE" w:rsidP="0070583A">
                <w:r>
                  <w:rPr>
                    <w:rFonts w:hint="eastAsia"/>
                    <w:szCs w:val="21"/>
                  </w:rPr>
                  <w:t>页码</w:t>
                </w:r>
                <w:r w:rsidR="005C0AC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C0AC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E454E2">
                  <w:rPr>
                    <w:rStyle w:val="a9"/>
                    <w:noProof/>
                    <w:sz w:val="18"/>
                    <w:szCs w:val="18"/>
                  </w:rPr>
                  <w:t>III</w:t>
                </w:r>
                <w:r w:rsidR="005C0AC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rect id="Rectangle 1" o:spid="_x0000_s2052" style="position:absolute;margin-left:-90pt;margin-top:-.1pt;width:594pt;height:62.4pt;z-index:25165516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" fillcolor="#ddd" stroked="f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5C0AC9">
    <w:pPr>
      <w:pStyle w:val="a8"/>
      <w:framePr w:wrap="around" w:vAnchor="text" w:hAnchor="margin" w:xAlign="right" w:y="1"/>
      <w:rPr>
        <w:rStyle w:val="a9"/>
      </w:rPr>
    </w:pPr>
    <w:r>
      <w:rPr>
        <w:rStyle w:val="a9"/>
      </w:rPr>
      <w:fldChar w:fldCharType="begin"/>
    </w:r>
    <w:r w:rsidR="00662ABE"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662ABE" w:rsidRDefault="00662ABE">
    <w:pPr>
      <w:pStyle w:val="a8"/>
      <w:ind w:right="360"/>
    </w:pPr>
  </w:p>
  <w:p w:rsidR="00662ABE" w:rsidRDefault="00662ABE"/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Default="005C0AC9">
    <w:pPr>
      <w:pStyle w:val="a8"/>
      <w:ind w:right="360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8" o:spid="_x0000_s2051" type="#_x0000_t202" style="position:absolute;margin-left:418.8pt;margin-top:22.5pt;width:63pt;height:23.4pt;z-index:251660288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" filled="f" stroked="f">
          <v:textbox style="mso-next-textbox:#Text Box 8">
            <w:txbxContent>
              <w:p w:rsidR="00662ABE" w:rsidRPr="00B23CF3" w:rsidRDefault="00662ABE" w:rsidP="000D0B4D">
                <w:r>
                  <w:rPr>
                    <w:rFonts w:hint="eastAsia"/>
                    <w:szCs w:val="21"/>
                  </w:rPr>
                  <w:t>页码</w:t>
                </w:r>
                <w:r w:rsidR="005C0AC9">
                  <w:rPr>
                    <w:rStyle w:val="a9"/>
                    <w:sz w:val="18"/>
                    <w:szCs w:val="18"/>
                  </w:rPr>
                  <w:fldChar w:fldCharType="begin"/>
                </w:r>
                <w:r>
                  <w:rPr>
                    <w:rStyle w:val="a9"/>
                    <w:sz w:val="18"/>
                    <w:szCs w:val="18"/>
                  </w:rPr>
                  <w:instrText xml:space="preserve"> PAGE </w:instrText>
                </w:r>
                <w:r w:rsidR="005C0AC9">
                  <w:rPr>
                    <w:rStyle w:val="a9"/>
                    <w:sz w:val="18"/>
                    <w:szCs w:val="18"/>
                  </w:rPr>
                  <w:fldChar w:fldCharType="separate"/>
                </w:r>
                <w:r w:rsidR="00E454E2">
                  <w:rPr>
                    <w:rStyle w:val="a9"/>
                    <w:noProof/>
                    <w:sz w:val="18"/>
                    <w:szCs w:val="18"/>
                  </w:rPr>
                  <w:t>4</w:t>
                </w:r>
                <w:r w:rsidR="005C0AC9">
                  <w:rPr>
                    <w:rStyle w:val="a9"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noProof/>
      </w:rPr>
      <w:pict>
        <v:shape id="Text Box 7" o:spid="_x0000_s2050" type="#_x0000_t202" style="position:absolute;margin-left:-49.2pt;margin-top:22.5pt;width:535.8pt;height:23.4pt;z-index:251659264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" filled="f" stroked="f">
          <v:textbox style="mso-next-textbox:#Text Box 7">
            <w:txbxContent>
              <w:p w:rsidR="00662ABE" w:rsidRPr="004B61AF" w:rsidRDefault="00662ABE" w:rsidP="000D0B4D">
                <w:pPr>
                  <w:rPr>
                    <w:rFonts w:ascii="微软雅黑" w:eastAsia="微软雅黑" w:hAnsi="微软雅黑"/>
                    <w:noProof/>
                    <w:color w:val="000080"/>
                  </w:rPr>
                </w:pPr>
                <w:r w:rsidRPr="004B61AF">
                  <w:rPr>
                    <w:rFonts w:ascii="微软雅黑" w:eastAsia="微软雅黑" w:hAnsi="微软雅黑" w:hint="eastAsia"/>
                    <w:szCs w:val="21"/>
                  </w:rPr>
                  <w:t xml:space="preserve">矩阵科技   </w:t>
                </w: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  <w:szCs w:val="21"/>
                  </w:rPr>
                </w:pPr>
              </w:p>
              <w:p w:rsidR="00662ABE" w:rsidRPr="004B61AF" w:rsidRDefault="00662ABE" w:rsidP="000D0B4D">
                <w:pPr>
                  <w:ind w:firstLine="420"/>
                  <w:rPr>
                    <w:rFonts w:ascii="微软雅黑" w:eastAsia="微软雅黑" w:hAnsi="微软雅黑"/>
                  </w:rPr>
                </w:pPr>
              </w:p>
            </w:txbxContent>
          </v:textbox>
        </v:shape>
      </w:pict>
    </w:r>
    <w:r>
      <w:rPr>
        <w:noProof/>
      </w:rPr>
      <w:pict>
        <v:rect id="Rectangle 5" o:spid="_x0000_s2049" style="position:absolute;margin-left:-85.05pt;margin-top:6.9pt;width:594pt;height:62.4pt;z-index:251658240;visibility:visib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" fillcolor="#ddd" stroked="f"/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13EB7" w:rsidRDefault="00B13EB7" w:rsidP="00137B81">
      <w:r>
        <w:separator/>
      </w:r>
    </w:p>
    <w:p w:rsidR="00B13EB7" w:rsidRDefault="00B13EB7"/>
  </w:footnote>
  <w:footnote w:type="continuationSeparator" w:id="0">
    <w:p w:rsidR="00B13EB7" w:rsidRDefault="00B13EB7" w:rsidP="00137B81">
      <w:r>
        <w:continuationSeparator/>
      </w:r>
    </w:p>
    <w:p w:rsidR="00B13EB7" w:rsidRDefault="00B13EB7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9F5C59" w:rsidRDefault="00662ABE" w:rsidP="0070583A">
    <w:pPr>
      <w:pStyle w:val="aa"/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 w:rsidRPr="009F5C59">
      <w:rPr>
        <w:rFonts w:ascii="微软雅黑" w:eastAsia="微软雅黑" w:hAnsi="微软雅黑" w:hint="eastAsia"/>
        <w:sz w:val="21"/>
        <w:szCs w:val="21"/>
      </w:rPr>
      <w:t>密级：                                                   文件编号：</w:t>
    </w:r>
    <w:r>
      <w:rPr>
        <w:rFonts w:ascii="微软雅黑" w:eastAsia="微软雅黑" w:hAnsi="微软雅黑" w:hint="eastAsia"/>
        <w:sz w:val="21"/>
        <w:szCs w:val="21"/>
      </w:rPr>
      <w:t>MW_02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62ABE" w:rsidRPr="00D86292" w:rsidRDefault="00662ABE" w:rsidP="0070583A">
    <w:pPr>
      <w:pStyle w:val="aa"/>
      <w:pBdr>
        <w:bottom w:val="single" w:sz="6" w:space="0" w:color="auto"/>
      </w:pBdr>
      <w:tabs>
        <w:tab w:val="clear" w:pos="4153"/>
        <w:tab w:val="clear" w:pos="8306"/>
        <w:tab w:val="center" w:pos="4140"/>
        <w:tab w:val="right" w:pos="8647"/>
      </w:tabs>
      <w:ind w:left="1" w:rightChars="-3" w:right="-6" w:hanging="1"/>
      <w:jc w:val="left"/>
      <w:rPr>
        <w:rFonts w:ascii="微软雅黑" w:eastAsia="微软雅黑" w:hAnsi="微软雅黑"/>
        <w:sz w:val="21"/>
        <w:szCs w:val="21"/>
      </w:rPr>
    </w:pPr>
    <w:r>
      <w:rPr>
        <w:rFonts w:ascii="微软雅黑" w:eastAsia="微软雅黑" w:hAnsi="微软雅黑"/>
        <w:noProof/>
        <w:sz w:val="21"/>
        <w:szCs w:val="21"/>
      </w:rPr>
      <w:drawing>
        <wp:inline distT="0" distB="0" distL="0" distR="0">
          <wp:extent cx="316701" cy="316701"/>
          <wp:effectExtent l="0" t="0" r="0" b="0"/>
          <wp:docPr id="1" name="Picture 1" descr="mwlogo-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wlogo-3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v="urn:schemas-microsoft-com:mac:vml" xmlns:mc="http://schemas.openxmlformats.org/markup-compatibility/2006" xmlns:mo="http://schemas.microsoft.com/office/mac/office/2008/main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25483" cy="32548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微软雅黑" w:eastAsia="微软雅黑" w:hAnsi="微软雅黑" w:hint="eastAsia"/>
        <w:sz w:val="21"/>
        <w:szCs w:val="21"/>
      </w:rPr>
      <w:t xml:space="preserve">                                                    数据库设计说明书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D46920"/>
    <w:multiLevelType w:val="multilevel"/>
    <w:tmpl w:val="0D30266A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  "/>
      <w:lvlJc w:val="left"/>
      <w:pPr>
        <w:tabs>
          <w:tab w:val="num" w:pos="1287"/>
        </w:tabs>
        <w:ind w:left="1287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Microsoft YaHei" w:eastAsia="Microsoft YaHei" w:hAnsi="Microsoft YaHei"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">
    <w:nsid w:val="2C7C4499"/>
    <w:multiLevelType w:val="hybridMultilevel"/>
    <w:tmpl w:val="680E7312"/>
    <w:lvl w:ilvl="0" w:tplc="13B0ADFE">
      <w:start w:val="1"/>
      <w:numFmt w:val="bullet"/>
      <w:pStyle w:val="NotesBody"/>
      <w:lvlText w:val=""/>
      <w:lvlJc w:val="left"/>
      <w:pPr>
        <w:ind w:left="1040" w:hanging="420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">
    <w:nsid w:val="339D3E83"/>
    <w:multiLevelType w:val="hybridMultilevel"/>
    <w:tmpl w:val="C5689D02"/>
    <w:lvl w:ilvl="0" w:tplc="39DE5B84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7DB51F7"/>
    <w:multiLevelType w:val="hybridMultilevel"/>
    <w:tmpl w:val="AE4C37F4"/>
    <w:lvl w:ilvl="0" w:tplc="B11C203C">
      <w:start w:val="1"/>
      <w:numFmt w:val="decimal"/>
      <w:pStyle w:val="Step"/>
      <w:lvlText w:val="(%1)"/>
      <w:lvlJc w:val="left"/>
      <w:pPr>
        <w:tabs>
          <w:tab w:val="num" w:pos="600"/>
        </w:tabs>
        <w:ind w:left="600" w:hanging="420"/>
      </w:pPr>
      <w:rPr>
        <w:rFonts w:eastAsia="宋体" w:hint="eastAsia"/>
        <w:color w:val="auto"/>
        <w:spacing w:val="20"/>
        <w:w w:val="100"/>
        <w:sz w:val="24"/>
      </w:rPr>
    </w:lvl>
    <w:lvl w:ilvl="1" w:tplc="04090003" w:tentative="1">
      <w:start w:val="1"/>
      <w:numFmt w:val="bullet"/>
      <w:lvlText w:val=""/>
      <w:lvlJc w:val="left"/>
      <w:pPr>
        <w:tabs>
          <w:tab w:val="num" w:pos="820"/>
        </w:tabs>
        <w:ind w:left="8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40"/>
        </w:tabs>
        <w:ind w:left="12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60"/>
        </w:tabs>
        <w:ind w:left="16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80"/>
        </w:tabs>
        <w:ind w:left="20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00"/>
        </w:tabs>
        <w:ind w:left="25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20"/>
        </w:tabs>
        <w:ind w:left="29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40"/>
        </w:tabs>
        <w:ind w:left="33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60"/>
        </w:tabs>
        <w:ind w:left="3760" w:hanging="420"/>
      </w:pPr>
      <w:rPr>
        <w:rFonts w:ascii="Wingdings" w:hAnsi="Wingdings" w:hint="default"/>
      </w:rPr>
    </w:lvl>
  </w:abstractNum>
  <w:abstractNum w:abstractNumId="4">
    <w:nsid w:val="58F56F31"/>
    <w:multiLevelType w:val="hybridMultilevel"/>
    <w:tmpl w:val="0E96069A"/>
    <w:lvl w:ilvl="0" w:tplc="D5243C7C">
      <w:start w:val="1"/>
      <w:numFmt w:val="upperLetter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B0A6AB5"/>
    <w:multiLevelType w:val="hybridMultilevel"/>
    <w:tmpl w:val="CB58A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4B3C82"/>
    <w:multiLevelType w:val="hybridMultilevel"/>
    <w:tmpl w:val="085CF4AE"/>
    <w:lvl w:ilvl="0" w:tplc="17A8F8A0">
      <w:start w:val="1"/>
      <w:numFmt w:val="bullet"/>
      <w:pStyle w:val="NotesTitle"/>
      <w:lvlText w:val=""/>
      <w:lvlJc w:val="left"/>
      <w:pPr>
        <w:tabs>
          <w:tab w:val="num" w:pos="307"/>
        </w:tabs>
        <w:ind w:left="307" w:hanging="307"/>
      </w:pPr>
      <w:rPr>
        <w:rFonts w:ascii="Wingdings" w:hAnsi="Wingdings" w:hint="default"/>
        <w:sz w:val="44"/>
      </w:rPr>
    </w:lvl>
    <w:lvl w:ilvl="1" w:tplc="04090019" w:tentative="1">
      <w:start w:val="1"/>
      <w:numFmt w:val="bullet"/>
      <w:lvlText w:val=""/>
      <w:lvlJc w:val="left"/>
      <w:pPr>
        <w:tabs>
          <w:tab w:val="num" w:pos="727"/>
        </w:tabs>
        <w:ind w:left="727" w:hanging="420"/>
      </w:pPr>
      <w:rPr>
        <w:rFonts w:ascii="Wingdings" w:hAnsi="Wingdings" w:hint="default"/>
      </w:rPr>
    </w:lvl>
    <w:lvl w:ilvl="2" w:tplc="0409001B" w:tentative="1">
      <w:start w:val="1"/>
      <w:numFmt w:val="bullet"/>
      <w:lvlText w:val=""/>
      <w:lvlJc w:val="left"/>
      <w:pPr>
        <w:tabs>
          <w:tab w:val="num" w:pos="1147"/>
        </w:tabs>
        <w:ind w:left="1147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1567"/>
        </w:tabs>
        <w:ind w:left="1567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1987"/>
        </w:tabs>
        <w:ind w:left="1987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407"/>
        </w:tabs>
        <w:ind w:left="2407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2827"/>
        </w:tabs>
        <w:ind w:left="2827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247"/>
        </w:tabs>
        <w:ind w:left="3247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3667"/>
        </w:tabs>
        <w:ind w:left="3667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0"/>
  </w:num>
  <w:num w:numId="7">
    <w:abstractNumId w:val="0"/>
  </w:num>
  <w:num w:numId="8">
    <w:abstractNumId w:val="0"/>
  </w:num>
  <w:num w:numId="9">
    <w:abstractNumId w:val="5"/>
  </w:num>
  <w:num w:numId="10">
    <w:abstractNumId w:val="0"/>
  </w:num>
  <w:numIdMacAtCleanup w:val="6"/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et Tang">
    <w15:presenceInfo w15:providerId="Windows Live" w15:userId="a2f391895676e9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attachedTemplate r:id="rId1"/>
  <w:stylePaneFormatFilter w:val="1021"/>
  <w:defaultTabStop w:val="420"/>
  <w:drawingGridHorizontalSpacing w:val="112"/>
  <w:drawingGridVerticalSpacing w:val="175"/>
  <w:displayHorizontalDrawingGridEvery w:val="0"/>
  <w:displayVerticalDrawingGridEvery w:val="2"/>
  <w:characterSpacingControl w:val="compressPunctuation"/>
  <w:hdrShapeDefaults>
    <o:shapedefaults v:ext="edit" spidmax="819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013E"/>
    <w:rsid w:val="00000374"/>
    <w:rsid w:val="00001135"/>
    <w:rsid w:val="00004150"/>
    <w:rsid w:val="00005AC4"/>
    <w:rsid w:val="000072F8"/>
    <w:rsid w:val="00013076"/>
    <w:rsid w:val="00013E08"/>
    <w:rsid w:val="00015FEA"/>
    <w:rsid w:val="00020C09"/>
    <w:rsid w:val="000227CC"/>
    <w:rsid w:val="0002380C"/>
    <w:rsid w:val="00024316"/>
    <w:rsid w:val="00025B96"/>
    <w:rsid w:val="00026C3C"/>
    <w:rsid w:val="00030374"/>
    <w:rsid w:val="00033012"/>
    <w:rsid w:val="00044AEE"/>
    <w:rsid w:val="0004528A"/>
    <w:rsid w:val="00045447"/>
    <w:rsid w:val="0004664F"/>
    <w:rsid w:val="00050265"/>
    <w:rsid w:val="000513B5"/>
    <w:rsid w:val="00052B77"/>
    <w:rsid w:val="000532A7"/>
    <w:rsid w:val="000533D7"/>
    <w:rsid w:val="00053F79"/>
    <w:rsid w:val="00057206"/>
    <w:rsid w:val="00057AAA"/>
    <w:rsid w:val="000607A3"/>
    <w:rsid w:val="00060FC4"/>
    <w:rsid w:val="00062E6C"/>
    <w:rsid w:val="00063EEF"/>
    <w:rsid w:val="00066494"/>
    <w:rsid w:val="0006753D"/>
    <w:rsid w:val="0007029A"/>
    <w:rsid w:val="00071E43"/>
    <w:rsid w:val="00074308"/>
    <w:rsid w:val="0008168D"/>
    <w:rsid w:val="00082D8A"/>
    <w:rsid w:val="00083999"/>
    <w:rsid w:val="00084821"/>
    <w:rsid w:val="00086579"/>
    <w:rsid w:val="00087A3B"/>
    <w:rsid w:val="000929BC"/>
    <w:rsid w:val="000940CF"/>
    <w:rsid w:val="000947AB"/>
    <w:rsid w:val="0009489F"/>
    <w:rsid w:val="00097096"/>
    <w:rsid w:val="00097EA1"/>
    <w:rsid w:val="00097F09"/>
    <w:rsid w:val="000A04E3"/>
    <w:rsid w:val="000A185B"/>
    <w:rsid w:val="000A1DE7"/>
    <w:rsid w:val="000A1E0B"/>
    <w:rsid w:val="000A3B08"/>
    <w:rsid w:val="000A441C"/>
    <w:rsid w:val="000B04D7"/>
    <w:rsid w:val="000B1D96"/>
    <w:rsid w:val="000B271E"/>
    <w:rsid w:val="000B291F"/>
    <w:rsid w:val="000B4E58"/>
    <w:rsid w:val="000B6E4C"/>
    <w:rsid w:val="000C2FFE"/>
    <w:rsid w:val="000C4F77"/>
    <w:rsid w:val="000C74A2"/>
    <w:rsid w:val="000C7539"/>
    <w:rsid w:val="000C75C7"/>
    <w:rsid w:val="000C7BF4"/>
    <w:rsid w:val="000D0B4D"/>
    <w:rsid w:val="000D2697"/>
    <w:rsid w:val="000D5371"/>
    <w:rsid w:val="000E23A2"/>
    <w:rsid w:val="000E5C22"/>
    <w:rsid w:val="000E6065"/>
    <w:rsid w:val="000E7470"/>
    <w:rsid w:val="000F308B"/>
    <w:rsid w:val="000F3891"/>
    <w:rsid w:val="001006C5"/>
    <w:rsid w:val="00100C5A"/>
    <w:rsid w:val="00101D97"/>
    <w:rsid w:val="001028FA"/>
    <w:rsid w:val="00103ADB"/>
    <w:rsid w:val="00104457"/>
    <w:rsid w:val="00107DB5"/>
    <w:rsid w:val="00111040"/>
    <w:rsid w:val="00112476"/>
    <w:rsid w:val="00116B20"/>
    <w:rsid w:val="001179FF"/>
    <w:rsid w:val="00117A26"/>
    <w:rsid w:val="00120A28"/>
    <w:rsid w:val="00123F76"/>
    <w:rsid w:val="00126E9D"/>
    <w:rsid w:val="0012707C"/>
    <w:rsid w:val="00137B81"/>
    <w:rsid w:val="0014063E"/>
    <w:rsid w:val="001407BE"/>
    <w:rsid w:val="00141962"/>
    <w:rsid w:val="00143501"/>
    <w:rsid w:val="00145726"/>
    <w:rsid w:val="00146B11"/>
    <w:rsid w:val="001470C4"/>
    <w:rsid w:val="00147CE8"/>
    <w:rsid w:val="00152B46"/>
    <w:rsid w:val="00153EB3"/>
    <w:rsid w:val="00153FED"/>
    <w:rsid w:val="00155C3C"/>
    <w:rsid w:val="0015680E"/>
    <w:rsid w:val="00156D18"/>
    <w:rsid w:val="00156EAC"/>
    <w:rsid w:val="00157712"/>
    <w:rsid w:val="00157851"/>
    <w:rsid w:val="00157B67"/>
    <w:rsid w:val="00162C76"/>
    <w:rsid w:val="0016370B"/>
    <w:rsid w:val="00165F6C"/>
    <w:rsid w:val="00170E0C"/>
    <w:rsid w:val="0017163A"/>
    <w:rsid w:val="001734F8"/>
    <w:rsid w:val="00181124"/>
    <w:rsid w:val="001811D6"/>
    <w:rsid w:val="001816C6"/>
    <w:rsid w:val="0018192C"/>
    <w:rsid w:val="00181CF3"/>
    <w:rsid w:val="0018246A"/>
    <w:rsid w:val="001827AE"/>
    <w:rsid w:val="001878EF"/>
    <w:rsid w:val="00190053"/>
    <w:rsid w:val="0019106A"/>
    <w:rsid w:val="00193B3E"/>
    <w:rsid w:val="001946C9"/>
    <w:rsid w:val="00195D4D"/>
    <w:rsid w:val="00197738"/>
    <w:rsid w:val="001A27C5"/>
    <w:rsid w:val="001A3C9E"/>
    <w:rsid w:val="001A49E7"/>
    <w:rsid w:val="001A6A19"/>
    <w:rsid w:val="001A7D06"/>
    <w:rsid w:val="001B162D"/>
    <w:rsid w:val="001B1B4D"/>
    <w:rsid w:val="001B3CF5"/>
    <w:rsid w:val="001B479B"/>
    <w:rsid w:val="001B5C02"/>
    <w:rsid w:val="001B6033"/>
    <w:rsid w:val="001B70AF"/>
    <w:rsid w:val="001B7342"/>
    <w:rsid w:val="001B7F53"/>
    <w:rsid w:val="001C0896"/>
    <w:rsid w:val="001C09CF"/>
    <w:rsid w:val="001C27CA"/>
    <w:rsid w:val="001C37F8"/>
    <w:rsid w:val="001C3FF8"/>
    <w:rsid w:val="001C5BF7"/>
    <w:rsid w:val="001C66D3"/>
    <w:rsid w:val="001D013E"/>
    <w:rsid w:val="001D0E2D"/>
    <w:rsid w:val="001D15E2"/>
    <w:rsid w:val="001D1CE4"/>
    <w:rsid w:val="001D3D63"/>
    <w:rsid w:val="001D5E4C"/>
    <w:rsid w:val="001D7F94"/>
    <w:rsid w:val="001E10C2"/>
    <w:rsid w:val="001E1931"/>
    <w:rsid w:val="001E2003"/>
    <w:rsid w:val="001E4196"/>
    <w:rsid w:val="001F204F"/>
    <w:rsid w:val="001F2510"/>
    <w:rsid w:val="001F50F0"/>
    <w:rsid w:val="00200420"/>
    <w:rsid w:val="002014A0"/>
    <w:rsid w:val="00201E83"/>
    <w:rsid w:val="0020297A"/>
    <w:rsid w:val="00202D86"/>
    <w:rsid w:val="00205A9F"/>
    <w:rsid w:val="00205C5E"/>
    <w:rsid w:val="00206CDA"/>
    <w:rsid w:val="00210BDB"/>
    <w:rsid w:val="00213892"/>
    <w:rsid w:val="00213B1E"/>
    <w:rsid w:val="00213BBF"/>
    <w:rsid w:val="0021497A"/>
    <w:rsid w:val="00214AC7"/>
    <w:rsid w:val="00215313"/>
    <w:rsid w:val="002162E1"/>
    <w:rsid w:val="00217790"/>
    <w:rsid w:val="00222E16"/>
    <w:rsid w:val="002266F9"/>
    <w:rsid w:val="00232259"/>
    <w:rsid w:val="00233424"/>
    <w:rsid w:val="00237198"/>
    <w:rsid w:val="00241B7D"/>
    <w:rsid w:val="00243122"/>
    <w:rsid w:val="00246719"/>
    <w:rsid w:val="002467D1"/>
    <w:rsid w:val="00252BA9"/>
    <w:rsid w:val="00253D05"/>
    <w:rsid w:val="00253E68"/>
    <w:rsid w:val="0026011A"/>
    <w:rsid w:val="002620C2"/>
    <w:rsid w:val="00262BA3"/>
    <w:rsid w:val="00263294"/>
    <w:rsid w:val="00271B18"/>
    <w:rsid w:val="00271EEC"/>
    <w:rsid w:val="0027269C"/>
    <w:rsid w:val="00272BA4"/>
    <w:rsid w:val="00272F20"/>
    <w:rsid w:val="002734BF"/>
    <w:rsid w:val="00275DBF"/>
    <w:rsid w:val="00281E91"/>
    <w:rsid w:val="00282E79"/>
    <w:rsid w:val="002867F0"/>
    <w:rsid w:val="002907F0"/>
    <w:rsid w:val="00290EA4"/>
    <w:rsid w:val="00291C9A"/>
    <w:rsid w:val="002921A3"/>
    <w:rsid w:val="002929B1"/>
    <w:rsid w:val="00295BD8"/>
    <w:rsid w:val="00296376"/>
    <w:rsid w:val="002968FD"/>
    <w:rsid w:val="002A0ECA"/>
    <w:rsid w:val="002A2267"/>
    <w:rsid w:val="002A4CE8"/>
    <w:rsid w:val="002A516D"/>
    <w:rsid w:val="002A699B"/>
    <w:rsid w:val="002A6B67"/>
    <w:rsid w:val="002A7CC3"/>
    <w:rsid w:val="002B1338"/>
    <w:rsid w:val="002B4061"/>
    <w:rsid w:val="002B707C"/>
    <w:rsid w:val="002B709B"/>
    <w:rsid w:val="002B7988"/>
    <w:rsid w:val="002C1AA3"/>
    <w:rsid w:val="002C3358"/>
    <w:rsid w:val="002C40AA"/>
    <w:rsid w:val="002C470B"/>
    <w:rsid w:val="002C4F1C"/>
    <w:rsid w:val="002C56BE"/>
    <w:rsid w:val="002D11E8"/>
    <w:rsid w:val="002D3808"/>
    <w:rsid w:val="002D43EE"/>
    <w:rsid w:val="002D44B1"/>
    <w:rsid w:val="002D531A"/>
    <w:rsid w:val="002D65DB"/>
    <w:rsid w:val="002D747A"/>
    <w:rsid w:val="002E20E9"/>
    <w:rsid w:val="002E2E2A"/>
    <w:rsid w:val="002E2ECF"/>
    <w:rsid w:val="002E3E12"/>
    <w:rsid w:val="002E4067"/>
    <w:rsid w:val="002E54D0"/>
    <w:rsid w:val="002E55D3"/>
    <w:rsid w:val="002F0066"/>
    <w:rsid w:val="002F0F34"/>
    <w:rsid w:val="002F1388"/>
    <w:rsid w:val="002F18E8"/>
    <w:rsid w:val="002F210F"/>
    <w:rsid w:val="002F301D"/>
    <w:rsid w:val="002F4169"/>
    <w:rsid w:val="002F48A8"/>
    <w:rsid w:val="002F5532"/>
    <w:rsid w:val="00300E09"/>
    <w:rsid w:val="003013BB"/>
    <w:rsid w:val="003023EE"/>
    <w:rsid w:val="00304593"/>
    <w:rsid w:val="00304BF4"/>
    <w:rsid w:val="00304F87"/>
    <w:rsid w:val="00305458"/>
    <w:rsid w:val="00305958"/>
    <w:rsid w:val="003073D8"/>
    <w:rsid w:val="00307B94"/>
    <w:rsid w:val="00314030"/>
    <w:rsid w:val="00317230"/>
    <w:rsid w:val="00317FD7"/>
    <w:rsid w:val="003207FC"/>
    <w:rsid w:val="00322F17"/>
    <w:rsid w:val="003249E4"/>
    <w:rsid w:val="00331BDD"/>
    <w:rsid w:val="003346DB"/>
    <w:rsid w:val="003378B9"/>
    <w:rsid w:val="003446CE"/>
    <w:rsid w:val="00345222"/>
    <w:rsid w:val="003454E6"/>
    <w:rsid w:val="00345F0B"/>
    <w:rsid w:val="003474D0"/>
    <w:rsid w:val="00350C6D"/>
    <w:rsid w:val="00351B07"/>
    <w:rsid w:val="00352808"/>
    <w:rsid w:val="00354F7A"/>
    <w:rsid w:val="003550B3"/>
    <w:rsid w:val="00356C2D"/>
    <w:rsid w:val="00362128"/>
    <w:rsid w:val="00364517"/>
    <w:rsid w:val="00364CD5"/>
    <w:rsid w:val="003707B7"/>
    <w:rsid w:val="00370D24"/>
    <w:rsid w:val="00371F23"/>
    <w:rsid w:val="003732A2"/>
    <w:rsid w:val="00373F0F"/>
    <w:rsid w:val="0037682A"/>
    <w:rsid w:val="00377373"/>
    <w:rsid w:val="003803ED"/>
    <w:rsid w:val="00384501"/>
    <w:rsid w:val="00384BEE"/>
    <w:rsid w:val="00385545"/>
    <w:rsid w:val="003869FF"/>
    <w:rsid w:val="00393D0F"/>
    <w:rsid w:val="00394506"/>
    <w:rsid w:val="003952DE"/>
    <w:rsid w:val="00395BD0"/>
    <w:rsid w:val="003960C1"/>
    <w:rsid w:val="0039634F"/>
    <w:rsid w:val="00397988"/>
    <w:rsid w:val="003A00EA"/>
    <w:rsid w:val="003A014A"/>
    <w:rsid w:val="003A1CE0"/>
    <w:rsid w:val="003A3EE7"/>
    <w:rsid w:val="003A4075"/>
    <w:rsid w:val="003A5F74"/>
    <w:rsid w:val="003A666C"/>
    <w:rsid w:val="003A7BCE"/>
    <w:rsid w:val="003A7E70"/>
    <w:rsid w:val="003B0DF5"/>
    <w:rsid w:val="003B1649"/>
    <w:rsid w:val="003B3CF8"/>
    <w:rsid w:val="003C3EFE"/>
    <w:rsid w:val="003C79C9"/>
    <w:rsid w:val="003D6320"/>
    <w:rsid w:val="003D72B4"/>
    <w:rsid w:val="003D7EF1"/>
    <w:rsid w:val="003E0C63"/>
    <w:rsid w:val="003E4C1C"/>
    <w:rsid w:val="003E569D"/>
    <w:rsid w:val="003E5E5D"/>
    <w:rsid w:val="003F2B24"/>
    <w:rsid w:val="003F369C"/>
    <w:rsid w:val="003F54AC"/>
    <w:rsid w:val="003F59CF"/>
    <w:rsid w:val="003F6A64"/>
    <w:rsid w:val="00402D0F"/>
    <w:rsid w:val="00403FD2"/>
    <w:rsid w:val="00405203"/>
    <w:rsid w:val="00405D06"/>
    <w:rsid w:val="004061F5"/>
    <w:rsid w:val="00406F0D"/>
    <w:rsid w:val="00407DA4"/>
    <w:rsid w:val="00411728"/>
    <w:rsid w:val="0041279E"/>
    <w:rsid w:val="00415931"/>
    <w:rsid w:val="00417BD2"/>
    <w:rsid w:val="0042179E"/>
    <w:rsid w:val="0042252F"/>
    <w:rsid w:val="00422D62"/>
    <w:rsid w:val="004244AC"/>
    <w:rsid w:val="00426E38"/>
    <w:rsid w:val="004323C0"/>
    <w:rsid w:val="0043752E"/>
    <w:rsid w:val="0044115F"/>
    <w:rsid w:val="00441FE7"/>
    <w:rsid w:val="00446817"/>
    <w:rsid w:val="00450180"/>
    <w:rsid w:val="0045659A"/>
    <w:rsid w:val="004566A6"/>
    <w:rsid w:val="00462404"/>
    <w:rsid w:val="004628A6"/>
    <w:rsid w:val="00462BC8"/>
    <w:rsid w:val="00462BCF"/>
    <w:rsid w:val="00463265"/>
    <w:rsid w:val="00463700"/>
    <w:rsid w:val="00463E81"/>
    <w:rsid w:val="00467384"/>
    <w:rsid w:val="00470C2B"/>
    <w:rsid w:val="00473DB1"/>
    <w:rsid w:val="004744D3"/>
    <w:rsid w:val="0047526D"/>
    <w:rsid w:val="00480386"/>
    <w:rsid w:val="00480DF7"/>
    <w:rsid w:val="00483503"/>
    <w:rsid w:val="00484CAA"/>
    <w:rsid w:val="0048506B"/>
    <w:rsid w:val="0048659A"/>
    <w:rsid w:val="00490910"/>
    <w:rsid w:val="0049299F"/>
    <w:rsid w:val="00495208"/>
    <w:rsid w:val="004B04C8"/>
    <w:rsid w:val="004B113A"/>
    <w:rsid w:val="004B20B6"/>
    <w:rsid w:val="004B2F3B"/>
    <w:rsid w:val="004B3EED"/>
    <w:rsid w:val="004B58A4"/>
    <w:rsid w:val="004B61AF"/>
    <w:rsid w:val="004C02E4"/>
    <w:rsid w:val="004C1073"/>
    <w:rsid w:val="004C2D80"/>
    <w:rsid w:val="004D05E0"/>
    <w:rsid w:val="004D06B7"/>
    <w:rsid w:val="004D1029"/>
    <w:rsid w:val="004D1085"/>
    <w:rsid w:val="004D16D0"/>
    <w:rsid w:val="004D1C7F"/>
    <w:rsid w:val="004D28F0"/>
    <w:rsid w:val="004D6C97"/>
    <w:rsid w:val="004E1324"/>
    <w:rsid w:val="004E20FE"/>
    <w:rsid w:val="004E4031"/>
    <w:rsid w:val="004E5569"/>
    <w:rsid w:val="004E5E91"/>
    <w:rsid w:val="004E66BE"/>
    <w:rsid w:val="004F090C"/>
    <w:rsid w:val="004F14B8"/>
    <w:rsid w:val="004F21F8"/>
    <w:rsid w:val="004F4A09"/>
    <w:rsid w:val="004F6C73"/>
    <w:rsid w:val="0050000A"/>
    <w:rsid w:val="00500360"/>
    <w:rsid w:val="00500C2D"/>
    <w:rsid w:val="00501329"/>
    <w:rsid w:val="00501358"/>
    <w:rsid w:val="00501569"/>
    <w:rsid w:val="00502E0F"/>
    <w:rsid w:val="0050502E"/>
    <w:rsid w:val="00505B42"/>
    <w:rsid w:val="0050638D"/>
    <w:rsid w:val="00506A49"/>
    <w:rsid w:val="00507C76"/>
    <w:rsid w:val="005108D4"/>
    <w:rsid w:val="005113A9"/>
    <w:rsid w:val="00512C99"/>
    <w:rsid w:val="00514C12"/>
    <w:rsid w:val="0051693B"/>
    <w:rsid w:val="0052015A"/>
    <w:rsid w:val="005228F3"/>
    <w:rsid w:val="0052582B"/>
    <w:rsid w:val="00525D6D"/>
    <w:rsid w:val="00530E61"/>
    <w:rsid w:val="005334C5"/>
    <w:rsid w:val="00535E51"/>
    <w:rsid w:val="005360F0"/>
    <w:rsid w:val="00536181"/>
    <w:rsid w:val="005370B4"/>
    <w:rsid w:val="005401C9"/>
    <w:rsid w:val="00542025"/>
    <w:rsid w:val="00543A4F"/>
    <w:rsid w:val="00547BB6"/>
    <w:rsid w:val="005536AB"/>
    <w:rsid w:val="00553ED5"/>
    <w:rsid w:val="0055400F"/>
    <w:rsid w:val="00554AB1"/>
    <w:rsid w:val="00554F62"/>
    <w:rsid w:val="0055674C"/>
    <w:rsid w:val="00562EBA"/>
    <w:rsid w:val="00564157"/>
    <w:rsid w:val="00565242"/>
    <w:rsid w:val="005676C7"/>
    <w:rsid w:val="005700A3"/>
    <w:rsid w:val="00571478"/>
    <w:rsid w:val="0057157D"/>
    <w:rsid w:val="005803AC"/>
    <w:rsid w:val="00583F81"/>
    <w:rsid w:val="00584133"/>
    <w:rsid w:val="005850E2"/>
    <w:rsid w:val="00586187"/>
    <w:rsid w:val="005912A9"/>
    <w:rsid w:val="0059278C"/>
    <w:rsid w:val="00596CE5"/>
    <w:rsid w:val="005A5270"/>
    <w:rsid w:val="005A5929"/>
    <w:rsid w:val="005A7D1B"/>
    <w:rsid w:val="005B0D9E"/>
    <w:rsid w:val="005B1198"/>
    <w:rsid w:val="005B1417"/>
    <w:rsid w:val="005B2320"/>
    <w:rsid w:val="005B2985"/>
    <w:rsid w:val="005B5F75"/>
    <w:rsid w:val="005B7537"/>
    <w:rsid w:val="005C0AC9"/>
    <w:rsid w:val="005C3613"/>
    <w:rsid w:val="005C3D58"/>
    <w:rsid w:val="005D0624"/>
    <w:rsid w:val="005D274D"/>
    <w:rsid w:val="005D2BDD"/>
    <w:rsid w:val="005D3D4B"/>
    <w:rsid w:val="005E1A5E"/>
    <w:rsid w:val="005E2A11"/>
    <w:rsid w:val="005E43E4"/>
    <w:rsid w:val="005E44BB"/>
    <w:rsid w:val="005E4AF4"/>
    <w:rsid w:val="005E4F56"/>
    <w:rsid w:val="005E6681"/>
    <w:rsid w:val="005E757F"/>
    <w:rsid w:val="005E7D84"/>
    <w:rsid w:val="005F2A4A"/>
    <w:rsid w:val="005F687A"/>
    <w:rsid w:val="0060006F"/>
    <w:rsid w:val="00601675"/>
    <w:rsid w:val="00602A51"/>
    <w:rsid w:val="00604ED7"/>
    <w:rsid w:val="006050F2"/>
    <w:rsid w:val="00606EC1"/>
    <w:rsid w:val="006120A2"/>
    <w:rsid w:val="0061213F"/>
    <w:rsid w:val="006143CC"/>
    <w:rsid w:val="00616EC4"/>
    <w:rsid w:val="006174C9"/>
    <w:rsid w:val="006207DF"/>
    <w:rsid w:val="0062235D"/>
    <w:rsid w:val="00622806"/>
    <w:rsid w:val="00627D5A"/>
    <w:rsid w:val="00627D68"/>
    <w:rsid w:val="006307AA"/>
    <w:rsid w:val="0063166E"/>
    <w:rsid w:val="00632D02"/>
    <w:rsid w:val="00632DD5"/>
    <w:rsid w:val="006368A2"/>
    <w:rsid w:val="00637476"/>
    <w:rsid w:val="0064136F"/>
    <w:rsid w:val="006419EE"/>
    <w:rsid w:val="00641B53"/>
    <w:rsid w:val="00643CC2"/>
    <w:rsid w:val="0064689F"/>
    <w:rsid w:val="00646B7B"/>
    <w:rsid w:val="006519C0"/>
    <w:rsid w:val="00653C4D"/>
    <w:rsid w:val="00653F6C"/>
    <w:rsid w:val="00655F96"/>
    <w:rsid w:val="00660368"/>
    <w:rsid w:val="00660821"/>
    <w:rsid w:val="0066183B"/>
    <w:rsid w:val="006624AB"/>
    <w:rsid w:val="00662ABE"/>
    <w:rsid w:val="00663B78"/>
    <w:rsid w:val="00667107"/>
    <w:rsid w:val="00667916"/>
    <w:rsid w:val="00667F48"/>
    <w:rsid w:val="00672192"/>
    <w:rsid w:val="006736C9"/>
    <w:rsid w:val="00673B4E"/>
    <w:rsid w:val="00674FD4"/>
    <w:rsid w:val="006754DD"/>
    <w:rsid w:val="00676164"/>
    <w:rsid w:val="00681795"/>
    <w:rsid w:val="00682214"/>
    <w:rsid w:val="006824F3"/>
    <w:rsid w:val="00696BA2"/>
    <w:rsid w:val="006978A8"/>
    <w:rsid w:val="006A2F4F"/>
    <w:rsid w:val="006A53AE"/>
    <w:rsid w:val="006A7850"/>
    <w:rsid w:val="006A791B"/>
    <w:rsid w:val="006B2220"/>
    <w:rsid w:val="006B5C39"/>
    <w:rsid w:val="006C3ACB"/>
    <w:rsid w:val="006C51CC"/>
    <w:rsid w:val="006C522B"/>
    <w:rsid w:val="006D0139"/>
    <w:rsid w:val="006D0DC8"/>
    <w:rsid w:val="006D202A"/>
    <w:rsid w:val="006D2824"/>
    <w:rsid w:val="006D4948"/>
    <w:rsid w:val="006E06F0"/>
    <w:rsid w:val="006E13D8"/>
    <w:rsid w:val="006E1B62"/>
    <w:rsid w:val="006E1F0F"/>
    <w:rsid w:val="006E2077"/>
    <w:rsid w:val="006E3FD7"/>
    <w:rsid w:val="006E4964"/>
    <w:rsid w:val="006E49A6"/>
    <w:rsid w:val="006E4E9E"/>
    <w:rsid w:val="006E52F5"/>
    <w:rsid w:val="006F3026"/>
    <w:rsid w:val="006F5A9F"/>
    <w:rsid w:val="006F6A5A"/>
    <w:rsid w:val="006F6BE9"/>
    <w:rsid w:val="0070240F"/>
    <w:rsid w:val="00703A20"/>
    <w:rsid w:val="0070583A"/>
    <w:rsid w:val="00707FFC"/>
    <w:rsid w:val="00713F4F"/>
    <w:rsid w:val="00722B97"/>
    <w:rsid w:val="00723703"/>
    <w:rsid w:val="00723AF0"/>
    <w:rsid w:val="00725F04"/>
    <w:rsid w:val="00727B81"/>
    <w:rsid w:val="00731A67"/>
    <w:rsid w:val="00733DF5"/>
    <w:rsid w:val="007358DB"/>
    <w:rsid w:val="00735B2A"/>
    <w:rsid w:val="00736236"/>
    <w:rsid w:val="007443AA"/>
    <w:rsid w:val="00745DC1"/>
    <w:rsid w:val="007460FA"/>
    <w:rsid w:val="00746275"/>
    <w:rsid w:val="00747BB6"/>
    <w:rsid w:val="00754783"/>
    <w:rsid w:val="00755A1D"/>
    <w:rsid w:val="007604DC"/>
    <w:rsid w:val="00760899"/>
    <w:rsid w:val="007614A9"/>
    <w:rsid w:val="007614C5"/>
    <w:rsid w:val="0076156D"/>
    <w:rsid w:val="007635EC"/>
    <w:rsid w:val="0076381A"/>
    <w:rsid w:val="00763E47"/>
    <w:rsid w:val="00767C78"/>
    <w:rsid w:val="00770364"/>
    <w:rsid w:val="0077054D"/>
    <w:rsid w:val="007732C6"/>
    <w:rsid w:val="00773F97"/>
    <w:rsid w:val="00781632"/>
    <w:rsid w:val="00782525"/>
    <w:rsid w:val="007855CD"/>
    <w:rsid w:val="007904DE"/>
    <w:rsid w:val="0079265D"/>
    <w:rsid w:val="00794119"/>
    <w:rsid w:val="00795422"/>
    <w:rsid w:val="007A06DC"/>
    <w:rsid w:val="007A081D"/>
    <w:rsid w:val="007A2FC7"/>
    <w:rsid w:val="007A48B7"/>
    <w:rsid w:val="007A501F"/>
    <w:rsid w:val="007A55F3"/>
    <w:rsid w:val="007A5AF7"/>
    <w:rsid w:val="007A60B6"/>
    <w:rsid w:val="007A7CAF"/>
    <w:rsid w:val="007B0890"/>
    <w:rsid w:val="007B2C03"/>
    <w:rsid w:val="007B3168"/>
    <w:rsid w:val="007B3F37"/>
    <w:rsid w:val="007B4E02"/>
    <w:rsid w:val="007B633A"/>
    <w:rsid w:val="007C06FB"/>
    <w:rsid w:val="007C2E13"/>
    <w:rsid w:val="007C4CAC"/>
    <w:rsid w:val="007D0220"/>
    <w:rsid w:val="007D048A"/>
    <w:rsid w:val="007D1817"/>
    <w:rsid w:val="007D3DA3"/>
    <w:rsid w:val="007D5339"/>
    <w:rsid w:val="007D53E9"/>
    <w:rsid w:val="007E0816"/>
    <w:rsid w:val="007E08DD"/>
    <w:rsid w:val="007E0E29"/>
    <w:rsid w:val="007E3D36"/>
    <w:rsid w:val="007E5F59"/>
    <w:rsid w:val="007E6249"/>
    <w:rsid w:val="007E6464"/>
    <w:rsid w:val="007E73EF"/>
    <w:rsid w:val="007E751D"/>
    <w:rsid w:val="007F0D79"/>
    <w:rsid w:val="007F2545"/>
    <w:rsid w:val="007F5B7E"/>
    <w:rsid w:val="007F63C1"/>
    <w:rsid w:val="007F66C8"/>
    <w:rsid w:val="007F70D6"/>
    <w:rsid w:val="007F7FD9"/>
    <w:rsid w:val="008032ED"/>
    <w:rsid w:val="00803404"/>
    <w:rsid w:val="00805E57"/>
    <w:rsid w:val="00810382"/>
    <w:rsid w:val="00812AFF"/>
    <w:rsid w:val="00813FB0"/>
    <w:rsid w:val="00814A56"/>
    <w:rsid w:val="00814F39"/>
    <w:rsid w:val="00816706"/>
    <w:rsid w:val="00817EDC"/>
    <w:rsid w:val="008216A2"/>
    <w:rsid w:val="00824EC9"/>
    <w:rsid w:val="00827B51"/>
    <w:rsid w:val="0083443F"/>
    <w:rsid w:val="00835EF2"/>
    <w:rsid w:val="00836A5A"/>
    <w:rsid w:val="00836B48"/>
    <w:rsid w:val="008407BC"/>
    <w:rsid w:val="00841CDA"/>
    <w:rsid w:val="00841D18"/>
    <w:rsid w:val="0084227B"/>
    <w:rsid w:val="00844498"/>
    <w:rsid w:val="00850E10"/>
    <w:rsid w:val="008526EA"/>
    <w:rsid w:val="008538C7"/>
    <w:rsid w:val="00853B4E"/>
    <w:rsid w:val="00857520"/>
    <w:rsid w:val="00857AF7"/>
    <w:rsid w:val="00860947"/>
    <w:rsid w:val="00862847"/>
    <w:rsid w:val="00863910"/>
    <w:rsid w:val="00864B9C"/>
    <w:rsid w:val="008652EA"/>
    <w:rsid w:val="0087349D"/>
    <w:rsid w:val="00873E6D"/>
    <w:rsid w:val="00876FF8"/>
    <w:rsid w:val="0087712F"/>
    <w:rsid w:val="00882EF7"/>
    <w:rsid w:val="00884899"/>
    <w:rsid w:val="00884CCA"/>
    <w:rsid w:val="00890BBD"/>
    <w:rsid w:val="008913E4"/>
    <w:rsid w:val="008915F4"/>
    <w:rsid w:val="00892D13"/>
    <w:rsid w:val="00894DFE"/>
    <w:rsid w:val="008953F9"/>
    <w:rsid w:val="0089584B"/>
    <w:rsid w:val="008A1645"/>
    <w:rsid w:val="008A1F08"/>
    <w:rsid w:val="008B11B6"/>
    <w:rsid w:val="008B2AE0"/>
    <w:rsid w:val="008B5458"/>
    <w:rsid w:val="008B5975"/>
    <w:rsid w:val="008B6CB8"/>
    <w:rsid w:val="008B7AE2"/>
    <w:rsid w:val="008C17CB"/>
    <w:rsid w:val="008D2EFE"/>
    <w:rsid w:val="008D4EB1"/>
    <w:rsid w:val="008D64E2"/>
    <w:rsid w:val="008E0BB3"/>
    <w:rsid w:val="008E162B"/>
    <w:rsid w:val="008E3328"/>
    <w:rsid w:val="008E3B30"/>
    <w:rsid w:val="008E40C9"/>
    <w:rsid w:val="008E5DE8"/>
    <w:rsid w:val="008E6A3A"/>
    <w:rsid w:val="008F0718"/>
    <w:rsid w:val="008F2F57"/>
    <w:rsid w:val="008F38F5"/>
    <w:rsid w:val="008F3D98"/>
    <w:rsid w:val="008F4747"/>
    <w:rsid w:val="008F49AD"/>
    <w:rsid w:val="008F7E7D"/>
    <w:rsid w:val="009025E7"/>
    <w:rsid w:val="0090377E"/>
    <w:rsid w:val="00904C6B"/>
    <w:rsid w:val="00913533"/>
    <w:rsid w:val="00913CC8"/>
    <w:rsid w:val="00914323"/>
    <w:rsid w:val="0091454F"/>
    <w:rsid w:val="00914A58"/>
    <w:rsid w:val="009204E6"/>
    <w:rsid w:val="00920B01"/>
    <w:rsid w:val="00922B3A"/>
    <w:rsid w:val="00923704"/>
    <w:rsid w:val="00923AD1"/>
    <w:rsid w:val="009241A4"/>
    <w:rsid w:val="00926468"/>
    <w:rsid w:val="00927D74"/>
    <w:rsid w:val="00927FDD"/>
    <w:rsid w:val="00930802"/>
    <w:rsid w:val="00931817"/>
    <w:rsid w:val="0093192A"/>
    <w:rsid w:val="00932B3C"/>
    <w:rsid w:val="00933B17"/>
    <w:rsid w:val="00935974"/>
    <w:rsid w:val="0093674F"/>
    <w:rsid w:val="00937492"/>
    <w:rsid w:val="0094409A"/>
    <w:rsid w:val="009456AA"/>
    <w:rsid w:val="00946D94"/>
    <w:rsid w:val="009504AC"/>
    <w:rsid w:val="00951A46"/>
    <w:rsid w:val="00953CDE"/>
    <w:rsid w:val="0095473A"/>
    <w:rsid w:val="00956D00"/>
    <w:rsid w:val="00957ED9"/>
    <w:rsid w:val="00962052"/>
    <w:rsid w:val="0096234B"/>
    <w:rsid w:val="0096476E"/>
    <w:rsid w:val="00965330"/>
    <w:rsid w:val="009655C9"/>
    <w:rsid w:val="009716BE"/>
    <w:rsid w:val="00972C40"/>
    <w:rsid w:val="009740BD"/>
    <w:rsid w:val="0097554C"/>
    <w:rsid w:val="00975BA6"/>
    <w:rsid w:val="0098115C"/>
    <w:rsid w:val="0098204C"/>
    <w:rsid w:val="00982851"/>
    <w:rsid w:val="00983388"/>
    <w:rsid w:val="00984FB8"/>
    <w:rsid w:val="00990A83"/>
    <w:rsid w:val="00991EF4"/>
    <w:rsid w:val="0099482C"/>
    <w:rsid w:val="009956C4"/>
    <w:rsid w:val="00997A1A"/>
    <w:rsid w:val="00997FD1"/>
    <w:rsid w:val="009A3516"/>
    <w:rsid w:val="009A5A1A"/>
    <w:rsid w:val="009A6BD2"/>
    <w:rsid w:val="009A7508"/>
    <w:rsid w:val="009B0C5F"/>
    <w:rsid w:val="009B512A"/>
    <w:rsid w:val="009B64F9"/>
    <w:rsid w:val="009B6E9C"/>
    <w:rsid w:val="009C2C0E"/>
    <w:rsid w:val="009C37AF"/>
    <w:rsid w:val="009C4EDA"/>
    <w:rsid w:val="009C5914"/>
    <w:rsid w:val="009C6A18"/>
    <w:rsid w:val="009D4C0C"/>
    <w:rsid w:val="009D69DC"/>
    <w:rsid w:val="009E08AD"/>
    <w:rsid w:val="009E0AC2"/>
    <w:rsid w:val="009E12C0"/>
    <w:rsid w:val="009E2841"/>
    <w:rsid w:val="009E52FC"/>
    <w:rsid w:val="009E5334"/>
    <w:rsid w:val="009E5691"/>
    <w:rsid w:val="009E7140"/>
    <w:rsid w:val="009F4327"/>
    <w:rsid w:val="009F5C59"/>
    <w:rsid w:val="009F60ED"/>
    <w:rsid w:val="009F7CD4"/>
    <w:rsid w:val="00A02587"/>
    <w:rsid w:val="00A03349"/>
    <w:rsid w:val="00A06E8F"/>
    <w:rsid w:val="00A11AE3"/>
    <w:rsid w:val="00A13888"/>
    <w:rsid w:val="00A146E6"/>
    <w:rsid w:val="00A1759D"/>
    <w:rsid w:val="00A22497"/>
    <w:rsid w:val="00A2387D"/>
    <w:rsid w:val="00A26480"/>
    <w:rsid w:val="00A370A2"/>
    <w:rsid w:val="00A405C6"/>
    <w:rsid w:val="00A405FF"/>
    <w:rsid w:val="00A406FD"/>
    <w:rsid w:val="00A41422"/>
    <w:rsid w:val="00A42028"/>
    <w:rsid w:val="00A432DF"/>
    <w:rsid w:val="00A5070D"/>
    <w:rsid w:val="00A53B78"/>
    <w:rsid w:val="00A571D7"/>
    <w:rsid w:val="00A608AE"/>
    <w:rsid w:val="00A61BDA"/>
    <w:rsid w:val="00A61D39"/>
    <w:rsid w:val="00A62DC9"/>
    <w:rsid w:val="00A63E1C"/>
    <w:rsid w:val="00A64F8A"/>
    <w:rsid w:val="00A6682F"/>
    <w:rsid w:val="00A701F6"/>
    <w:rsid w:val="00A75AC0"/>
    <w:rsid w:val="00A76C15"/>
    <w:rsid w:val="00A779B6"/>
    <w:rsid w:val="00A800E3"/>
    <w:rsid w:val="00A85151"/>
    <w:rsid w:val="00A858F8"/>
    <w:rsid w:val="00A87C1E"/>
    <w:rsid w:val="00A9007B"/>
    <w:rsid w:val="00A92059"/>
    <w:rsid w:val="00A953E6"/>
    <w:rsid w:val="00A96719"/>
    <w:rsid w:val="00AA11F4"/>
    <w:rsid w:val="00AA1A81"/>
    <w:rsid w:val="00AA6D01"/>
    <w:rsid w:val="00AB0698"/>
    <w:rsid w:val="00AB161C"/>
    <w:rsid w:val="00AB258D"/>
    <w:rsid w:val="00AB2C06"/>
    <w:rsid w:val="00AB2F0F"/>
    <w:rsid w:val="00AB34D5"/>
    <w:rsid w:val="00AB5BA8"/>
    <w:rsid w:val="00AB7675"/>
    <w:rsid w:val="00AC0820"/>
    <w:rsid w:val="00AC3661"/>
    <w:rsid w:val="00AC3B96"/>
    <w:rsid w:val="00AC5F70"/>
    <w:rsid w:val="00AC64F9"/>
    <w:rsid w:val="00AC698A"/>
    <w:rsid w:val="00AC796F"/>
    <w:rsid w:val="00AD0418"/>
    <w:rsid w:val="00AD0A25"/>
    <w:rsid w:val="00AD1BC0"/>
    <w:rsid w:val="00AD30B6"/>
    <w:rsid w:val="00AD612E"/>
    <w:rsid w:val="00AD7130"/>
    <w:rsid w:val="00AD718F"/>
    <w:rsid w:val="00AD7CCA"/>
    <w:rsid w:val="00AE1CAE"/>
    <w:rsid w:val="00AE2914"/>
    <w:rsid w:val="00AE633C"/>
    <w:rsid w:val="00AE69AB"/>
    <w:rsid w:val="00AE6E62"/>
    <w:rsid w:val="00AE7006"/>
    <w:rsid w:val="00AF1E1E"/>
    <w:rsid w:val="00AF2F94"/>
    <w:rsid w:val="00AF51D0"/>
    <w:rsid w:val="00AF726B"/>
    <w:rsid w:val="00B01E96"/>
    <w:rsid w:val="00B02C72"/>
    <w:rsid w:val="00B02D2F"/>
    <w:rsid w:val="00B03B3F"/>
    <w:rsid w:val="00B05733"/>
    <w:rsid w:val="00B06A54"/>
    <w:rsid w:val="00B07FDF"/>
    <w:rsid w:val="00B119A6"/>
    <w:rsid w:val="00B12545"/>
    <w:rsid w:val="00B13337"/>
    <w:rsid w:val="00B13EB7"/>
    <w:rsid w:val="00B1625B"/>
    <w:rsid w:val="00B213DB"/>
    <w:rsid w:val="00B220A9"/>
    <w:rsid w:val="00B25876"/>
    <w:rsid w:val="00B259EF"/>
    <w:rsid w:val="00B30B76"/>
    <w:rsid w:val="00B33AD3"/>
    <w:rsid w:val="00B34314"/>
    <w:rsid w:val="00B41953"/>
    <w:rsid w:val="00B42334"/>
    <w:rsid w:val="00B4318F"/>
    <w:rsid w:val="00B443B9"/>
    <w:rsid w:val="00B454B7"/>
    <w:rsid w:val="00B46EA4"/>
    <w:rsid w:val="00B47072"/>
    <w:rsid w:val="00B503FE"/>
    <w:rsid w:val="00B51642"/>
    <w:rsid w:val="00B5371C"/>
    <w:rsid w:val="00B55760"/>
    <w:rsid w:val="00B561D6"/>
    <w:rsid w:val="00B568D0"/>
    <w:rsid w:val="00B61102"/>
    <w:rsid w:val="00B614DD"/>
    <w:rsid w:val="00B61F1C"/>
    <w:rsid w:val="00B6756F"/>
    <w:rsid w:val="00B724C0"/>
    <w:rsid w:val="00B76E5D"/>
    <w:rsid w:val="00B80C1E"/>
    <w:rsid w:val="00B80FD5"/>
    <w:rsid w:val="00B81452"/>
    <w:rsid w:val="00B82033"/>
    <w:rsid w:val="00B85EBF"/>
    <w:rsid w:val="00B87E49"/>
    <w:rsid w:val="00B94B63"/>
    <w:rsid w:val="00B94DDA"/>
    <w:rsid w:val="00B96B97"/>
    <w:rsid w:val="00B96BFC"/>
    <w:rsid w:val="00B96EA4"/>
    <w:rsid w:val="00B97008"/>
    <w:rsid w:val="00BA158D"/>
    <w:rsid w:val="00BA39D9"/>
    <w:rsid w:val="00BA4622"/>
    <w:rsid w:val="00BA7134"/>
    <w:rsid w:val="00BB16D7"/>
    <w:rsid w:val="00BB1F9E"/>
    <w:rsid w:val="00BB3885"/>
    <w:rsid w:val="00BB74B3"/>
    <w:rsid w:val="00BC017A"/>
    <w:rsid w:val="00BC1C08"/>
    <w:rsid w:val="00BC7055"/>
    <w:rsid w:val="00BD0579"/>
    <w:rsid w:val="00BD09A2"/>
    <w:rsid w:val="00BD120E"/>
    <w:rsid w:val="00BD3003"/>
    <w:rsid w:val="00BD31B0"/>
    <w:rsid w:val="00BD7FEF"/>
    <w:rsid w:val="00BE088D"/>
    <w:rsid w:val="00BE14B4"/>
    <w:rsid w:val="00BE22C5"/>
    <w:rsid w:val="00BE304D"/>
    <w:rsid w:val="00BE3352"/>
    <w:rsid w:val="00BE4460"/>
    <w:rsid w:val="00BE45A7"/>
    <w:rsid w:val="00BE520F"/>
    <w:rsid w:val="00BE7AB8"/>
    <w:rsid w:val="00BF2C6D"/>
    <w:rsid w:val="00BF2D13"/>
    <w:rsid w:val="00BF788A"/>
    <w:rsid w:val="00C004B8"/>
    <w:rsid w:val="00C00EB1"/>
    <w:rsid w:val="00C02A5A"/>
    <w:rsid w:val="00C107BA"/>
    <w:rsid w:val="00C10DCB"/>
    <w:rsid w:val="00C138AC"/>
    <w:rsid w:val="00C13ED2"/>
    <w:rsid w:val="00C14038"/>
    <w:rsid w:val="00C14B70"/>
    <w:rsid w:val="00C154B3"/>
    <w:rsid w:val="00C1658C"/>
    <w:rsid w:val="00C165FA"/>
    <w:rsid w:val="00C17C12"/>
    <w:rsid w:val="00C2244F"/>
    <w:rsid w:val="00C268BE"/>
    <w:rsid w:val="00C26D32"/>
    <w:rsid w:val="00C301D5"/>
    <w:rsid w:val="00C306B7"/>
    <w:rsid w:val="00C31E42"/>
    <w:rsid w:val="00C3365A"/>
    <w:rsid w:val="00C36C7C"/>
    <w:rsid w:val="00C37385"/>
    <w:rsid w:val="00C4105E"/>
    <w:rsid w:val="00C4267B"/>
    <w:rsid w:val="00C43582"/>
    <w:rsid w:val="00C4559C"/>
    <w:rsid w:val="00C46ADE"/>
    <w:rsid w:val="00C50815"/>
    <w:rsid w:val="00C526C2"/>
    <w:rsid w:val="00C52BB1"/>
    <w:rsid w:val="00C542E2"/>
    <w:rsid w:val="00C55C7E"/>
    <w:rsid w:val="00C55F10"/>
    <w:rsid w:val="00C602B5"/>
    <w:rsid w:val="00C61AC6"/>
    <w:rsid w:val="00C647B4"/>
    <w:rsid w:val="00C647FB"/>
    <w:rsid w:val="00C6518C"/>
    <w:rsid w:val="00C6593F"/>
    <w:rsid w:val="00C65E7E"/>
    <w:rsid w:val="00C706C0"/>
    <w:rsid w:val="00C7087B"/>
    <w:rsid w:val="00C7131E"/>
    <w:rsid w:val="00C71CC1"/>
    <w:rsid w:val="00C74211"/>
    <w:rsid w:val="00C84F67"/>
    <w:rsid w:val="00C8567D"/>
    <w:rsid w:val="00C85BD1"/>
    <w:rsid w:val="00C862F2"/>
    <w:rsid w:val="00C866A7"/>
    <w:rsid w:val="00C878B0"/>
    <w:rsid w:val="00C87F12"/>
    <w:rsid w:val="00C92234"/>
    <w:rsid w:val="00C94095"/>
    <w:rsid w:val="00CA094F"/>
    <w:rsid w:val="00CA120D"/>
    <w:rsid w:val="00CA287C"/>
    <w:rsid w:val="00CA7885"/>
    <w:rsid w:val="00CB26B3"/>
    <w:rsid w:val="00CB47AF"/>
    <w:rsid w:val="00CC0777"/>
    <w:rsid w:val="00CC2179"/>
    <w:rsid w:val="00CC33F2"/>
    <w:rsid w:val="00CC785F"/>
    <w:rsid w:val="00CD0D1D"/>
    <w:rsid w:val="00CD117A"/>
    <w:rsid w:val="00CD2B38"/>
    <w:rsid w:val="00CE0B35"/>
    <w:rsid w:val="00CE0D8E"/>
    <w:rsid w:val="00CE1430"/>
    <w:rsid w:val="00CE3E6B"/>
    <w:rsid w:val="00CE7786"/>
    <w:rsid w:val="00CF2314"/>
    <w:rsid w:val="00CF2414"/>
    <w:rsid w:val="00CF45AE"/>
    <w:rsid w:val="00CF6E14"/>
    <w:rsid w:val="00D00225"/>
    <w:rsid w:val="00D03D98"/>
    <w:rsid w:val="00D06FED"/>
    <w:rsid w:val="00D10350"/>
    <w:rsid w:val="00D24504"/>
    <w:rsid w:val="00D27428"/>
    <w:rsid w:val="00D275E6"/>
    <w:rsid w:val="00D276B5"/>
    <w:rsid w:val="00D30D66"/>
    <w:rsid w:val="00D316EC"/>
    <w:rsid w:val="00D31810"/>
    <w:rsid w:val="00D31D6A"/>
    <w:rsid w:val="00D33324"/>
    <w:rsid w:val="00D3357B"/>
    <w:rsid w:val="00D35EFA"/>
    <w:rsid w:val="00D400E8"/>
    <w:rsid w:val="00D41511"/>
    <w:rsid w:val="00D42013"/>
    <w:rsid w:val="00D42DAC"/>
    <w:rsid w:val="00D437A0"/>
    <w:rsid w:val="00D46157"/>
    <w:rsid w:val="00D47131"/>
    <w:rsid w:val="00D51744"/>
    <w:rsid w:val="00D54666"/>
    <w:rsid w:val="00D56AC5"/>
    <w:rsid w:val="00D6028C"/>
    <w:rsid w:val="00D6181D"/>
    <w:rsid w:val="00D6251E"/>
    <w:rsid w:val="00D6318E"/>
    <w:rsid w:val="00D63D99"/>
    <w:rsid w:val="00D6493B"/>
    <w:rsid w:val="00D66840"/>
    <w:rsid w:val="00D75A9D"/>
    <w:rsid w:val="00D769BA"/>
    <w:rsid w:val="00D7758D"/>
    <w:rsid w:val="00D77776"/>
    <w:rsid w:val="00D80596"/>
    <w:rsid w:val="00D82167"/>
    <w:rsid w:val="00D82E8A"/>
    <w:rsid w:val="00D83976"/>
    <w:rsid w:val="00D84BA8"/>
    <w:rsid w:val="00D85E06"/>
    <w:rsid w:val="00D86292"/>
    <w:rsid w:val="00D8638C"/>
    <w:rsid w:val="00D8673D"/>
    <w:rsid w:val="00D8675A"/>
    <w:rsid w:val="00D876FA"/>
    <w:rsid w:val="00D87A23"/>
    <w:rsid w:val="00D932E5"/>
    <w:rsid w:val="00D9345A"/>
    <w:rsid w:val="00D93873"/>
    <w:rsid w:val="00DA1964"/>
    <w:rsid w:val="00DA19C9"/>
    <w:rsid w:val="00DA1C7D"/>
    <w:rsid w:val="00DA3AA8"/>
    <w:rsid w:val="00DA475B"/>
    <w:rsid w:val="00DA560C"/>
    <w:rsid w:val="00DA5FEE"/>
    <w:rsid w:val="00DB0382"/>
    <w:rsid w:val="00DB433E"/>
    <w:rsid w:val="00DB4431"/>
    <w:rsid w:val="00DC19DE"/>
    <w:rsid w:val="00DC26F9"/>
    <w:rsid w:val="00DC67F0"/>
    <w:rsid w:val="00DD0D78"/>
    <w:rsid w:val="00DD1B33"/>
    <w:rsid w:val="00DD7B56"/>
    <w:rsid w:val="00DD7E0E"/>
    <w:rsid w:val="00DE2FE6"/>
    <w:rsid w:val="00DE52D5"/>
    <w:rsid w:val="00DF17A4"/>
    <w:rsid w:val="00DF2659"/>
    <w:rsid w:val="00DF2E1B"/>
    <w:rsid w:val="00DF5840"/>
    <w:rsid w:val="00DF75B2"/>
    <w:rsid w:val="00E0071D"/>
    <w:rsid w:val="00E048CF"/>
    <w:rsid w:val="00E05862"/>
    <w:rsid w:val="00E07251"/>
    <w:rsid w:val="00E075E5"/>
    <w:rsid w:val="00E12EB5"/>
    <w:rsid w:val="00E133D9"/>
    <w:rsid w:val="00E13D28"/>
    <w:rsid w:val="00E14E2A"/>
    <w:rsid w:val="00E15CCB"/>
    <w:rsid w:val="00E15E90"/>
    <w:rsid w:val="00E15ED5"/>
    <w:rsid w:val="00E170AB"/>
    <w:rsid w:val="00E170FD"/>
    <w:rsid w:val="00E207A2"/>
    <w:rsid w:val="00E27B30"/>
    <w:rsid w:val="00E306D4"/>
    <w:rsid w:val="00E32CDF"/>
    <w:rsid w:val="00E35437"/>
    <w:rsid w:val="00E35C14"/>
    <w:rsid w:val="00E36526"/>
    <w:rsid w:val="00E36B78"/>
    <w:rsid w:val="00E42650"/>
    <w:rsid w:val="00E454E2"/>
    <w:rsid w:val="00E45649"/>
    <w:rsid w:val="00E45F75"/>
    <w:rsid w:val="00E47EBD"/>
    <w:rsid w:val="00E50272"/>
    <w:rsid w:val="00E50A5F"/>
    <w:rsid w:val="00E52BA5"/>
    <w:rsid w:val="00E54365"/>
    <w:rsid w:val="00E55126"/>
    <w:rsid w:val="00E552F1"/>
    <w:rsid w:val="00E57827"/>
    <w:rsid w:val="00E60EF0"/>
    <w:rsid w:val="00E61BB4"/>
    <w:rsid w:val="00E633EB"/>
    <w:rsid w:val="00E65A86"/>
    <w:rsid w:val="00E670AE"/>
    <w:rsid w:val="00E70AC7"/>
    <w:rsid w:val="00E73FBE"/>
    <w:rsid w:val="00E75280"/>
    <w:rsid w:val="00E84783"/>
    <w:rsid w:val="00E84D20"/>
    <w:rsid w:val="00E90950"/>
    <w:rsid w:val="00E90C5C"/>
    <w:rsid w:val="00E92BD4"/>
    <w:rsid w:val="00E941CB"/>
    <w:rsid w:val="00E9472B"/>
    <w:rsid w:val="00E94E26"/>
    <w:rsid w:val="00EA486C"/>
    <w:rsid w:val="00EA5F33"/>
    <w:rsid w:val="00EA7342"/>
    <w:rsid w:val="00EB2488"/>
    <w:rsid w:val="00EB2E00"/>
    <w:rsid w:val="00EB3375"/>
    <w:rsid w:val="00EB4C6B"/>
    <w:rsid w:val="00EB760C"/>
    <w:rsid w:val="00EB7CB5"/>
    <w:rsid w:val="00EC21B3"/>
    <w:rsid w:val="00EC2873"/>
    <w:rsid w:val="00EC3D9C"/>
    <w:rsid w:val="00EC3F22"/>
    <w:rsid w:val="00EC401A"/>
    <w:rsid w:val="00EC5015"/>
    <w:rsid w:val="00EC6A30"/>
    <w:rsid w:val="00EC6DE8"/>
    <w:rsid w:val="00EC7E25"/>
    <w:rsid w:val="00ED33EB"/>
    <w:rsid w:val="00ED67B6"/>
    <w:rsid w:val="00ED7D9E"/>
    <w:rsid w:val="00EE14A6"/>
    <w:rsid w:val="00EE25CE"/>
    <w:rsid w:val="00EE2EDD"/>
    <w:rsid w:val="00EE4116"/>
    <w:rsid w:val="00EE4430"/>
    <w:rsid w:val="00EE47F6"/>
    <w:rsid w:val="00EE4C3C"/>
    <w:rsid w:val="00EE6AED"/>
    <w:rsid w:val="00EE76C1"/>
    <w:rsid w:val="00EF167C"/>
    <w:rsid w:val="00EF215E"/>
    <w:rsid w:val="00F00B87"/>
    <w:rsid w:val="00F04000"/>
    <w:rsid w:val="00F04EE3"/>
    <w:rsid w:val="00F05151"/>
    <w:rsid w:val="00F10507"/>
    <w:rsid w:val="00F14F03"/>
    <w:rsid w:val="00F16909"/>
    <w:rsid w:val="00F20669"/>
    <w:rsid w:val="00F24E55"/>
    <w:rsid w:val="00F30225"/>
    <w:rsid w:val="00F31B1B"/>
    <w:rsid w:val="00F31E28"/>
    <w:rsid w:val="00F371A3"/>
    <w:rsid w:val="00F37D1C"/>
    <w:rsid w:val="00F41C70"/>
    <w:rsid w:val="00F42F09"/>
    <w:rsid w:val="00F436B3"/>
    <w:rsid w:val="00F511DE"/>
    <w:rsid w:val="00F514D9"/>
    <w:rsid w:val="00F518BC"/>
    <w:rsid w:val="00F51A03"/>
    <w:rsid w:val="00F525FF"/>
    <w:rsid w:val="00F55172"/>
    <w:rsid w:val="00F56393"/>
    <w:rsid w:val="00F61A4E"/>
    <w:rsid w:val="00F649CE"/>
    <w:rsid w:val="00F64B76"/>
    <w:rsid w:val="00F64E92"/>
    <w:rsid w:val="00F66416"/>
    <w:rsid w:val="00F67C09"/>
    <w:rsid w:val="00F7024D"/>
    <w:rsid w:val="00F715A0"/>
    <w:rsid w:val="00F71ED2"/>
    <w:rsid w:val="00F7278B"/>
    <w:rsid w:val="00F73334"/>
    <w:rsid w:val="00F73A57"/>
    <w:rsid w:val="00F74BBD"/>
    <w:rsid w:val="00F74E11"/>
    <w:rsid w:val="00F76EB5"/>
    <w:rsid w:val="00F80138"/>
    <w:rsid w:val="00F81278"/>
    <w:rsid w:val="00F82188"/>
    <w:rsid w:val="00F82B79"/>
    <w:rsid w:val="00F83F46"/>
    <w:rsid w:val="00F844EC"/>
    <w:rsid w:val="00F85BF0"/>
    <w:rsid w:val="00F87085"/>
    <w:rsid w:val="00F87790"/>
    <w:rsid w:val="00F902ED"/>
    <w:rsid w:val="00F908EB"/>
    <w:rsid w:val="00F92714"/>
    <w:rsid w:val="00F9404D"/>
    <w:rsid w:val="00F9483F"/>
    <w:rsid w:val="00F94D10"/>
    <w:rsid w:val="00F95E3F"/>
    <w:rsid w:val="00F96A59"/>
    <w:rsid w:val="00FA0777"/>
    <w:rsid w:val="00FA3257"/>
    <w:rsid w:val="00FA5AE4"/>
    <w:rsid w:val="00FB03BF"/>
    <w:rsid w:val="00FB1C40"/>
    <w:rsid w:val="00FB36FD"/>
    <w:rsid w:val="00FB480E"/>
    <w:rsid w:val="00FB6275"/>
    <w:rsid w:val="00FC0A84"/>
    <w:rsid w:val="00FC15D6"/>
    <w:rsid w:val="00FC6D15"/>
    <w:rsid w:val="00FC7464"/>
    <w:rsid w:val="00FC7C06"/>
    <w:rsid w:val="00FD1F95"/>
    <w:rsid w:val="00FD2056"/>
    <w:rsid w:val="00FD3B85"/>
    <w:rsid w:val="00FD4FA9"/>
    <w:rsid w:val="00FD5601"/>
    <w:rsid w:val="00FD6FF8"/>
    <w:rsid w:val="00FE20B0"/>
    <w:rsid w:val="00FE2535"/>
    <w:rsid w:val="00FE6023"/>
    <w:rsid w:val="00FF212C"/>
    <w:rsid w:val="00FF3C27"/>
    <w:rsid w:val="00FF52FA"/>
    <w:rsid w:val="00FF76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footer" w:uiPriority="0"/>
    <w:lsdException w:name="caption" w:semiHidden="0" w:uiPriority="35" w:unhideWhenUsed="0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FollowedHyperlink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Plain Text" w:uiPriority="0"/>
    <w:lsdException w:name="HTML Keyboard" w:uiPriority="0"/>
    <w:lsdException w:name="Balloon Text" w:uiPriority="0"/>
    <w:lsdException w:name="Table Grid" w:semiHidden="0" w:uiPriority="0" w:unhideWhenUsed="0"/>
    <w:lsdException w:name="No Spacing" w:semiHidden="0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iPriority="1" w:unhideWhenUsed="0" w:qFormat="1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a">
    <w:name w:val="Normal"/>
    <w:qFormat/>
    <w:rsid w:val="00272F20"/>
    <w:pPr>
      <w:widowControl w:val="0"/>
      <w:spacing w:line="300" w:lineRule="auto"/>
      <w:jc w:val="both"/>
    </w:pPr>
    <w:rPr>
      <w:kern w:val="2"/>
      <w:szCs w:val="24"/>
    </w:rPr>
  </w:style>
  <w:style w:type="paragraph" w:styleId="1">
    <w:name w:val="heading 1"/>
    <w:basedOn w:val="a"/>
    <w:next w:val="a"/>
    <w:autoRedefine/>
    <w:qFormat/>
    <w:rsid w:val="001B6033"/>
    <w:pPr>
      <w:keepNext/>
      <w:keepLines/>
      <w:numPr>
        <w:numId w:val="8"/>
      </w:numPr>
      <w:spacing w:before="240" w:after="240" w:line="360" w:lineRule="auto"/>
      <w:outlineLvl w:val="0"/>
    </w:pPr>
    <w:rPr>
      <w:b/>
      <w:bCs/>
      <w:spacing w:val="20"/>
      <w:kern w:val="0"/>
      <w:sz w:val="44"/>
      <w:szCs w:val="44"/>
    </w:rPr>
  </w:style>
  <w:style w:type="paragraph" w:styleId="2">
    <w:name w:val="heading 2"/>
    <w:basedOn w:val="a"/>
    <w:next w:val="a"/>
    <w:qFormat/>
    <w:rsid w:val="00F85BF0"/>
    <w:pPr>
      <w:keepNext/>
      <w:keepLines/>
      <w:numPr>
        <w:ilvl w:val="1"/>
        <w:numId w:val="8"/>
      </w:numPr>
      <w:spacing w:before="240" w:after="240" w:line="360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20"/>
    <w:qFormat/>
    <w:rsid w:val="001B6033"/>
    <w:pPr>
      <w:keepNext/>
      <w:keepLines/>
      <w:numPr>
        <w:ilvl w:val="2"/>
        <w:numId w:val="8"/>
      </w:numPr>
      <w:tabs>
        <w:tab w:val="clear" w:pos="1287"/>
        <w:tab w:val="num" w:pos="720"/>
      </w:tabs>
      <w:spacing w:before="240" w:after="240" w:line="360" w:lineRule="auto"/>
      <w:ind w:left="720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Char"/>
    <w:qFormat/>
    <w:rsid w:val="00BB16D7"/>
    <w:pPr>
      <w:keepNext/>
      <w:keepLines/>
      <w:numPr>
        <w:ilvl w:val="3"/>
        <w:numId w:val="8"/>
      </w:numPr>
      <w:spacing w:before="240" w:after="240" w:line="360" w:lineRule="auto"/>
      <w:ind w:left="862" w:hanging="862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qFormat/>
    <w:rsid w:val="00BB16D7"/>
    <w:pPr>
      <w:keepNext/>
      <w:keepLines/>
      <w:numPr>
        <w:ilvl w:val="4"/>
        <w:numId w:val="8"/>
      </w:numPr>
      <w:spacing w:before="240" w:after="240" w:line="360" w:lineRule="auto"/>
      <w:ind w:left="1009" w:hanging="1009"/>
      <w:outlineLvl w:val="4"/>
    </w:pPr>
    <w:rPr>
      <w:b/>
      <w:bCs/>
      <w:sz w:val="24"/>
      <w:szCs w:val="28"/>
    </w:rPr>
  </w:style>
  <w:style w:type="paragraph" w:styleId="6">
    <w:name w:val="heading 6"/>
    <w:basedOn w:val="a"/>
    <w:next w:val="a"/>
    <w:link w:val="6Char"/>
    <w:qFormat/>
    <w:rsid w:val="00BB16D7"/>
    <w:pPr>
      <w:keepNext/>
      <w:keepLines/>
      <w:numPr>
        <w:ilvl w:val="5"/>
        <w:numId w:val="8"/>
      </w:numPr>
      <w:spacing w:before="240" w:after="64" w:line="360" w:lineRule="auto"/>
      <w:ind w:left="1151" w:hanging="1151"/>
      <w:outlineLvl w:val="5"/>
    </w:pPr>
    <w:rPr>
      <w:b/>
      <w:bCs/>
    </w:rPr>
  </w:style>
  <w:style w:type="paragraph" w:styleId="7">
    <w:name w:val="heading 7"/>
    <w:basedOn w:val="a"/>
    <w:next w:val="a"/>
    <w:link w:val="7Char"/>
    <w:qFormat/>
    <w:rsid w:val="001B6033"/>
    <w:pPr>
      <w:keepNext/>
      <w:keepLines/>
      <w:numPr>
        <w:ilvl w:val="6"/>
        <w:numId w:val="8"/>
      </w:numPr>
      <w:spacing w:before="240" w:after="64" w:line="320" w:lineRule="auto"/>
      <w:outlineLvl w:val="6"/>
    </w:pPr>
    <w:rPr>
      <w:b/>
      <w:bCs/>
      <w:sz w:val="24"/>
    </w:rPr>
  </w:style>
  <w:style w:type="paragraph" w:styleId="8">
    <w:name w:val="heading 8"/>
    <w:basedOn w:val="a"/>
    <w:next w:val="a"/>
    <w:link w:val="8Char"/>
    <w:qFormat/>
    <w:rsid w:val="001B6033"/>
    <w:pPr>
      <w:keepNext/>
      <w:keepLines/>
      <w:numPr>
        <w:ilvl w:val="7"/>
        <w:numId w:val="8"/>
      </w:numPr>
      <w:spacing w:before="240" w:after="64" w:line="320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link w:val="9Char"/>
    <w:qFormat/>
    <w:rsid w:val="001B6033"/>
    <w:pPr>
      <w:keepNext/>
      <w:keepLines/>
      <w:numPr>
        <w:ilvl w:val="8"/>
        <w:numId w:val="8"/>
      </w:numPr>
      <w:spacing w:before="240" w:after="64" w:line="320" w:lineRule="auto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semiHidden/>
    <w:rsid w:val="001B6033"/>
    <w:pPr>
      <w:ind w:firstLine="425"/>
    </w:pPr>
    <w:rPr>
      <w:szCs w:val="20"/>
    </w:rPr>
  </w:style>
  <w:style w:type="paragraph" w:styleId="a4">
    <w:name w:val="Body Text"/>
    <w:basedOn w:val="a"/>
    <w:rsid w:val="00D275E6"/>
  </w:style>
  <w:style w:type="paragraph" w:styleId="21">
    <w:name w:val="Body Text 2"/>
    <w:basedOn w:val="a"/>
    <w:semiHidden/>
    <w:rsid w:val="001B6033"/>
    <w:pPr>
      <w:jc w:val="center"/>
    </w:pPr>
    <w:rPr>
      <w:szCs w:val="20"/>
    </w:rPr>
  </w:style>
  <w:style w:type="paragraph" w:styleId="30">
    <w:name w:val="Body Text 3"/>
    <w:basedOn w:val="a"/>
    <w:semiHidden/>
    <w:rsid w:val="001B6033"/>
    <w:rPr>
      <w:sz w:val="18"/>
      <w:szCs w:val="20"/>
    </w:rPr>
  </w:style>
  <w:style w:type="paragraph" w:styleId="22">
    <w:name w:val="Body Text Indent 2"/>
    <w:basedOn w:val="a"/>
    <w:semiHidden/>
    <w:rsid w:val="001B6033"/>
    <w:pPr>
      <w:tabs>
        <w:tab w:val="left" w:pos="3346"/>
      </w:tabs>
      <w:ind w:firstLineChars="200" w:firstLine="477"/>
    </w:pPr>
    <w:rPr>
      <w:i/>
      <w:iCs/>
    </w:rPr>
  </w:style>
  <w:style w:type="character" w:styleId="a5">
    <w:name w:val="Hyperlink"/>
    <w:uiPriority w:val="99"/>
    <w:rsid w:val="001B6033"/>
    <w:rPr>
      <w:rFonts w:cs="Times New Roman"/>
      <w:color w:val="0000FF"/>
      <w:u w:val="single"/>
    </w:rPr>
  </w:style>
  <w:style w:type="paragraph" w:styleId="10">
    <w:name w:val="toc 1"/>
    <w:basedOn w:val="a"/>
    <w:next w:val="a"/>
    <w:autoRedefine/>
    <w:uiPriority w:val="39"/>
    <w:rsid w:val="001B6033"/>
    <w:pPr>
      <w:spacing w:before="120" w:after="120"/>
      <w:jc w:val="left"/>
    </w:pPr>
    <w:rPr>
      <w:rFonts w:ascii="Calibri" w:hAnsi="Calibri" w:cs="Calibri"/>
      <w:b/>
      <w:bCs/>
      <w:caps/>
      <w:szCs w:val="20"/>
    </w:rPr>
  </w:style>
  <w:style w:type="paragraph" w:styleId="23">
    <w:name w:val="toc 2"/>
    <w:basedOn w:val="a"/>
    <w:next w:val="a"/>
    <w:autoRedefine/>
    <w:uiPriority w:val="39"/>
    <w:rsid w:val="001B6033"/>
    <w:pPr>
      <w:ind w:left="210"/>
      <w:jc w:val="left"/>
    </w:pPr>
    <w:rPr>
      <w:rFonts w:ascii="Calibri" w:hAnsi="Calibri" w:cs="Calibri"/>
      <w:smallCaps/>
      <w:szCs w:val="20"/>
    </w:rPr>
  </w:style>
  <w:style w:type="paragraph" w:styleId="a6">
    <w:name w:val="Title"/>
    <w:basedOn w:val="a"/>
    <w:qFormat/>
    <w:rsid w:val="001B6033"/>
    <w:pPr>
      <w:spacing w:before="240" w:after="60"/>
      <w:jc w:val="center"/>
      <w:outlineLvl w:val="0"/>
    </w:pPr>
    <w:rPr>
      <w:rFonts w:ascii="Arial" w:hAnsi="Arial" w:cs="Arial"/>
      <w:b/>
      <w:bCs/>
      <w:sz w:val="44"/>
      <w:szCs w:val="32"/>
    </w:rPr>
  </w:style>
  <w:style w:type="character" w:styleId="a7">
    <w:name w:val="FollowedHyperlink"/>
    <w:semiHidden/>
    <w:rsid w:val="001B6033"/>
    <w:rPr>
      <w:color w:val="800080"/>
      <w:u w:val="single"/>
    </w:rPr>
  </w:style>
  <w:style w:type="paragraph" w:styleId="a8">
    <w:name w:val="footer"/>
    <w:basedOn w:val="a"/>
    <w:rsid w:val="001B60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9">
    <w:name w:val="page number"/>
    <w:basedOn w:val="a0"/>
    <w:rsid w:val="001B6033"/>
  </w:style>
  <w:style w:type="paragraph" w:styleId="31">
    <w:name w:val="Body Text Indent 3"/>
    <w:basedOn w:val="a"/>
    <w:semiHidden/>
    <w:rsid w:val="001B6033"/>
    <w:pPr>
      <w:ind w:firstLine="420"/>
    </w:pPr>
  </w:style>
  <w:style w:type="paragraph" w:styleId="aa">
    <w:name w:val="header"/>
    <w:basedOn w:val="a"/>
    <w:link w:val="Char"/>
    <w:rsid w:val="001B60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32">
    <w:name w:val="toc 3"/>
    <w:basedOn w:val="a"/>
    <w:next w:val="a"/>
    <w:autoRedefine/>
    <w:uiPriority w:val="39"/>
    <w:rsid w:val="001B6033"/>
    <w:pPr>
      <w:ind w:left="420"/>
      <w:jc w:val="left"/>
    </w:pPr>
    <w:rPr>
      <w:rFonts w:ascii="Calibri" w:hAnsi="Calibri" w:cs="Calibri"/>
      <w:i/>
      <w:iCs/>
      <w:szCs w:val="20"/>
    </w:rPr>
  </w:style>
  <w:style w:type="paragraph" w:styleId="ab">
    <w:name w:val="Document Map"/>
    <w:basedOn w:val="a"/>
    <w:link w:val="Char0"/>
    <w:rsid w:val="001B6033"/>
    <w:rPr>
      <w:rFonts w:ascii="宋体"/>
      <w:sz w:val="18"/>
      <w:szCs w:val="18"/>
    </w:rPr>
  </w:style>
  <w:style w:type="character" w:customStyle="1" w:styleId="Char0">
    <w:name w:val="文档结构图 Char"/>
    <w:link w:val="ab"/>
    <w:rsid w:val="00E90950"/>
    <w:rPr>
      <w:rFonts w:ascii="宋体"/>
      <w:kern w:val="2"/>
      <w:sz w:val="18"/>
      <w:szCs w:val="18"/>
    </w:rPr>
  </w:style>
  <w:style w:type="paragraph" w:customStyle="1" w:styleId="AuthorInfo">
    <w:name w:val="Author Info"/>
    <w:basedOn w:val="a"/>
    <w:next w:val="a4"/>
    <w:rsid w:val="001B6033"/>
    <w:pPr>
      <w:ind w:left="1304"/>
    </w:pPr>
    <w:rPr>
      <w:rFonts w:eastAsia="微软雅黑"/>
      <w:b/>
      <w:sz w:val="30"/>
    </w:rPr>
  </w:style>
  <w:style w:type="paragraph" w:customStyle="1" w:styleId="BookTitle1">
    <w:name w:val="Book Title1"/>
    <w:basedOn w:val="a"/>
    <w:autoRedefine/>
    <w:rsid w:val="0012707C"/>
    <w:pPr>
      <w:spacing w:beforeLines="1000"/>
      <w:jc w:val="center"/>
    </w:pPr>
    <w:rPr>
      <w:rFonts w:eastAsia="微软雅黑"/>
      <w:b/>
      <w:spacing w:val="20"/>
      <w:sz w:val="52"/>
    </w:rPr>
  </w:style>
  <w:style w:type="character" w:styleId="HTML">
    <w:name w:val="HTML Keyboard"/>
    <w:rsid w:val="0070583A"/>
    <w:rPr>
      <w:rFonts w:ascii="Courier New" w:hAnsi="Courier New" w:cs="Courier New"/>
      <w:sz w:val="20"/>
      <w:szCs w:val="20"/>
    </w:rPr>
  </w:style>
  <w:style w:type="character" w:customStyle="1" w:styleId="Button">
    <w:name w:val="Button"/>
    <w:rsid w:val="001B6033"/>
    <w:rPr>
      <w:rFonts w:ascii="Courier New" w:hAnsi="Courier New" w:cs="Courier New"/>
      <w:spacing w:val="20"/>
      <w:w w:val="100"/>
      <w:position w:val="0"/>
      <w:sz w:val="20"/>
      <w:szCs w:val="20"/>
      <w:bdr w:val="single" w:sz="4" w:space="0" w:color="auto"/>
      <w:shd w:val="pct15" w:color="auto" w:fill="FFFFFF"/>
    </w:rPr>
  </w:style>
  <w:style w:type="paragraph" w:customStyle="1" w:styleId="CompanyFileTitle">
    <w:name w:val="Company File Title"/>
    <w:basedOn w:val="a"/>
    <w:autoRedefine/>
    <w:rsid w:val="0070583A"/>
    <w:rPr>
      <w:rFonts w:eastAsia="楷体_GB2312"/>
      <w:sz w:val="36"/>
      <w:u w:val="single"/>
    </w:rPr>
  </w:style>
  <w:style w:type="paragraph" w:customStyle="1" w:styleId="NotesBody">
    <w:name w:val="Notes Body"/>
    <w:basedOn w:val="a"/>
    <w:rsid w:val="001B6033"/>
    <w:pPr>
      <w:numPr>
        <w:numId w:val="1"/>
      </w:numPr>
      <w:spacing w:line="360" w:lineRule="auto"/>
    </w:pPr>
  </w:style>
  <w:style w:type="paragraph" w:customStyle="1" w:styleId="NotesTitle">
    <w:name w:val="Notes Title"/>
    <w:basedOn w:val="a"/>
    <w:rsid w:val="001B6033"/>
    <w:pPr>
      <w:numPr>
        <w:numId w:val="2"/>
      </w:numPr>
    </w:pPr>
    <w:rPr>
      <w:b/>
      <w:sz w:val="24"/>
    </w:rPr>
  </w:style>
  <w:style w:type="paragraph" w:customStyle="1" w:styleId="ProductName">
    <w:name w:val="Product Name"/>
    <w:basedOn w:val="a"/>
    <w:autoRedefine/>
    <w:rsid w:val="001B6033"/>
    <w:pPr>
      <w:jc w:val="center"/>
    </w:pPr>
    <w:rPr>
      <w:b/>
      <w:sz w:val="48"/>
    </w:rPr>
  </w:style>
  <w:style w:type="paragraph" w:customStyle="1" w:styleId="Step">
    <w:name w:val="Step"/>
    <w:basedOn w:val="a"/>
    <w:rsid w:val="001B6033"/>
    <w:pPr>
      <w:numPr>
        <w:numId w:val="3"/>
      </w:numPr>
      <w:spacing w:line="360" w:lineRule="auto"/>
    </w:pPr>
  </w:style>
  <w:style w:type="paragraph" w:customStyle="1" w:styleId="StepBody">
    <w:name w:val="Step Body"/>
    <w:basedOn w:val="a"/>
    <w:rsid w:val="001B6033"/>
    <w:pPr>
      <w:spacing w:line="480" w:lineRule="auto"/>
    </w:pPr>
  </w:style>
  <w:style w:type="paragraph" w:customStyle="1" w:styleId="StepTitle">
    <w:name w:val="Step Title"/>
    <w:basedOn w:val="a"/>
    <w:next w:val="StepBody"/>
    <w:autoRedefine/>
    <w:qFormat/>
    <w:rsid w:val="001B6033"/>
    <w:pPr>
      <w:spacing w:beforeLines="100" w:line="360" w:lineRule="auto"/>
    </w:pPr>
    <w:rPr>
      <w:b/>
    </w:rPr>
  </w:style>
  <w:style w:type="character" w:customStyle="1" w:styleId="4Char">
    <w:name w:val="标题 4 Char"/>
    <w:link w:val="4"/>
    <w:rsid w:val="00BB16D7"/>
    <w:rPr>
      <w:b/>
      <w:bCs/>
      <w:kern w:val="2"/>
      <w:sz w:val="28"/>
      <w:szCs w:val="28"/>
    </w:rPr>
  </w:style>
  <w:style w:type="character" w:customStyle="1" w:styleId="5Char">
    <w:name w:val="标题 5 Char"/>
    <w:link w:val="5"/>
    <w:rsid w:val="00BB16D7"/>
    <w:rPr>
      <w:b/>
      <w:bCs/>
      <w:kern w:val="2"/>
      <w:sz w:val="24"/>
      <w:szCs w:val="28"/>
    </w:rPr>
  </w:style>
  <w:style w:type="character" w:customStyle="1" w:styleId="6Char">
    <w:name w:val="标题 6 Char"/>
    <w:link w:val="6"/>
    <w:rsid w:val="00BB16D7"/>
    <w:rPr>
      <w:b/>
      <w:bCs/>
      <w:kern w:val="2"/>
      <w:sz w:val="21"/>
      <w:szCs w:val="24"/>
    </w:rPr>
  </w:style>
  <w:style w:type="character" w:customStyle="1" w:styleId="7Char">
    <w:name w:val="标题 7 Char"/>
    <w:link w:val="7"/>
    <w:rsid w:val="00D769BA"/>
    <w:rPr>
      <w:b/>
      <w:bCs/>
      <w:kern w:val="2"/>
      <w:sz w:val="24"/>
      <w:szCs w:val="24"/>
    </w:rPr>
  </w:style>
  <w:style w:type="character" w:customStyle="1" w:styleId="8Char">
    <w:name w:val="标题 8 Char"/>
    <w:link w:val="8"/>
    <w:rsid w:val="00D769BA"/>
    <w:rPr>
      <w:rFonts w:ascii="Arial" w:eastAsia="黑体" w:hAnsi="Arial"/>
      <w:kern w:val="2"/>
      <w:sz w:val="24"/>
      <w:szCs w:val="24"/>
    </w:rPr>
  </w:style>
  <w:style w:type="character" w:customStyle="1" w:styleId="9Char">
    <w:name w:val="标题 9 Char"/>
    <w:link w:val="9"/>
    <w:rsid w:val="00D769BA"/>
    <w:rPr>
      <w:rFonts w:ascii="Arial" w:eastAsia="黑体" w:hAnsi="Arial"/>
      <w:kern w:val="2"/>
      <w:sz w:val="21"/>
      <w:szCs w:val="21"/>
    </w:rPr>
  </w:style>
  <w:style w:type="paragraph" w:customStyle="1" w:styleId="ac">
    <w:name w:val="表格单元"/>
    <w:basedOn w:val="a"/>
    <w:rsid w:val="001B6033"/>
    <w:pPr>
      <w:adjustRightInd w:val="0"/>
      <w:snapToGrid w:val="0"/>
      <w:spacing w:before="40" w:after="40"/>
      <w:jc w:val="left"/>
    </w:pPr>
    <w:rPr>
      <w:rFonts w:ascii="宋体"/>
    </w:rPr>
  </w:style>
  <w:style w:type="paragraph" w:customStyle="1" w:styleId="ad">
    <w:name w:val="表格栏目"/>
    <w:basedOn w:val="a"/>
    <w:rsid w:val="001B6033"/>
    <w:pPr>
      <w:adjustRightInd w:val="0"/>
      <w:snapToGrid w:val="0"/>
      <w:spacing w:before="40" w:after="40"/>
      <w:jc w:val="center"/>
    </w:pPr>
    <w:rPr>
      <w:rFonts w:ascii="宋体" w:eastAsia="黑体"/>
      <w:b/>
      <w:bCs/>
    </w:rPr>
  </w:style>
  <w:style w:type="paragraph" w:customStyle="1" w:styleId="ae">
    <w:name w:val="表体文字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">
    <w:name w:val="表头文字"/>
    <w:basedOn w:val="a"/>
    <w:rsid w:val="001B6033"/>
    <w:pPr>
      <w:jc w:val="center"/>
    </w:pPr>
    <w:rPr>
      <w:rFonts w:ascii="宋体" w:hAnsi="宋体" w:cs="宋体"/>
      <w:b/>
      <w:color w:val="000000"/>
      <w:sz w:val="18"/>
      <w:szCs w:val="20"/>
    </w:rPr>
  </w:style>
  <w:style w:type="paragraph" w:customStyle="1" w:styleId="af0">
    <w:name w:val="临时说明文字"/>
    <w:basedOn w:val="a"/>
    <w:qFormat/>
    <w:rsid w:val="001B6033"/>
    <w:rPr>
      <w:color w:val="0000FF"/>
    </w:rPr>
  </w:style>
  <w:style w:type="paragraph" w:customStyle="1" w:styleId="af1">
    <w:name w:val="目录/修订_标题"/>
    <w:basedOn w:val="a"/>
    <w:rsid w:val="001B6033"/>
    <w:pPr>
      <w:pageBreakBefore/>
      <w:spacing w:beforeLines="100" w:afterLines="100"/>
      <w:jc w:val="center"/>
    </w:pPr>
    <w:rPr>
      <w:rFonts w:eastAsia="微软雅黑" w:cs="宋体"/>
      <w:b/>
      <w:bCs/>
      <w:spacing w:val="20"/>
      <w:sz w:val="30"/>
      <w:szCs w:val="20"/>
    </w:rPr>
  </w:style>
  <w:style w:type="paragraph" w:styleId="af2">
    <w:name w:val="Balloon Text"/>
    <w:basedOn w:val="a"/>
    <w:link w:val="Char1"/>
    <w:rsid w:val="001B6033"/>
    <w:rPr>
      <w:sz w:val="18"/>
      <w:szCs w:val="18"/>
    </w:rPr>
  </w:style>
  <w:style w:type="character" w:customStyle="1" w:styleId="Char1">
    <w:name w:val="批注框文本 Char"/>
    <w:link w:val="af2"/>
    <w:rsid w:val="00D769BA"/>
    <w:rPr>
      <w:kern w:val="2"/>
      <w:sz w:val="18"/>
      <w:szCs w:val="18"/>
    </w:rPr>
  </w:style>
  <w:style w:type="paragraph" w:customStyle="1" w:styleId="af3">
    <w:name w:val="审批信息"/>
    <w:basedOn w:val="a"/>
    <w:rsid w:val="001B6033"/>
    <w:pPr>
      <w:pageBreakBefore/>
      <w:spacing w:beforeLines="200" w:afterLines="100"/>
      <w:jc w:val="center"/>
    </w:pPr>
    <w:rPr>
      <w:rFonts w:cs="宋体"/>
      <w:b/>
      <w:bCs/>
      <w:spacing w:val="40"/>
      <w:sz w:val="36"/>
      <w:szCs w:val="20"/>
    </w:rPr>
  </w:style>
  <w:style w:type="table" w:styleId="af4">
    <w:name w:val="Table Grid"/>
    <w:basedOn w:val="a1"/>
    <w:rsid w:val="001B6033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5">
    <w:name w:val="修订记录"/>
    <w:basedOn w:val="a"/>
    <w:rsid w:val="001B6033"/>
    <w:pPr>
      <w:spacing w:beforeLines="200" w:afterLines="100"/>
      <w:jc w:val="center"/>
    </w:pPr>
    <w:rPr>
      <w:rFonts w:ascii="黑体" w:eastAsia="黑体" w:hAnsi="宋体" w:cs="宋体"/>
      <w:spacing w:val="72"/>
      <w:sz w:val="28"/>
      <w:szCs w:val="20"/>
    </w:rPr>
  </w:style>
  <w:style w:type="table" w:styleId="-5">
    <w:name w:val="Dark List Accent 5"/>
    <w:basedOn w:val="a1"/>
    <w:uiPriority w:val="61"/>
    <w:rsid w:val="00984FB8"/>
    <w:tblPr>
      <w:tblStyleRowBandSize w:val="1"/>
      <w:tblStyleColBandSize w:val="1"/>
      <w:tblInd w:w="0" w:type="dxa"/>
      <w:tblBorders>
        <w:top w:val="single" w:sz="8" w:space="0" w:color="4472C4"/>
        <w:left w:val="single" w:sz="8" w:space="0" w:color="4472C4"/>
        <w:bottom w:val="single" w:sz="8" w:space="0" w:color="4472C4"/>
        <w:right w:val="single" w:sz="8" w:space="0" w:color="4472C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472C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  <w:tblStylePr w:type="band1Horz">
      <w:tblPr/>
      <w:tcPr>
        <w:tcBorders>
          <w:top w:val="single" w:sz="8" w:space="0" w:color="4472C4"/>
          <w:left w:val="single" w:sz="8" w:space="0" w:color="4472C4"/>
          <w:bottom w:val="single" w:sz="8" w:space="0" w:color="4472C4"/>
          <w:right w:val="single" w:sz="8" w:space="0" w:color="4472C4"/>
        </w:tcBorders>
      </w:tcPr>
    </w:tblStylePr>
  </w:style>
  <w:style w:type="character" w:styleId="af6">
    <w:name w:val="Strong"/>
    <w:uiPriority w:val="22"/>
    <w:qFormat/>
    <w:rsid w:val="001B6033"/>
    <w:rPr>
      <w:b/>
      <w:bCs/>
    </w:rPr>
  </w:style>
  <w:style w:type="character" w:customStyle="1" w:styleId="Char">
    <w:name w:val="页眉 Char"/>
    <w:link w:val="aa"/>
    <w:rsid w:val="00005AC4"/>
    <w:rPr>
      <w:kern w:val="2"/>
      <w:sz w:val="18"/>
      <w:szCs w:val="18"/>
    </w:rPr>
  </w:style>
  <w:style w:type="paragraph" w:styleId="40">
    <w:name w:val="toc 4"/>
    <w:basedOn w:val="a"/>
    <w:next w:val="a"/>
    <w:autoRedefine/>
    <w:uiPriority w:val="39"/>
    <w:unhideWhenUsed/>
    <w:rsid w:val="001B6033"/>
    <w:pPr>
      <w:ind w:left="630"/>
      <w:jc w:val="left"/>
    </w:pPr>
    <w:rPr>
      <w:rFonts w:ascii="Calibri" w:hAnsi="Calibri" w:cs="Calibr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1B6033"/>
    <w:pPr>
      <w:ind w:left="840"/>
      <w:jc w:val="left"/>
    </w:pPr>
    <w:rPr>
      <w:rFonts w:ascii="Calibri" w:hAnsi="Calibri" w:cs="Calibr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1B6033"/>
    <w:pPr>
      <w:ind w:left="1050"/>
      <w:jc w:val="left"/>
    </w:pPr>
    <w:rPr>
      <w:rFonts w:ascii="Calibri" w:hAnsi="Calibri" w:cs="Calibr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1B6033"/>
    <w:pPr>
      <w:ind w:left="1260"/>
      <w:jc w:val="left"/>
    </w:pPr>
    <w:rPr>
      <w:rFonts w:ascii="Calibri" w:hAnsi="Calibri" w:cs="Calibr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1B6033"/>
    <w:pPr>
      <w:ind w:left="1470"/>
      <w:jc w:val="left"/>
    </w:pPr>
    <w:rPr>
      <w:rFonts w:ascii="Calibri" w:hAnsi="Calibri" w:cs="Calibr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1B6033"/>
    <w:pPr>
      <w:ind w:left="1680"/>
      <w:jc w:val="left"/>
    </w:pPr>
    <w:rPr>
      <w:rFonts w:ascii="Calibri" w:hAnsi="Calibri" w:cs="Calibri"/>
      <w:sz w:val="18"/>
      <w:szCs w:val="18"/>
    </w:rPr>
  </w:style>
  <w:style w:type="paragraph" w:customStyle="1" w:styleId="20">
    <w:name w:val="正文（首行缩进2）"/>
    <w:basedOn w:val="a"/>
    <w:rsid w:val="000A1E0B"/>
    <w:pPr>
      <w:ind w:firstLineChars="200" w:firstLine="200"/>
    </w:pPr>
    <w:rPr>
      <w:rFonts w:cs="宋体"/>
      <w:szCs w:val="20"/>
    </w:rPr>
  </w:style>
  <w:style w:type="character" w:customStyle="1" w:styleId="apple-converted-space">
    <w:name w:val="apple-converted-space"/>
    <w:basedOn w:val="a0"/>
    <w:rsid w:val="00836B48"/>
  </w:style>
  <w:style w:type="table" w:customStyle="1" w:styleId="ListTable31">
    <w:name w:val="List Table 31"/>
    <w:basedOn w:val="a1"/>
    <w:uiPriority w:val="48"/>
    <w:rsid w:val="00DB4431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paragraph" w:customStyle="1" w:styleId="af7">
    <w:name w:val="编制说明"/>
    <w:basedOn w:val="a"/>
    <w:qFormat/>
    <w:rsid w:val="000A1E0B"/>
    <w:pPr>
      <w:ind w:firstLineChars="200" w:firstLine="448"/>
    </w:pPr>
    <w:rPr>
      <w:i/>
      <w:color w:val="0000FF"/>
    </w:rPr>
  </w:style>
  <w:style w:type="paragraph" w:styleId="af8">
    <w:name w:val="Plain Text"/>
    <w:basedOn w:val="a"/>
    <w:link w:val="Char2"/>
    <w:rsid w:val="001B6033"/>
    <w:rPr>
      <w:rFonts w:ascii="宋体" w:hAnsi="Courier New"/>
      <w:szCs w:val="21"/>
    </w:rPr>
  </w:style>
  <w:style w:type="character" w:customStyle="1" w:styleId="Char2">
    <w:name w:val="纯文本 Char"/>
    <w:link w:val="af8"/>
    <w:rsid w:val="00D47131"/>
    <w:rPr>
      <w:rFonts w:ascii="宋体" w:hAnsi="Courier New" w:cs="Courier New"/>
      <w:kern w:val="2"/>
      <w:sz w:val="21"/>
      <w:szCs w:val="21"/>
    </w:rPr>
  </w:style>
  <w:style w:type="paragraph" w:styleId="af9">
    <w:name w:val="caption"/>
    <w:basedOn w:val="a"/>
    <w:next w:val="a"/>
    <w:uiPriority w:val="35"/>
    <w:qFormat/>
    <w:rsid w:val="001B6033"/>
    <w:rPr>
      <w:rFonts w:ascii="Cambria" w:eastAsia="黑体" w:hAnsi="Cambria"/>
      <w:szCs w:val="20"/>
    </w:rPr>
  </w:style>
  <w:style w:type="paragraph" w:customStyle="1" w:styleId="BookTitle2">
    <w:name w:val="Book Title2"/>
    <w:basedOn w:val="a"/>
    <w:autoRedefine/>
    <w:rsid w:val="001B6033"/>
    <w:pPr>
      <w:spacing w:beforeLines="1000"/>
      <w:jc w:val="center"/>
    </w:pPr>
    <w:rPr>
      <w:rFonts w:eastAsia="微软雅黑"/>
      <w:b/>
      <w:spacing w:val="20"/>
      <w:sz w:val="52"/>
    </w:rPr>
  </w:style>
  <w:style w:type="paragraph" w:customStyle="1" w:styleId="ChartStyle">
    <w:name w:val="Chart Style"/>
    <w:basedOn w:val="a"/>
    <w:next w:val="a"/>
    <w:qFormat/>
    <w:rsid w:val="00D42DAC"/>
    <w:pPr>
      <w:jc w:val="center"/>
    </w:pPr>
    <w:rPr>
      <w:rFonts w:ascii="Microsoft YaHei" w:hAnsi="Microsoft YaHei"/>
    </w:rPr>
  </w:style>
  <w:style w:type="paragraph" w:customStyle="1" w:styleId="Company">
    <w:name w:val="Company"/>
    <w:basedOn w:val="a"/>
    <w:autoRedefine/>
    <w:rsid w:val="001B6033"/>
    <w:rPr>
      <w:rFonts w:eastAsia="楷体_GB2312"/>
      <w:sz w:val="36"/>
      <w:u w:val="single"/>
    </w:rPr>
  </w:style>
  <w:style w:type="paragraph" w:customStyle="1" w:styleId="Version">
    <w:name w:val="Version"/>
    <w:basedOn w:val="a"/>
    <w:qFormat/>
    <w:rsid w:val="001B6033"/>
    <w:pPr>
      <w:spacing w:before="300"/>
      <w:jc w:val="center"/>
    </w:pPr>
    <w:rPr>
      <w:rFonts w:eastAsia="微软雅黑" w:hAnsi="宋体"/>
      <w:b/>
      <w:sz w:val="28"/>
      <w:szCs w:val="28"/>
    </w:rPr>
  </w:style>
  <w:style w:type="paragraph" w:customStyle="1" w:styleId="afa">
    <w:name w:val="表格标题"/>
    <w:basedOn w:val="a"/>
    <w:next w:val="a4"/>
    <w:rsid w:val="001B6033"/>
    <w:pPr>
      <w:spacing w:before="100" w:beforeAutospacing="1" w:afterLines="100"/>
      <w:jc w:val="center"/>
    </w:pPr>
    <w:rPr>
      <w:rFonts w:ascii="宋体" w:hAnsi="宋体" w:cs="宋体"/>
      <w:b/>
      <w:color w:val="000000"/>
      <w:szCs w:val="20"/>
    </w:rPr>
  </w:style>
  <w:style w:type="paragraph" w:customStyle="1" w:styleId="afb">
    <w:name w:val="表体文字（居中）"/>
    <w:basedOn w:val="a"/>
    <w:rsid w:val="001B6033"/>
    <w:pPr>
      <w:jc w:val="center"/>
    </w:pPr>
    <w:rPr>
      <w:rFonts w:cs="宋体"/>
      <w:sz w:val="18"/>
      <w:szCs w:val="20"/>
    </w:rPr>
  </w:style>
  <w:style w:type="paragraph" w:customStyle="1" w:styleId="afc">
    <w:name w:val="表体文字（左）"/>
    <w:basedOn w:val="afb"/>
    <w:rsid w:val="001B6033"/>
    <w:pPr>
      <w:adjustRightInd w:val="0"/>
      <w:snapToGrid w:val="0"/>
      <w:spacing w:before="45" w:after="45"/>
      <w:jc w:val="left"/>
    </w:pPr>
    <w:rPr>
      <w:rFonts w:ascii="宋体"/>
    </w:rPr>
  </w:style>
  <w:style w:type="paragraph" w:customStyle="1" w:styleId="afd">
    <w:name w:val="表体文字（右）"/>
    <w:basedOn w:val="afc"/>
    <w:qFormat/>
    <w:rsid w:val="001B6033"/>
    <w:pPr>
      <w:spacing w:line="276" w:lineRule="auto"/>
      <w:ind w:firstLineChars="200" w:firstLine="448"/>
      <w:jc w:val="right"/>
    </w:pPr>
    <w:rPr>
      <w:szCs w:val="21"/>
    </w:rPr>
  </w:style>
  <w:style w:type="paragraph" w:customStyle="1" w:styleId="afe">
    <w:name w:val="正文（首行缩进 ）"/>
    <w:basedOn w:val="a"/>
    <w:rsid w:val="000A1E0B"/>
    <w:pPr>
      <w:ind w:firstLineChars="200" w:firstLine="200"/>
    </w:pPr>
    <w:rPr>
      <w:rFonts w:cs="宋体"/>
      <w:szCs w:val="20"/>
    </w:rPr>
  </w:style>
  <w:style w:type="paragraph" w:customStyle="1" w:styleId="p1">
    <w:name w:val="p1"/>
    <w:basedOn w:val="a"/>
    <w:rsid w:val="007F70D6"/>
    <w:pPr>
      <w:widowControl/>
      <w:shd w:val="clear" w:color="auto" w:fill="FFFFFF"/>
      <w:spacing w:line="240" w:lineRule="auto"/>
      <w:jc w:val="left"/>
    </w:pPr>
    <w:rPr>
      <w:rFonts w:ascii="Verdana" w:hAnsi="Verdana"/>
      <w:color w:val="333333"/>
      <w:kern w:val="0"/>
      <w:szCs w:val="21"/>
    </w:rPr>
  </w:style>
  <w:style w:type="character" w:customStyle="1" w:styleId="s1">
    <w:name w:val="s1"/>
    <w:basedOn w:val="a0"/>
    <w:rsid w:val="007F70D6"/>
  </w:style>
  <w:style w:type="character" w:styleId="aff">
    <w:name w:val="annotation reference"/>
    <w:basedOn w:val="a0"/>
    <w:uiPriority w:val="99"/>
    <w:semiHidden/>
    <w:unhideWhenUsed/>
    <w:rsid w:val="0041279E"/>
    <w:rPr>
      <w:sz w:val="18"/>
      <w:szCs w:val="18"/>
    </w:rPr>
  </w:style>
  <w:style w:type="paragraph" w:styleId="aff0">
    <w:name w:val="annotation text"/>
    <w:basedOn w:val="a"/>
    <w:link w:val="Char3"/>
    <w:uiPriority w:val="99"/>
    <w:semiHidden/>
    <w:unhideWhenUsed/>
    <w:rsid w:val="0041279E"/>
    <w:pPr>
      <w:spacing w:line="240" w:lineRule="auto"/>
    </w:pPr>
    <w:rPr>
      <w:sz w:val="24"/>
    </w:rPr>
  </w:style>
  <w:style w:type="character" w:customStyle="1" w:styleId="Char3">
    <w:name w:val="批注文字 Char"/>
    <w:basedOn w:val="a0"/>
    <w:link w:val="aff0"/>
    <w:uiPriority w:val="99"/>
    <w:semiHidden/>
    <w:rsid w:val="0041279E"/>
    <w:rPr>
      <w:kern w:val="2"/>
      <w:sz w:val="24"/>
      <w:szCs w:val="24"/>
    </w:rPr>
  </w:style>
  <w:style w:type="paragraph" w:styleId="aff1">
    <w:name w:val="annotation subject"/>
    <w:basedOn w:val="aff0"/>
    <w:next w:val="aff0"/>
    <w:link w:val="Char4"/>
    <w:uiPriority w:val="99"/>
    <w:semiHidden/>
    <w:unhideWhenUsed/>
    <w:rsid w:val="0041279E"/>
    <w:rPr>
      <w:b/>
      <w:bCs/>
      <w:sz w:val="20"/>
      <w:szCs w:val="20"/>
    </w:rPr>
  </w:style>
  <w:style w:type="character" w:customStyle="1" w:styleId="Char4">
    <w:name w:val="批注主题 Char"/>
    <w:basedOn w:val="Char3"/>
    <w:link w:val="aff1"/>
    <w:uiPriority w:val="99"/>
    <w:semiHidden/>
    <w:rsid w:val="0041279E"/>
    <w:rPr>
      <w:b/>
      <w:bCs/>
      <w:kern w:val="2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D31D6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D31D6A"/>
    <w:rPr>
      <w:rFonts w:ascii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063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32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1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2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3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06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0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41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comments" Target="comments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www.baidu.com/link?url=rJJ2CY0oAQ4wiBSP0Xha0PcyMqMZCC6QEhDGRZO-5UTVXQnX2TYTOFxb5FxCk8TbTQIqFoTUNCNbi2-97QF0qSH5NVb_Uib3_e_SoCBu8oy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or\Application%20Data\Microsoft\Templates\&#20013;&#32852;&#25991;&#26723;&#36890;&#29992;&#27169;&#26495;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黑体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宋体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21585AA-003B-4175-9516-562AE70876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中联文档通用模板.dot</Template>
  <TotalTime>2494</TotalTime>
  <Pages>23</Pages>
  <Words>2251</Words>
  <Characters>12835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成都矩阵之翼科技有限公司文档通用模板</vt:lpstr>
    </vt:vector>
  </TitlesOfParts>
  <Company>www.matrixwing.com</Company>
  <LinksUpToDate>false</LinksUpToDate>
  <CharactersWithSpaces>15056</CharactersWithSpaces>
  <SharedDoc>false</SharedDoc>
  <HyperlinkBase/>
  <HLinks>
    <vt:vector size="72" baseType="variant">
      <vt:variant>
        <vt:i4>1835022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_Toc466623886</vt:lpwstr>
      </vt:variant>
      <vt:variant>
        <vt:i4>1835021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_Toc466623885</vt:lpwstr>
      </vt:variant>
      <vt:variant>
        <vt:i4>1835020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_Toc466623884</vt:lpwstr>
      </vt:variant>
      <vt:variant>
        <vt:i4>1835019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_Toc466623883</vt:lpwstr>
      </vt:variant>
      <vt:variant>
        <vt:i4>1835018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_Toc466623882</vt:lpwstr>
      </vt:variant>
      <vt:variant>
        <vt:i4>1835017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_Toc466623881</vt:lpwstr>
      </vt:variant>
      <vt:variant>
        <vt:i4>1835016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_Toc466623880</vt:lpwstr>
      </vt:variant>
      <vt:variant>
        <vt:i4>1245185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_Toc466623879</vt:lpwstr>
      </vt:variant>
      <vt:variant>
        <vt:i4>1245184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_Toc466623878</vt:lpwstr>
      </vt:variant>
      <vt:variant>
        <vt:i4>1245199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_Toc466623877</vt:lpwstr>
      </vt:variant>
      <vt:variant>
        <vt:i4>3670067</vt:i4>
      </vt:variant>
      <vt:variant>
        <vt:i4>2048</vt:i4>
      </vt:variant>
      <vt:variant>
        <vt:i4>1025</vt:i4>
      </vt:variant>
      <vt:variant>
        <vt:i4>1</vt:i4>
      </vt:variant>
      <vt:variant>
        <vt:lpwstr>38</vt:lpwstr>
      </vt:variant>
      <vt:variant>
        <vt:lpwstr/>
      </vt:variant>
      <vt:variant>
        <vt:i4>4456563</vt:i4>
      </vt:variant>
      <vt:variant>
        <vt:i4>61380</vt:i4>
      </vt:variant>
      <vt:variant>
        <vt:i4>1026</vt:i4>
      </vt:variant>
      <vt:variant>
        <vt:i4>1</vt:i4>
      </vt:variant>
      <vt:variant>
        <vt:lpwstr>mwlogo-38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成都矩阵之翼科技有限公司文档通用模板</dc:title>
  <dc:subject/>
  <dc:creator>唐剑</dc:creator>
  <cp:keywords/>
  <dc:description/>
  <cp:lastModifiedBy>Administrator</cp:lastModifiedBy>
  <cp:revision>626</cp:revision>
  <cp:lastPrinted>2012-11-09T06:04:00Z</cp:lastPrinted>
  <dcterms:created xsi:type="dcterms:W3CDTF">2013-12-06T02:49:00Z</dcterms:created>
  <dcterms:modified xsi:type="dcterms:W3CDTF">2016-12-20T12:36:00Z</dcterms:modified>
  <cp:category>RD</cp:category>
</cp:coreProperties>
</file>